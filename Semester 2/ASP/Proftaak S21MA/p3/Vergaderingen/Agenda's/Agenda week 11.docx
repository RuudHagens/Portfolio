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C56452">
        <w:rPr>
          <w:rFonts w:ascii="Calibri" w:hAnsi="Calibri"/>
          <w:lang w:val="nl-NL"/>
        </w:rPr>
        <w:t xml:space="preserve"> Week 11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56452">
              <w:rPr>
                <w:rFonts w:ascii="Calibri" w:hAnsi="Calibri"/>
                <w:sz w:val="22"/>
                <w:szCs w:val="22"/>
              </w:rPr>
              <w:t>28-4-2015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56452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56452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C56452" w:rsidRPr="00C0027E" w:rsidTr="00620653">
        <w:tc>
          <w:tcPr>
            <w:tcW w:w="1782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C56452" w:rsidRPr="00C0027E" w:rsidTr="00620653">
        <w:tc>
          <w:tcPr>
            <w:tcW w:w="1782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C56452" w:rsidRPr="00C0027E" w:rsidTr="00620653">
        <w:trPr>
          <w:trHeight w:val="128"/>
        </w:trPr>
        <w:tc>
          <w:tcPr>
            <w:tcW w:w="1782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C56452" w:rsidRPr="00C0027E" w:rsidTr="00620653">
        <w:trPr>
          <w:trHeight w:val="127"/>
        </w:trPr>
        <w:tc>
          <w:tcPr>
            <w:tcW w:w="1782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C56452" w:rsidRPr="00C0027E" w:rsidRDefault="00C56452" w:rsidP="009D7FC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15207B">
            <w:pPr>
              <w:rPr>
                <w:rFonts w:ascii="Calibri" w:hAnsi="Calibri"/>
                <w:sz w:val="22"/>
                <w:szCs w:val="22"/>
              </w:rPr>
            </w:pPr>
            <w:r w:rsidRPr="0015207B">
              <w:rPr>
                <w:rFonts w:ascii="Calibri" w:hAnsi="Calibri"/>
                <w:sz w:val="22"/>
                <w:szCs w:val="22"/>
              </w:rPr>
              <w:t>Globale planning tweede deel van proftaak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15207B">
            <w:pPr>
              <w:rPr>
                <w:rFonts w:ascii="Calibri" w:hAnsi="Calibri"/>
                <w:sz w:val="22"/>
                <w:szCs w:val="22"/>
              </w:rPr>
            </w:pPr>
            <w:r w:rsidRPr="0015207B">
              <w:rPr>
                <w:rFonts w:ascii="Calibri" w:hAnsi="Calibri"/>
                <w:sz w:val="22"/>
                <w:szCs w:val="22"/>
              </w:rPr>
              <w:t>Nieuwe opdracht bekijken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C56452" w:rsidRDefault="00C56452" w:rsidP="002E50FE">
            <w:pPr>
              <w:rPr>
                <w:rFonts w:ascii="Calibri" w:hAnsi="Calibri"/>
                <w:sz w:val="22"/>
                <w:szCs w:val="22"/>
              </w:rPr>
            </w:pPr>
            <w:r w:rsidRPr="00C56452">
              <w:rPr>
                <w:rFonts w:ascii="Calibri" w:hAnsi="Calibri"/>
                <w:sz w:val="22"/>
                <w:szCs w:val="22"/>
              </w:rPr>
              <w:t xml:space="preserve">Notulen vergadering </w:t>
            </w:r>
            <w:hyperlink r:id="rId8" w:history="1">
              <w:r w:rsidRPr="00C56452">
                <w:rPr>
                  <w:rStyle w:val="Hyperlink"/>
                  <w:rFonts w:ascii="Calibri" w:hAnsi="Calibri"/>
                  <w:sz w:val="22"/>
                  <w:szCs w:val="22"/>
                </w:rPr>
                <w:t>week 9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C56452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C56452">
        <w:rPr>
          <w:rFonts w:ascii="Calibri" w:hAnsi="Calibri"/>
        </w:rPr>
        <w:t>Globale planning tweede deel van proftaak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15207B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C56452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Planning bijwerken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Trello</w:t>
            </w:r>
            <w:proofErr w:type="spellEnd"/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C56452">
        <w:rPr>
          <w:rFonts w:ascii="Calibri" w:hAnsi="Calibri"/>
        </w:rPr>
        <w:t>Nieuwe opdracht bekijken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>(±</w:t>
      </w:r>
      <w:r w:rsidR="0015207B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981AE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Nieuwe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requirements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opstellen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981AE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Nieuwe database bespreken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15207B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A39" w:rsidRDefault="00E43A39">
      <w:r>
        <w:separator/>
      </w:r>
    </w:p>
  </w:endnote>
  <w:endnote w:type="continuationSeparator" w:id="0">
    <w:p w:rsidR="00E43A39" w:rsidRDefault="00E43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B47253">
            <w:rPr>
              <w:rFonts w:ascii="Calibri" w:hAnsi="Calibri"/>
              <w:b/>
            </w:rPr>
            <w:t xml:space="preserve">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D60D3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D60D3" w:rsidRPr="00E7321F">
            <w:rPr>
              <w:rFonts w:ascii="Calibri" w:hAnsi="Calibri"/>
            </w:rPr>
            <w:fldChar w:fldCharType="separate"/>
          </w:r>
          <w:r w:rsidR="0015207B">
            <w:rPr>
              <w:rFonts w:ascii="Calibri" w:hAnsi="Calibri"/>
              <w:noProof/>
            </w:rPr>
            <w:t>2</w:t>
          </w:r>
          <w:r w:rsidR="003D60D3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D60D3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D60D3" w:rsidRPr="00E7321F">
            <w:rPr>
              <w:rFonts w:ascii="Calibri" w:hAnsi="Calibri"/>
            </w:rPr>
            <w:fldChar w:fldCharType="separate"/>
          </w:r>
          <w:r w:rsidR="0015207B">
            <w:rPr>
              <w:rFonts w:ascii="Calibri" w:hAnsi="Calibri"/>
              <w:noProof/>
            </w:rPr>
            <w:t>2</w:t>
          </w:r>
          <w:r w:rsidR="003D60D3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A39" w:rsidRDefault="00E43A39">
      <w:r>
        <w:separator/>
      </w:r>
    </w:p>
  </w:footnote>
  <w:footnote w:type="continuationSeparator" w:id="0">
    <w:p w:rsidR="00E43A39" w:rsidRDefault="00E43A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3D60D3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81AED"/>
    <w:rsid w:val="0000694C"/>
    <w:rsid w:val="0006720D"/>
    <w:rsid w:val="000E55B6"/>
    <w:rsid w:val="00102169"/>
    <w:rsid w:val="00122342"/>
    <w:rsid w:val="0015207B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2EDF"/>
    <w:rsid w:val="00366EAA"/>
    <w:rsid w:val="003B6C33"/>
    <w:rsid w:val="003D60D3"/>
    <w:rsid w:val="003F03D2"/>
    <w:rsid w:val="00417B5B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81AED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56452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43A39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8rvh7ylthgr6z35/Notulen%20week9.pdf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19430-162E-474E-B68F-3653AA35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42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1354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2005-06-01T18:43:00Z</cp:lastPrinted>
  <dcterms:created xsi:type="dcterms:W3CDTF">2015-04-28T11:16:00Z</dcterms:created>
  <dcterms:modified xsi:type="dcterms:W3CDTF">2015-04-28T11:58:00Z</dcterms:modified>
</cp:coreProperties>
</file>