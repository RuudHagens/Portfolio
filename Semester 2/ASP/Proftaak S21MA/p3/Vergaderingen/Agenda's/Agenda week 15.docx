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6E05A4">
        <w:rPr>
          <w:rFonts w:ascii="Calibri" w:hAnsi="Calibri"/>
          <w:lang w:val="nl-NL"/>
        </w:rPr>
        <w:t xml:space="preserve"> Week [15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05A4">
              <w:rPr>
                <w:rFonts w:ascii="Calibri" w:hAnsi="Calibri"/>
                <w:sz w:val="22"/>
                <w:szCs w:val="22"/>
              </w:rPr>
              <w:t>3-6-2015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05A4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05A4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6E05A4" w:rsidRPr="00C0027E" w:rsidTr="00620653">
        <w:tc>
          <w:tcPr>
            <w:tcW w:w="1782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6E05A4" w:rsidRPr="00C0027E" w:rsidTr="00620653">
        <w:tc>
          <w:tcPr>
            <w:tcW w:w="1782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6E05A4" w:rsidRPr="00C0027E" w:rsidTr="00620653">
        <w:trPr>
          <w:trHeight w:val="128"/>
        </w:trPr>
        <w:tc>
          <w:tcPr>
            <w:tcW w:w="1782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6E05A4" w:rsidRPr="00C0027E" w:rsidTr="00620653">
        <w:trPr>
          <w:trHeight w:val="127"/>
        </w:trPr>
        <w:tc>
          <w:tcPr>
            <w:tcW w:w="1782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6E05A4" w:rsidRPr="00C0027E" w:rsidRDefault="006E05A4" w:rsidP="006E05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Heading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6E05A4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6E05A4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6E05A4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6E05A4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6E05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Start Applicatie</w:t>
            </w:r>
          </w:p>
        </w:tc>
      </w:tr>
      <w:tr w:rsidR="00F03360" w:rsidRPr="00B17A70" w:rsidTr="006E05A4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F03360" w:rsidRPr="00B17A70" w:rsidRDefault="006E05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Controleren Documentatie</w:t>
            </w:r>
          </w:p>
        </w:tc>
      </w:tr>
      <w:tr w:rsidR="00DB2445" w:rsidRPr="00B17A70" w:rsidTr="006E05A4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6E05A4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6E05A4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6E05A4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E05A4">
        <w:rPr>
          <w:rFonts w:ascii="Calibri" w:hAnsi="Calibri"/>
          <w:b w:val="0"/>
          <w:sz w:val="20"/>
        </w:rPr>
        <w:t>5</w:t>
      </w:r>
      <w:bookmarkStart w:id="0" w:name="_GoBack"/>
      <w:bookmarkEnd w:id="0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6E05A4">
        <w:rPr>
          <w:rFonts w:ascii="Calibri" w:hAnsi="Calibri"/>
        </w:rPr>
        <w:t>Start Applicatie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E05A4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6E05A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Controleren of er nog dingen gedaan moeten worden voor we beginnen met programmeren.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6E05A4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 voor het programmeren.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6E05A4">
        <w:rPr>
          <w:rFonts w:ascii="Calibri" w:hAnsi="Calibri"/>
        </w:rPr>
        <w:t>Controleren Documentatie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E05A4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6E05A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Controleren wat er nog aan de documentatie gedaan moet worden.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E05A4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leGrid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Heading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CA" w:rsidRDefault="00954FCA">
      <w:r>
        <w:separator/>
      </w:r>
    </w:p>
  </w:endnote>
  <w:endnote w:type="continuationSeparator" w:id="0">
    <w:p w:rsidR="00954FCA" w:rsidRDefault="0095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Foo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6E05A4">
            <w:rPr>
              <w:rFonts w:ascii="Calibri" w:hAnsi="Calibri"/>
              <w:b/>
            </w:rPr>
            <w:t xml:space="preserve"> – Week [15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94579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94579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CA" w:rsidRDefault="00954FCA">
      <w:r>
        <w:separator/>
      </w:r>
    </w:p>
  </w:footnote>
  <w:footnote w:type="continuationSeparator" w:id="0">
    <w:p w:rsidR="00954FCA" w:rsidRDefault="00954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954FCA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A4"/>
    <w:rsid w:val="0000694C"/>
    <w:rsid w:val="0006720D"/>
    <w:rsid w:val="000E55B6"/>
    <w:rsid w:val="00102169"/>
    <w:rsid w:val="00122342"/>
    <w:rsid w:val="00194579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6E05A4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54FCA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A0E9AF-7DE4-4960-9477-7E079C11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C79ED-B0D0-4CA2-83E0-54495891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5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1295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2</cp:revision>
  <cp:lastPrinted>2015-06-02T20:30:00Z</cp:lastPrinted>
  <dcterms:created xsi:type="dcterms:W3CDTF">2015-06-02T20:24:00Z</dcterms:created>
  <dcterms:modified xsi:type="dcterms:W3CDTF">2015-06-02T20:30:00Z</dcterms:modified>
</cp:coreProperties>
</file>