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84484A">
        <w:rPr>
          <w:rFonts w:ascii="Calibri" w:hAnsi="Calibri"/>
          <w:lang w:val="nl-NL"/>
        </w:rPr>
        <w:t xml:space="preserve"> Week [4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4484A">
              <w:rPr>
                <w:rFonts w:ascii="Calibri" w:hAnsi="Calibri"/>
                <w:sz w:val="22"/>
                <w:szCs w:val="22"/>
              </w:rPr>
              <w:t>11-3-2015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4484A">
              <w:rPr>
                <w:rFonts w:ascii="Calibri" w:hAnsi="Calibri"/>
                <w:sz w:val="22"/>
                <w:szCs w:val="22"/>
              </w:rPr>
              <w:t>TBA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8892" w:type="dxa"/>
        <w:tblInd w:w="648" w:type="dxa"/>
        <w:tblLook w:val="01E0"/>
      </w:tblPr>
      <w:tblGrid>
        <w:gridCol w:w="1782"/>
        <w:gridCol w:w="7110"/>
      </w:tblGrid>
      <w:tr w:rsidR="0084484A" w:rsidRPr="00C0027E" w:rsidTr="00620653">
        <w:tc>
          <w:tcPr>
            <w:tcW w:w="1782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</w:tr>
      <w:tr w:rsidR="0084484A" w:rsidRPr="00C0027E" w:rsidTr="00620653">
        <w:tc>
          <w:tcPr>
            <w:tcW w:w="1782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84484A" w:rsidRPr="00C0027E" w:rsidTr="00620653">
        <w:trPr>
          <w:trHeight w:val="128"/>
        </w:trPr>
        <w:tc>
          <w:tcPr>
            <w:tcW w:w="1782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84484A" w:rsidRPr="00C0027E" w:rsidTr="00620653">
        <w:trPr>
          <w:trHeight w:val="127"/>
        </w:trPr>
        <w:tc>
          <w:tcPr>
            <w:tcW w:w="1782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84484A" w:rsidRPr="00C0027E" w:rsidRDefault="0084484A" w:rsidP="006A1E0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</w:tr>
    </w:tbl>
    <w:p w:rsidR="00FA53DC" w:rsidRPr="00C0027E" w:rsidRDefault="00FA53DC" w:rsidP="00FA53DC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Kop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84484A">
            <w:pPr>
              <w:rPr>
                <w:rFonts w:ascii="Calibri" w:hAnsi="Calibri"/>
                <w:sz w:val="22"/>
                <w:szCs w:val="22"/>
              </w:rPr>
            </w:pPr>
            <w:r w:rsidRPr="0084484A">
              <w:rPr>
                <w:rFonts w:ascii="Calibri" w:hAnsi="Calibri"/>
                <w:sz w:val="22"/>
                <w:szCs w:val="22"/>
              </w:rPr>
              <w:t>Ontwerp document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84484A">
            <w:pPr>
              <w:rPr>
                <w:rFonts w:ascii="Calibri" w:hAnsi="Calibri"/>
                <w:sz w:val="22"/>
                <w:szCs w:val="22"/>
              </w:rPr>
            </w:pPr>
            <w:r w:rsidRPr="0084484A">
              <w:rPr>
                <w:rFonts w:ascii="Calibri" w:hAnsi="Calibri"/>
                <w:sz w:val="22"/>
                <w:szCs w:val="22"/>
              </w:rPr>
              <w:t xml:space="preserve">voorbereiding op </w:t>
            </w:r>
            <w:proofErr w:type="spellStart"/>
            <w:r w:rsidRPr="0084484A">
              <w:rPr>
                <w:rFonts w:ascii="Calibri" w:hAnsi="Calibri"/>
                <w:sz w:val="22"/>
                <w:szCs w:val="22"/>
              </w:rPr>
              <w:t>review</w:t>
            </w:r>
            <w:proofErr w:type="spellEnd"/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84484A" w:rsidRDefault="0084484A" w:rsidP="002E50FE">
            <w:pPr>
              <w:rPr>
                <w:rFonts w:ascii="Calibri" w:hAnsi="Calibri"/>
                <w:sz w:val="22"/>
                <w:szCs w:val="22"/>
              </w:rPr>
            </w:pPr>
            <w:r w:rsidRPr="0084484A">
              <w:rPr>
                <w:rFonts w:ascii="Calibri" w:hAnsi="Calibri"/>
                <w:sz w:val="22"/>
                <w:szCs w:val="22"/>
              </w:rPr>
              <w:t xml:space="preserve">Vorige vergadering op </w:t>
            </w:r>
            <w:hyperlink r:id="rId8" w:history="1">
              <w:r w:rsidRPr="0084484A">
                <w:rPr>
                  <w:rStyle w:val="Hyperlink"/>
                  <w:rFonts w:ascii="Calibri" w:hAnsi="Calibri"/>
                  <w:sz w:val="22"/>
                  <w:szCs w:val="22"/>
                </w:rPr>
                <w:t>4-3-2015</w:t>
              </w:r>
            </w:hyperlink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>(±</w:t>
      </w:r>
      <w:r w:rsidR="0084484A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84484A">
        <w:rPr>
          <w:rFonts w:ascii="Calibri" w:hAnsi="Calibri"/>
        </w:rPr>
        <w:t>Ontwerp document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84484A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84484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84484A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Verdere taken bespreken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84484A">
        <w:rPr>
          <w:rFonts w:ascii="Calibri" w:hAnsi="Calibri"/>
        </w:rPr>
        <w:t xml:space="preserve">voorbereiding op </w:t>
      </w:r>
      <w:proofErr w:type="spellStart"/>
      <w:r w:rsidR="0084484A">
        <w:rPr>
          <w:rFonts w:ascii="Calibri" w:hAnsi="Calibri"/>
        </w:rPr>
        <w:t>review</w:t>
      </w:r>
      <w:proofErr w:type="spellEnd"/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84484A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  <w:r w:rsidR="0084484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766" w:type="dxa"/>
          </w:tcPr>
          <w:p w:rsidR="00BE5C14" w:rsidRPr="00B17A70" w:rsidRDefault="0084484A" w:rsidP="0084484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Ingepland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review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moment bespreken.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84484A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Plannen om voor te bereiden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>(±</w:t>
      </w:r>
      <w:r w:rsidR="0084484A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elraster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Kop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9"/>
      <w:footerReference w:type="default" r:id="rId10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276" w:rsidRDefault="00487276">
      <w:r>
        <w:separator/>
      </w:r>
    </w:p>
  </w:endnote>
  <w:endnote w:type="continuationSeparator" w:id="0">
    <w:p w:rsidR="00487276" w:rsidRDefault="004872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84484A">
      <w:trPr>
        <w:trHeight w:val="139"/>
      </w:trPr>
      <w:tc>
        <w:tcPr>
          <w:tcW w:w="5031" w:type="dxa"/>
        </w:tcPr>
        <w:p w:rsidR="000E55B6" w:rsidRPr="00E7321F" w:rsidRDefault="00FA53DC" w:rsidP="00FA53DC">
          <w:pPr>
            <w:pStyle w:val="Voettekst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84484A">
            <w:rPr>
              <w:rFonts w:ascii="Calibri" w:hAnsi="Calibri"/>
              <w:b/>
            </w:rPr>
            <w:t xml:space="preserve"> – Week [4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0532B8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0532B8" w:rsidRPr="00E7321F">
            <w:rPr>
              <w:rFonts w:ascii="Calibri" w:hAnsi="Calibri"/>
            </w:rPr>
            <w:fldChar w:fldCharType="separate"/>
          </w:r>
          <w:r w:rsidR="0084484A">
            <w:rPr>
              <w:rFonts w:ascii="Calibri" w:hAnsi="Calibri"/>
              <w:noProof/>
            </w:rPr>
            <w:t>2</w:t>
          </w:r>
          <w:r w:rsidR="000532B8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0532B8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0532B8" w:rsidRPr="00E7321F">
            <w:rPr>
              <w:rFonts w:ascii="Calibri" w:hAnsi="Calibri"/>
            </w:rPr>
            <w:fldChar w:fldCharType="separate"/>
          </w:r>
          <w:r w:rsidR="0084484A">
            <w:rPr>
              <w:rFonts w:ascii="Calibri" w:hAnsi="Calibri"/>
              <w:noProof/>
            </w:rPr>
            <w:t>2</w:t>
          </w:r>
          <w:r w:rsidR="000532B8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276" w:rsidRDefault="00487276">
      <w:r>
        <w:separator/>
      </w:r>
    </w:p>
  </w:footnote>
  <w:footnote w:type="continuationSeparator" w:id="0">
    <w:p w:rsidR="00487276" w:rsidRDefault="004872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0532B8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87276"/>
    <w:rsid w:val="0000694C"/>
    <w:rsid w:val="000532B8"/>
    <w:rsid w:val="0006720D"/>
    <w:rsid w:val="000E55B6"/>
    <w:rsid w:val="00102169"/>
    <w:rsid w:val="00122342"/>
    <w:rsid w:val="001C53E4"/>
    <w:rsid w:val="001D5464"/>
    <w:rsid w:val="001E3897"/>
    <w:rsid w:val="001E4F63"/>
    <w:rsid w:val="002C3E3A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87276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4484A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3u2mcplhl5qec62/Notulen%20week3.docx?dl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E493D-C06A-45EB-B9E9-F2B5EBB7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6</TotalTime>
  <Pages>2</Pages>
  <Words>206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1341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2005-06-01T18:43:00Z</cp:lastPrinted>
  <dcterms:created xsi:type="dcterms:W3CDTF">2015-03-10T18:09:00Z</dcterms:created>
  <dcterms:modified xsi:type="dcterms:W3CDTF">2015-03-10T18:15:00Z</dcterms:modified>
</cp:coreProperties>
</file>