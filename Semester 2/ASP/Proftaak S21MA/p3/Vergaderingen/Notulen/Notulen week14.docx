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854C2E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[14</w:t>
      </w:r>
      <w:r w:rsidR="00692898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54C2E">
              <w:rPr>
                <w:rFonts w:ascii="Calibri" w:hAnsi="Calibri"/>
                <w:sz w:val="22"/>
                <w:szCs w:val="22"/>
              </w:rPr>
              <w:t>27-05-2015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54C2E">
              <w:rPr>
                <w:rFonts w:ascii="Calibri" w:hAnsi="Calibri"/>
                <w:sz w:val="22"/>
                <w:szCs w:val="22"/>
              </w:rPr>
              <w:t>13:00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54C2E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854C2E" w:rsidRPr="00C0027E" w:rsidTr="008F23E7">
        <w:tc>
          <w:tcPr>
            <w:tcW w:w="3004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854C2E" w:rsidRPr="00C0027E" w:rsidTr="008F23E7">
        <w:tc>
          <w:tcPr>
            <w:tcW w:w="3004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</w:tr>
      <w:tr w:rsidR="00854C2E" w:rsidRPr="00C0027E" w:rsidTr="008F23E7">
        <w:tc>
          <w:tcPr>
            <w:tcW w:w="3004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854C2E" w:rsidRPr="00C0027E" w:rsidTr="008F23E7">
        <w:trPr>
          <w:trHeight w:val="128"/>
        </w:trPr>
        <w:tc>
          <w:tcPr>
            <w:tcW w:w="3004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854C2E" w:rsidRPr="00C0027E" w:rsidTr="008F23E7">
        <w:trPr>
          <w:trHeight w:val="127"/>
        </w:trPr>
        <w:tc>
          <w:tcPr>
            <w:tcW w:w="3004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 w:rsidRPr="00E82FF7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E82FF7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E82FF7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E82FF7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82FF7">
              <w:rPr>
                <w:rFonts w:ascii="Calibri" w:hAnsi="Calibri"/>
                <w:sz w:val="22"/>
                <w:szCs w:val="22"/>
              </w:rPr>
              <w:t>Kenneth Reijnders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82FF7"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854C2E" w:rsidRPr="00C0027E" w:rsidTr="008F23E7">
        <w:trPr>
          <w:trHeight w:val="127"/>
        </w:trPr>
        <w:tc>
          <w:tcPr>
            <w:tcW w:w="3004" w:type="dxa"/>
          </w:tcPr>
          <w:p w:rsidR="00854C2E" w:rsidRPr="00C0027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54C2E" w:rsidRDefault="00854C2E" w:rsidP="00854C2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27-05-2015</w:t>
            </w:r>
          </w:p>
        </w:tc>
      </w:tr>
    </w:tbl>
    <w:p w:rsidR="007E0603" w:rsidRPr="00C0027E" w:rsidRDefault="00F03360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854C2E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854C2E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854C2E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854C2E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854C2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</w:t>
            </w:r>
          </w:p>
        </w:tc>
      </w:tr>
      <w:tr w:rsidR="00DB2445" w:rsidRPr="00B17A70" w:rsidTr="00854C2E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854C2E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854C2E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854C2E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854C2E" w:rsidRPr="00854C2E">
        <w:rPr>
          <w:rFonts w:ascii="Calibri" w:hAnsi="Calibri"/>
        </w:rPr>
        <w:t>Taken Verdelen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854C2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Mick maakt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Atp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Ruud Maakt klassen Diagram en Kenneth maakt database ontwerp.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854C2E" w:rsidRPr="00B17A70" w:rsidRDefault="00854C2E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Chiel, Kenneth en Mick werken aan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webforms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854C2E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implementeert de klassen.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leGrid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E91" w:rsidRDefault="00765E91">
      <w:r>
        <w:separator/>
      </w:r>
    </w:p>
  </w:endnote>
  <w:endnote w:type="continuationSeparator" w:id="0">
    <w:p w:rsidR="00765E91" w:rsidRDefault="007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Footer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854C2E">
            <w:rPr>
              <w:rFonts w:ascii="Calibri" w:hAnsi="Calibri"/>
              <w:b/>
            </w:rPr>
            <w:t>Vergadering – Week [14</w:t>
          </w:r>
          <w:r w:rsidR="00692898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831C62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831C62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E91" w:rsidRDefault="00765E91">
      <w:r>
        <w:separator/>
      </w:r>
    </w:p>
  </w:footnote>
  <w:footnote w:type="continuationSeparator" w:id="0">
    <w:p w:rsidR="00765E91" w:rsidRDefault="00765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765E91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2E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E50FE"/>
    <w:rsid w:val="003338EF"/>
    <w:rsid w:val="00357796"/>
    <w:rsid w:val="00366EAA"/>
    <w:rsid w:val="003B6C33"/>
    <w:rsid w:val="00417B5B"/>
    <w:rsid w:val="004E5CAD"/>
    <w:rsid w:val="00526B78"/>
    <w:rsid w:val="005C610A"/>
    <w:rsid w:val="006616D0"/>
    <w:rsid w:val="00684285"/>
    <w:rsid w:val="00692898"/>
    <w:rsid w:val="006A6171"/>
    <w:rsid w:val="006D37CC"/>
    <w:rsid w:val="00731F30"/>
    <w:rsid w:val="00744A0A"/>
    <w:rsid w:val="00765E91"/>
    <w:rsid w:val="007E0603"/>
    <w:rsid w:val="00804B6F"/>
    <w:rsid w:val="00831C62"/>
    <w:rsid w:val="00840532"/>
    <w:rsid w:val="00854C2E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53D7E0-DE2D-4167-BE74-A6822B18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01F2D-48CA-48CE-BDBA-DD9397469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9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1136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2</cp:revision>
  <cp:lastPrinted>2015-06-02T20:24:00Z</cp:lastPrinted>
  <dcterms:created xsi:type="dcterms:W3CDTF">2015-06-02T20:15:00Z</dcterms:created>
  <dcterms:modified xsi:type="dcterms:W3CDTF">2015-06-02T20:24:00Z</dcterms:modified>
</cp:coreProperties>
</file>