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</w:t>
      </w:r>
      <w:bookmarkStart w:id="0" w:name="_GoBack"/>
      <w:bookmarkEnd w:id="0"/>
      <w:r w:rsidR="00146A79">
        <w:rPr>
          <w:rFonts w:ascii="Calibri" w:hAnsi="Calibri"/>
          <w:lang w:val="nl-NL"/>
        </w:rPr>
        <w:t>6</w:t>
      </w:r>
      <w:r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94F0F">
              <w:rPr>
                <w:rFonts w:ascii="Calibri" w:hAnsi="Calibri"/>
                <w:sz w:val="22"/>
                <w:szCs w:val="22"/>
              </w:rPr>
              <w:t>25-3-2015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94F0F">
              <w:rPr>
                <w:rFonts w:ascii="Calibri" w:hAnsi="Calibri"/>
                <w:sz w:val="22"/>
                <w:szCs w:val="22"/>
              </w:rPr>
              <w:t>4.61A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241" w:type="dxa"/>
        <w:tblInd w:w="648" w:type="dxa"/>
        <w:tblLook w:val="01E0"/>
      </w:tblPr>
      <w:tblGrid>
        <w:gridCol w:w="9241"/>
      </w:tblGrid>
      <w:tr w:rsidR="00D94F0F" w:rsidRPr="00C0027E" w:rsidTr="00D94F0F">
        <w:tc>
          <w:tcPr>
            <w:tcW w:w="9241" w:type="dxa"/>
          </w:tcPr>
          <w:p w:rsidR="00D94F0F" w:rsidRPr="00C0027E" w:rsidRDefault="00D94F0F" w:rsidP="00DC1BB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D94F0F" w:rsidRPr="00C0027E" w:rsidTr="00D94F0F">
        <w:tc>
          <w:tcPr>
            <w:tcW w:w="9241" w:type="dxa"/>
          </w:tcPr>
          <w:p w:rsidR="00D94F0F" w:rsidRPr="00C0027E" w:rsidRDefault="00D94F0F" w:rsidP="00DC1BB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  <w:r>
              <w:rPr>
                <w:rFonts w:ascii="Calibri" w:hAnsi="Calibri"/>
                <w:sz w:val="22"/>
                <w:szCs w:val="22"/>
              </w:rPr>
              <w:t xml:space="preserve">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D94F0F" w:rsidRPr="00C0027E" w:rsidTr="00D94F0F">
        <w:tc>
          <w:tcPr>
            <w:tcW w:w="9241" w:type="dxa"/>
          </w:tcPr>
          <w:p w:rsidR="00D94F0F" w:rsidRPr="00C0027E" w:rsidRDefault="00D94F0F" w:rsidP="00DC1BB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D94F0F" w:rsidRPr="00C0027E" w:rsidTr="00D94F0F">
        <w:trPr>
          <w:trHeight w:val="128"/>
        </w:trPr>
        <w:tc>
          <w:tcPr>
            <w:tcW w:w="9241" w:type="dxa"/>
          </w:tcPr>
          <w:p w:rsidR="00D94F0F" w:rsidRPr="00C0027E" w:rsidRDefault="00D94F0F" w:rsidP="00DC1BB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D94F0F" w:rsidRPr="00C0027E" w:rsidTr="00D94F0F">
        <w:trPr>
          <w:trHeight w:val="127"/>
        </w:trPr>
        <w:tc>
          <w:tcPr>
            <w:tcW w:w="9241" w:type="dxa"/>
          </w:tcPr>
          <w:p w:rsidR="00D94F0F" w:rsidRPr="00C0027E" w:rsidRDefault="00D94F0F" w:rsidP="00DC1BB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  <w:tr w:rsidR="00D94F0F" w:rsidRPr="00C0027E" w:rsidTr="00D94F0F">
        <w:trPr>
          <w:trHeight w:val="580"/>
        </w:trPr>
        <w:tc>
          <w:tcPr>
            <w:tcW w:w="9241" w:type="dxa"/>
          </w:tcPr>
          <w:p w:rsidR="00D94F0F" w:rsidRPr="00C0027E" w:rsidRDefault="00D94F0F" w:rsidP="00DC1BB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 1-04-2015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D94F0F" w:rsidRPr="00B17A70" w:rsidTr="00C0027E">
        <w:tc>
          <w:tcPr>
            <w:tcW w:w="594" w:type="dxa"/>
          </w:tcPr>
          <w:p w:rsidR="00D94F0F" w:rsidRPr="00B17A70" w:rsidRDefault="00D94F0F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D94F0F" w:rsidRPr="00B17A70" w:rsidRDefault="00D94F0F" w:rsidP="00DC1BB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Presentatie doornemen</w:t>
            </w:r>
          </w:p>
        </w:tc>
      </w:tr>
      <w:tr w:rsidR="00D94F0F" w:rsidRPr="00B17A70" w:rsidTr="00C0027E">
        <w:tc>
          <w:tcPr>
            <w:tcW w:w="594" w:type="dxa"/>
          </w:tcPr>
          <w:p w:rsidR="00D94F0F" w:rsidRPr="00B17A70" w:rsidRDefault="00D94F0F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D94F0F" w:rsidRPr="00B17A70" w:rsidRDefault="00D94F0F" w:rsidP="00DC1BB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Taken verdelen</w:t>
            </w:r>
          </w:p>
        </w:tc>
      </w:tr>
      <w:tr w:rsidR="004E5CAD" w:rsidRPr="00B17A70" w:rsidTr="00C0027E">
        <w:tc>
          <w:tcPr>
            <w:tcW w:w="594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  <w:tc>
          <w:tcPr>
            <w:tcW w:w="8821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D94F0F">
        <w:rPr>
          <w:rFonts w:ascii="Calibri" w:hAnsi="Calibri"/>
        </w:rPr>
        <w:t>Presentatie Voorbereiden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D94F0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Fouten verbeteren aan hand van controle door Chiel</w:t>
            </w:r>
            <w:r w:rsidR="00154F15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D94F0F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schrijft feedback en vragen op van de presentatie</w:t>
            </w:r>
            <w:r w:rsidR="00154F15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502DBB" w:rsidRPr="00B17A70" w:rsidRDefault="00502DBB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Feedback na presentatie implementeren.</w:t>
            </w:r>
          </w:p>
        </w:tc>
      </w:tr>
      <w:tr w:rsidR="00502DBB" w:rsidRPr="00B17A70" w:rsidTr="009C4ACC">
        <w:tc>
          <w:tcPr>
            <w:tcW w:w="594" w:type="dxa"/>
          </w:tcPr>
          <w:p w:rsidR="00502DBB" w:rsidRPr="00B17A70" w:rsidRDefault="00154F15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4.4</w:t>
            </w:r>
          </w:p>
        </w:tc>
        <w:tc>
          <w:tcPr>
            <w:tcW w:w="8766" w:type="dxa"/>
          </w:tcPr>
          <w:p w:rsidR="00502DBB" w:rsidRDefault="004066AF" w:rsidP="003338EF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r w:rsidR="00154F15" w:rsidRPr="00154F15">
                <w:rPr>
                  <w:rStyle w:val="Hyperlink"/>
                  <w:rFonts w:ascii="Calibri" w:hAnsi="Calibri"/>
                  <w:sz w:val="22"/>
                  <w:szCs w:val="22"/>
                </w:rPr>
                <w:t>Taakverdeling</w:t>
              </w:r>
            </w:hyperlink>
            <w:r w:rsidR="00154F15">
              <w:rPr>
                <w:rFonts w:ascii="Calibri" w:hAnsi="Calibri"/>
                <w:sz w:val="22"/>
                <w:szCs w:val="22"/>
              </w:rPr>
              <w:t xml:space="preserve"> presentatie.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D94F0F">
        <w:rPr>
          <w:rFonts w:ascii="Calibri" w:hAnsi="Calibri"/>
        </w:rPr>
        <w:t>Taken verdelen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DF68C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Documenten verbeteren na presentatie, Kenneth doet analyse document, Chiel doet ontwerp document, Ruud doet ATP en Mick controleert alles nadat het verbeterd is.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>
        <w:rPr>
          <w:rFonts w:ascii="Calibri" w:hAnsi="Calibri"/>
        </w:rPr>
        <w:t>Onderwerp 6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C53E4" w:rsidRPr="00C0027E" w:rsidRDefault="001C53E4" w:rsidP="001C53E4">
      <w:pPr>
        <w:pStyle w:val="Kop1"/>
        <w:rPr>
          <w:rFonts w:ascii="Calibri" w:hAnsi="Calibri"/>
        </w:rPr>
      </w:pPr>
      <w:r>
        <w:rPr>
          <w:rFonts w:ascii="Calibri" w:hAnsi="Calibri"/>
        </w:rPr>
        <w:t>7 Onderwerp 7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C53E4" w:rsidRPr="00B17A70" w:rsidTr="006A6171">
        <w:tc>
          <w:tcPr>
            <w:tcW w:w="594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1C53E4" w:rsidRPr="00B17A70" w:rsidRDefault="001C53E4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CF7" w:rsidRDefault="00A37CF7">
      <w:r>
        <w:separator/>
      </w:r>
    </w:p>
  </w:endnote>
  <w:endnote w:type="continuationSeparator" w:id="0">
    <w:p w:rsidR="00A37CF7" w:rsidRDefault="00A37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0E55B6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D94F0F">
            <w:rPr>
              <w:rFonts w:ascii="Calibri" w:hAnsi="Calibri"/>
              <w:b/>
            </w:rPr>
            <w:t>Vergadering – Week [6</w:t>
          </w:r>
          <w:r w:rsidR="00692898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4066AF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4066AF" w:rsidRPr="00E7321F">
            <w:rPr>
              <w:rFonts w:ascii="Calibri" w:hAnsi="Calibri"/>
            </w:rPr>
            <w:fldChar w:fldCharType="separate"/>
          </w:r>
          <w:r w:rsidR="00146A79">
            <w:rPr>
              <w:rFonts w:ascii="Calibri" w:hAnsi="Calibri"/>
              <w:noProof/>
            </w:rPr>
            <w:t>2</w:t>
          </w:r>
          <w:r w:rsidR="004066AF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4066AF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4066AF" w:rsidRPr="00E7321F">
            <w:rPr>
              <w:rFonts w:ascii="Calibri" w:hAnsi="Calibri"/>
            </w:rPr>
            <w:fldChar w:fldCharType="separate"/>
          </w:r>
          <w:r w:rsidR="00146A79">
            <w:rPr>
              <w:rFonts w:ascii="Calibri" w:hAnsi="Calibri"/>
              <w:noProof/>
            </w:rPr>
            <w:t>3</w:t>
          </w:r>
          <w:r w:rsidR="004066AF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CF7" w:rsidRDefault="00A37CF7">
      <w:r>
        <w:separator/>
      </w:r>
    </w:p>
  </w:footnote>
  <w:footnote w:type="continuationSeparator" w:id="0">
    <w:p w:rsidR="00A37CF7" w:rsidRDefault="00A37C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4066AF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502DBB"/>
    <w:rsid w:val="0000694C"/>
    <w:rsid w:val="0006720D"/>
    <w:rsid w:val="000E55B6"/>
    <w:rsid w:val="00102169"/>
    <w:rsid w:val="00122342"/>
    <w:rsid w:val="00146A79"/>
    <w:rsid w:val="00154F15"/>
    <w:rsid w:val="001C53E4"/>
    <w:rsid w:val="001D5464"/>
    <w:rsid w:val="001E3897"/>
    <w:rsid w:val="001E4F63"/>
    <w:rsid w:val="00247ABA"/>
    <w:rsid w:val="002D3E05"/>
    <w:rsid w:val="002E50FE"/>
    <w:rsid w:val="003338EF"/>
    <w:rsid w:val="00357796"/>
    <w:rsid w:val="00366EAA"/>
    <w:rsid w:val="003B6C33"/>
    <w:rsid w:val="004066AF"/>
    <w:rsid w:val="00417B5B"/>
    <w:rsid w:val="004E5CAD"/>
    <w:rsid w:val="00502DBB"/>
    <w:rsid w:val="00526B78"/>
    <w:rsid w:val="005C610A"/>
    <w:rsid w:val="006616D0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F23E7"/>
    <w:rsid w:val="009A1C36"/>
    <w:rsid w:val="009C4ACC"/>
    <w:rsid w:val="009C715E"/>
    <w:rsid w:val="009F3F9A"/>
    <w:rsid w:val="00A22FE0"/>
    <w:rsid w:val="00A37CF7"/>
    <w:rsid w:val="00A454E2"/>
    <w:rsid w:val="00A703D5"/>
    <w:rsid w:val="00AB427B"/>
    <w:rsid w:val="00AD67E2"/>
    <w:rsid w:val="00AE1385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94F0F"/>
    <w:rsid w:val="00DB1097"/>
    <w:rsid w:val="00DB2445"/>
    <w:rsid w:val="00DD4063"/>
    <w:rsid w:val="00DF68C3"/>
    <w:rsid w:val="00E124F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7qyghwmlik19byk/Taakverdeling%20presentatie%20Documentatie.docx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FBB1C-1927-42FA-AA0E-7891C66C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0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1564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3</cp:revision>
  <cp:lastPrinted>2005-06-01T19:43:00Z</cp:lastPrinted>
  <dcterms:created xsi:type="dcterms:W3CDTF">2015-03-25T13:53:00Z</dcterms:created>
  <dcterms:modified xsi:type="dcterms:W3CDTF">2015-04-01T06:47:00Z</dcterms:modified>
</cp:coreProperties>
</file>