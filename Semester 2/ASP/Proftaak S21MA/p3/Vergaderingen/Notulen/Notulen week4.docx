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825104">
        <w:rPr>
          <w:rFonts w:ascii="Calibri" w:hAnsi="Calibri"/>
          <w:lang w:val="nl-NL"/>
        </w:rPr>
        <w:t>4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25104">
              <w:rPr>
                <w:rFonts w:ascii="Calibri" w:hAnsi="Calibri"/>
                <w:sz w:val="22"/>
                <w:szCs w:val="22"/>
              </w:rPr>
              <w:t>11-3-2015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25104">
              <w:rPr>
                <w:rFonts w:ascii="Calibri" w:hAnsi="Calibri"/>
                <w:sz w:val="22"/>
                <w:szCs w:val="22"/>
              </w:rPr>
              <w:t>14:47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14747" w:type="dxa"/>
        <w:tblInd w:w="648" w:type="dxa"/>
        <w:tblLook w:val="01E0"/>
      </w:tblPr>
      <w:tblGrid>
        <w:gridCol w:w="8391"/>
        <w:gridCol w:w="6356"/>
      </w:tblGrid>
      <w:tr w:rsidR="0080274F" w:rsidRPr="00C0027E" w:rsidTr="0080274F"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  <w:tc>
          <w:tcPr>
            <w:tcW w:w="6356" w:type="dxa"/>
          </w:tcPr>
          <w:p w:rsidR="0080274F" w:rsidRPr="00C0027E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274F" w:rsidRPr="00C0027E" w:rsidTr="0080274F"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80274F" w:rsidRPr="00C0027E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274F" w:rsidRPr="00C0027E" w:rsidTr="0080274F"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  <w:tc>
          <w:tcPr>
            <w:tcW w:w="6356" w:type="dxa"/>
          </w:tcPr>
          <w:p w:rsidR="0080274F" w:rsidRPr="00C0027E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274F" w:rsidRPr="00C0027E" w:rsidTr="0080274F">
        <w:trPr>
          <w:trHeight w:val="128"/>
        </w:trPr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6356" w:type="dxa"/>
          </w:tcPr>
          <w:p w:rsidR="0080274F" w:rsidRPr="00C0027E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274F" w:rsidRPr="00C0027E" w:rsidTr="0080274F">
        <w:trPr>
          <w:trHeight w:val="127"/>
        </w:trPr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  <w:tc>
          <w:tcPr>
            <w:tcW w:w="6356" w:type="dxa"/>
          </w:tcPr>
          <w:p w:rsidR="0080274F" w:rsidRPr="00C0027E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274F" w:rsidRPr="00C0027E" w:rsidTr="0080274F">
        <w:trPr>
          <w:trHeight w:val="127"/>
        </w:trPr>
        <w:tc>
          <w:tcPr>
            <w:tcW w:w="8391" w:type="dxa"/>
          </w:tcPr>
          <w:p w:rsidR="0080274F" w:rsidRPr="00C0027E" w:rsidRDefault="0080274F" w:rsidP="000C4FB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18-03-2015</w:t>
            </w:r>
          </w:p>
        </w:tc>
        <w:tc>
          <w:tcPr>
            <w:tcW w:w="6356" w:type="dxa"/>
          </w:tcPr>
          <w:p w:rsidR="0080274F" w:rsidRDefault="0080274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0B0326" w:rsidRPr="00B17A70" w:rsidTr="00C0027E">
        <w:tc>
          <w:tcPr>
            <w:tcW w:w="594" w:type="dxa"/>
          </w:tcPr>
          <w:p w:rsidR="000B0326" w:rsidRPr="00B17A70" w:rsidRDefault="000B032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0B0326" w:rsidRPr="00B17A70" w:rsidRDefault="000B0326" w:rsidP="000C4FB4">
            <w:pPr>
              <w:rPr>
                <w:rFonts w:ascii="Calibri" w:hAnsi="Calibri"/>
                <w:sz w:val="22"/>
                <w:szCs w:val="22"/>
              </w:rPr>
            </w:pPr>
            <w:r w:rsidRPr="0084484A"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</w:tr>
      <w:tr w:rsidR="000B0326" w:rsidRPr="00B17A70" w:rsidTr="00C0027E">
        <w:tc>
          <w:tcPr>
            <w:tcW w:w="594" w:type="dxa"/>
          </w:tcPr>
          <w:p w:rsidR="000B0326" w:rsidRPr="00B17A70" w:rsidRDefault="000B032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0B0326" w:rsidRPr="00B17A70" w:rsidRDefault="000B0326" w:rsidP="000C4FB4">
            <w:pPr>
              <w:rPr>
                <w:rFonts w:ascii="Calibri" w:hAnsi="Calibri"/>
                <w:sz w:val="22"/>
                <w:szCs w:val="22"/>
              </w:rPr>
            </w:pPr>
            <w:r w:rsidRPr="0084484A">
              <w:rPr>
                <w:rFonts w:ascii="Calibri" w:hAnsi="Calibri"/>
                <w:sz w:val="22"/>
                <w:szCs w:val="22"/>
              </w:rPr>
              <w:t xml:space="preserve">voorbereiding op </w:t>
            </w:r>
            <w:proofErr w:type="spellStart"/>
            <w:r w:rsidRPr="0084484A">
              <w:rPr>
                <w:rFonts w:ascii="Calibri" w:hAnsi="Calibri"/>
                <w:sz w:val="22"/>
                <w:szCs w:val="22"/>
              </w:rPr>
              <w:t>review</w:t>
            </w:r>
            <w:proofErr w:type="spellEnd"/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825104" w:rsidP="006A617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MoSCoW</w:t>
            </w:r>
            <w:proofErr w:type="spellEnd"/>
          </w:p>
        </w:tc>
        <w:tc>
          <w:tcPr>
            <w:tcW w:w="2240" w:type="dxa"/>
            <w:shd w:val="clear" w:color="auto" w:fill="auto"/>
          </w:tcPr>
          <w:p w:rsidR="009C4ACC" w:rsidRPr="00825104" w:rsidRDefault="00825104" w:rsidP="006A6171">
            <w:pPr>
              <w:rPr>
                <w:rFonts w:ascii="Calibri" w:hAnsi="Calibri"/>
                <w:sz w:val="22"/>
                <w:szCs w:val="22"/>
              </w:rPr>
            </w:pPr>
            <w:r w:rsidRPr="00825104">
              <w:rPr>
                <w:rFonts w:ascii="Calibri" w:hAnsi="Calibri"/>
                <w:sz w:val="22"/>
                <w:szCs w:val="22"/>
              </w:rPr>
              <w:t>Mick</w:t>
            </w:r>
          </w:p>
        </w:tc>
        <w:tc>
          <w:tcPr>
            <w:tcW w:w="5387" w:type="dxa"/>
          </w:tcPr>
          <w:p w:rsidR="009C4ACC" w:rsidRPr="00825104" w:rsidRDefault="00825104" w:rsidP="006A6171">
            <w:pPr>
              <w:rPr>
                <w:rFonts w:ascii="Calibri" w:hAnsi="Calibri"/>
                <w:sz w:val="22"/>
                <w:szCs w:val="22"/>
              </w:rPr>
            </w:pPr>
            <w:r w:rsidRPr="00825104">
              <w:rPr>
                <w:rFonts w:ascii="Calibri" w:hAnsi="Calibri"/>
                <w:sz w:val="22"/>
                <w:szCs w:val="22"/>
              </w:rPr>
              <w:t>Getekend door Sjaak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825104">
        <w:rPr>
          <w:rFonts w:ascii="Calibri" w:hAnsi="Calibri"/>
        </w:rPr>
        <w:t>Ontwerp document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82510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Bijna af op klassendiagram na.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825104" w:rsidRPr="00B17A70" w:rsidRDefault="0082510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 de infrastructuur moeten we een aanname doen van het aantal systemen dat op ons netwerk zullen zitten.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82510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Ook nadenken over IP range bij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accesspoints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0B0326">
        <w:rPr>
          <w:rFonts w:ascii="Calibri" w:hAnsi="Calibri"/>
        </w:rPr>
        <w:t xml:space="preserve">voorbereiding op </w:t>
      </w:r>
      <w:proofErr w:type="spellStart"/>
      <w:r w:rsidR="000B0326">
        <w:rPr>
          <w:rFonts w:ascii="Calibri" w:hAnsi="Calibri"/>
        </w:rPr>
        <w:t>review</w:t>
      </w:r>
      <w:proofErr w:type="spellEnd"/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0C4FB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 moet aan het einde van de dag opgestuurd worden.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5851A6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Aanwezigheid wordt streng gecontroleerd dus zorg dat je er bent.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0C4FB4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0C4FB4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E30" w:rsidRDefault="00845E30">
      <w:r>
        <w:separator/>
      </w:r>
    </w:p>
  </w:endnote>
  <w:endnote w:type="continuationSeparator" w:id="0">
    <w:p w:rsidR="00845E30" w:rsidRDefault="00845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C4FB4" w:rsidRPr="00A22FE0" w:rsidTr="00A22FE0">
      <w:tc>
        <w:tcPr>
          <w:tcW w:w="5031" w:type="dxa"/>
        </w:tcPr>
        <w:p w:rsidR="000C4FB4" w:rsidRPr="00E7321F" w:rsidRDefault="000C4FB4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C4FB4" w:rsidRPr="00E7321F" w:rsidRDefault="000C4FB4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4F6414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="004F6414" w:rsidRPr="00E7321F">
            <w:rPr>
              <w:rFonts w:ascii="Calibri" w:hAnsi="Calibri"/>
            </w:rPr>
            <w:fldChar w:fldCharType="separate"/>
          </w:r>
          <w:r w:rsidR="0080274F">
            <w:rPr>
              <w:rFonts w:ascii="Calibri" w:hAnsi="Calibri"/>
              <w:noProof/>
            </w:rPr>
            <w:t>2</w:t>
          </w:r>
          <w:r w:rsidR="004F6414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4F6414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="004F6414" w:rsidRPr="00E7321F">
            <w:rPr>
              <w:rFonts w:ascii="Calibri" w:hAnsi="Calibri"/>
            </w:rPr>
            <w:fldChar w:fldCharType="separate"/>
          </w:r>
          <w:r w:rsidR="0080274F">
            <w:rPr>
              <w:rFonts w:ascii="Calibri" w:hAnsi="Calibri"/>
              <w:noProof/>
            </w:rPr>
            <w:t>2</w:t>
          </w:r>
          <w:r w:rsidR="004F6414" w:rsidRPr="00E7321F">
            <w:rPr>
              <w:rFonts w:ascii="Calibri" w:hAnsi="Calibri"/>
            </w:rPr>
            <w:fldChar w:fldCharType="end"/>
          </w:r>
        </w:p>
      </w:tc>
    </w:tr>
  </w:tbl>
  <w:p w:rsidR="000C4FB4" w:rsidRPr="00D761BE" w:rsidRDefault="000C4FB4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E30" w:rsidRDefault="00845E30">
      <w:r>
        <w:separator/>
      </w:r>
    </w:p>
  </w:footnote>
  <w:footnote w:type="continuationSeparator" w:id="0">
    <w:p w:rsidR="00845E30" w:rsidRDefault="00845E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FB4" w:rsidRPr="00D352FA" w:rsidRDefault="004F6414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C4FB4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B0326"/>
    <w:rsid w:val="0000694C"/>
    <w:rsid w:val="0006720D"/>
    <w:rsid w:val="000B0326"/>
    <w:rsid w:val="000C4FB4"/>
    <w:rsid w:val="000E55B6"/>
    <w:rsid w:val="00102169"/>
    <w:rsid w:val="00122342"/>
    <w:rsid w:val="001C53E4"/>
    <w:rsid w:val="001D5464"/>
    <w:rsid w:val="001E3897"/>
    <w:rsid w:val="001E4F63"/>
    <w:rsid w:val="00253AD0"/>
    <w:rsid w:val="002E50FE"/>
    <w:rsid w:val="003338EF"/>
    <w:rsid w:val="00357796"/>
    <w:rsid w:val="00366EAA"/>
    <w:rsid w:val="00381DE5"/>
    <w:rsid w:val="003B6C33"/>
    <w:rsid w:val="00417B5B"/>
    <w:rsid w:val="004E5CAD"/>
    <w:rsid w:val="004F6414"/>
    <w:rsid w:val="00526B78"/>
    <w:rsid w:val="005851A6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274F"/>
    <w:rsid w:val="00804B6F"/>
    <w:rsid w:val="00825104"/>
    <w:rsid w:val="00840532"/>
    <w:rsid w:val="00845E30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2EF54-E858-437A-9CE7-6C879DF6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57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1408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3</cp:revision>
  <cp:lastPrinted>2015-04-15T19:32:00Z</cp:lastPrinted>
  <dcterms:created xsi:type="dcterms:W3CDTF">2015-03-11T13:47:00Z</dcterms:created>
  <dcterms:modified xsi:type="dcterms:W3CDTF">2015-04-15T19:32:00Z</dcterms:modified>
</cp:coreProperties>
</file>