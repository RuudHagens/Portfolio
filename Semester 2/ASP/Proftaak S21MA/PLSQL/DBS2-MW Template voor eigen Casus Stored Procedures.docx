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03" w:rsidRPr="00722836" w:rsidRDefault="008B0911" w:rsidP="00722836">
      <w:pPr>
        <w:pStyle w:val="Title"/>
      </w:pPr>
      <w:r w:rsidRPr="00722836">
        <w:t>titel</w:t>
      </w:r>
      <w:bookmarkStart w:id="0" w:name="_GoBack"/>
      <w:bookmarkEnd w:id="0"/>
    </w:p>
    <w:p w:rsidR="00814B84" w:rsidRPr="00814B84" w:rsidRDefault="00814B84" w:rsidP="00814B84">
      <w:pPr>
        <w:rPr>
          <w:rStyle w:val="SubtleEmphasis"/>
        </w:rPr>
      </w:pPr>
      <w:r>
        <w:t xml:space="preserve"> </w:t>
      </w:r>
      <w:r w:rsidR="00CC0194">
        <w:rPr>
          <w:rStyle w:val="SubtleEmphasis"/>
        </w:rPr>
        <w:t>DBS2-MW</w:t>
      </w: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551"/>
        <w:gridCol w:w="5954"/>
      </w:tblGrid>
      <w:tr w:rsidR="00814B84" w:rsidTr="00814B84">
        <w:tc>
          <w:tcPr>
            <w:tcW w:w="255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14B84" w:rsidRPr="00814B84" w:rsidRDefault="00CC0194" w:rsidP="0081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Gemaakt door</w:t>
            </w:r>
          </w:p>
        </w:tc>
        <w:tc>
          <w:tcPr>
            <w:tcW w:w="595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14B84" w:rsidRPr="00814B84" w:rsidRDefault="00CC0194" w:rsidP="0081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Jan </w:t>
            </w:r>
            <w:proofErr w:type="spellStart"/>
            <w:r>
              <w:rPr>
                <w:sz w:val="24"/>
                <w:szCs w:val="24"/>
              </w:rPr>
              <w:t>Pietersen</w:t>
            </w:r>
            <w:proofErr w:type="spellEnd"/>
            <w:r>
              <w:rPr>
                <w:sz w:val="24"/>
                <w:szCs w:val="24"/>
              </w:rPr>
              <w:t xml:space="preserve"> en Piet Jansen</w:t>
            </w:r>
          </w:p>
        </w:tc>
      </w:tr>
      <w:tr w:rsidR="00814B84" w:rsidTr="00814B84">
        <w:tc>
          <w:tcPr>
            <w:tcW w:w="255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14B84" w:rsidRPr="00814B84" w:rsidRDefault="00CC0194" w:rsidP="0081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595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304DD6" w:rsidRPr="00814B84" w:rsidRDefault="00CC0194" w:rsidP="0081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2015-01-01</w:t>
            </w:r>
          </w:p>
        </w:tc>
      </w:tr>
      <w:tr w:rsidR="00814B84" w:rsidTr="00814B84">
        <w:tc>
          <w:tcPr>
            <w:tcW w:w="255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14B84" w:rsidRPr="00814B84" w:rsidRDefault="00CC0194" w:rsidP="0081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Leerdoelen</w:t>
            </w:r>
          </w:p>
        </w:tc>
        <w:tc>
          <w:tcPr>
            <w:tcW w:w="595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14B84" w:rsidRPr="00814B84" w:rsidRDefault="00CC0194" w:rsidP="0081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Leerdoel X, Leerdoel Y, Leerdoel Z</w:t>
            </w:r>
          </w:p>
        </w:tc>
      </w:tr>
    </w:tbl>
    <w:p w:rsidR="00D35413" w:rsidRDefault="00D35413" w:rsidP="00D52AE0"/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val="nl-NL"/>
        </w:rPr>
        <w:id w:val="-19139989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5413" w:rsidRPr="00722836" w:rsidRDefault="00D35413" w:rsidP="00D35413">
          <w:pPr>
            <w:pStyle w:val="TOCHeading"/>
            <w:rPr>
              <w:lang w:val="nl-NL"/>
            </w:rPr>
          </w:pPr>
          <w:r w:rsidRPr="00722836">
            <w:rPr>
              <w:lang w:val="nl-NL"/>
            </w:rPr>
            <w:t>Inhoudsopgave</w:t>
          </w:r>
        </w:p>
        <w:p w:rsidR="00CC0194" w:rsidRDefault="00D354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r w:rsidRPr="00722836">
            <w:fldChar w:fldCharType="begin"/>
          </w:r>
          <w:r w:rsidRPr="00722836">
            <w:instrText xml:space="preserve"> TOC \o "1-3" \h \z \u </w:instrText>
          </w:r>
          <w:r w:rsidRPr="00722836">
            <w:fldChar w:fldCharType="separate"/>
          </w:r>
          <w:hyperlink w:anchor="_Toc418174309" w:history="1">
            <w:r w:rsidR="00CC0194" w:rsidRPr="00F50FDD">
              <w:rPr>
                <w:rStyle w:val="Hyperlink"/>
                <w:noProof/>
              </w:rPr>
              <w:t>Inleiding</w:t>
            </w:r>
            <w:r w:rsidR="00CC0194">
              <w:rPr>
                <w:noProof/>
                <w:webHidden/>
              </w:rPr>
              <w:tab/>
            </w:r>
            <w:r w:rsidR="00CC0194">
              <w:rPr>
                <w:noProof/>
                <w:webHidden/>
              </w:rPr>
              <w:fldChar w:fldCharType="begin"/>
            </w:r>
            <w:r w:rsidR="00CC0194">
              <w:rPr>
                <w:noProof/>
                <w:webHidden/>
              </w:rPr>
              <w:instrText xml:space="preserve"> PAGEREF _Toc418174309 \h </w:instrText>
            </w:r>
            <w:r w:rsidR="00CC0194">
              <w:rPr>
                <w:noProof/>
                <w:webHidden/>
              </w:rPr>
            </w:r>
            <w:r w:rsidR="00CC0194">
              <w:rPr>
                <w:noProof/>
                <w:webHidden/>
              </w:rPr>
              <w:fldChar w:fldCharType="separate"/>
            </w:r>
            <w:r w:rsidR="00CC0194">
              <w:rPr>
                <w:noProof/>
                <w:webHidden/>
              </w:rPr>
              <w:t>1</w:t>
            </w:r>
            <w:r w:rsidR="00CC0194">
              <w:rPr>
                <w:noProof/>
                <w:webHidden/>
              </w:rPr>
              <w:fldChar w:fldCharType="end"/>
            </w:r>
          </w:hyperlink>
        </w:p>
        <w:p w:rsidR="00CC0194" w:rsidRDefault="00CC01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18174310" w:history="1">
            <w:r w:rsidRPr="00F50FDD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94" w:rsidRDefault="00CC01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18174311" w:history="1">
            <w:r w:rsidRPr="00F50FDD">
              <w:rPr>
                <w:rStyle w:val="Hyperlink"/>
                <w:noProof/>
              </w:rPr>
              <w:t>Create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94" w:rsidRDefault="00CC01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18174312" w:history="1">
            <w:r w:rsidRPr="00F50FDD">
              <w:rPr>
                <w:rStyle w:val="Hyperlink"/>
                <w:noProof/>
              </w:rPr>
              <w:t>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413" w:rsidRPr="00D35413" w:rsidRDefault="00D35413" w:rsidP="00D35413">
          <w:pPr>
            <w:rPr>
              <w:b/>
              <w:bCs/>
              <w:noProof/>
            </w:rPr>
          </w:pPr>
          <w:r w:rsidRPr="00722836">
            <w:rPr>
              <w:b/>
              <w:bCs/>
              <w:noProof/>
            </w:rPr>
            <w:fldChar w:fldCharType="end"/>
          </w:r>
        </w:p>
      </w:sdtContent>
    </w:sdt>
    <w:p w:rsidR="00722836" w:rsidRDefault="00722836" w:rsidP="00722836">
      <w:pPr>
        <w:pStyle w:val="Heading1"/>
      </w:pPr>
      <w:bookmarkStart w:id="1" w:name="_Toc418174309"/>
      <w:r w:rsidRPr="00814B84">
        <w:t>Inleiding</w:t>
      </w:r>
      <w:bookmarkEnd w:id="1"/>
    </w:p>
    <w:p w:rsidR="00D52AE0" w:rsidRDefault="00CC0194" w:rsidP="00D52AE0">
      <w:proofErr w:type="spellStart"/>
      <w:r>
        <w:t>Scrijf</w:t>
      </w:r>
      <w:proofErr w:type="spellEnd"/>
      <w:r>
        <w:t xml:space="preserve"> hier een leuk verhaaltje over de casus, leid het probleem in en vertel waarom er een applicatie/database nodig is.</w:t>
      </w:r>
    </w:p>
    <w:p w:rsidR="00CC0194" w:rsidRDefault="00CC0194" w:rsidP="00CC0194">
      <w:pPr>
        <w:pStyle w:val="Heading1"/>
      </w:pPr>
      <w:bookmarkStart w:id="2" w:name="_Toc418174310"/>
      <w:r>
        <w:t>ERD</w:t>
      </w:r>
      <w:bookmarkEnd w:id="2"/>
    </w:p>
    <w:p w:rsidR="00CC0194" w:rsidRDefault="00CC0194" w:rsidP="00D52AE0">
      <w:r>
        <w:t>Het meegeleverde ERD</w:t>
      </w:r>
    </w:p>
    <w:p w:rsidR="00CC0194" w:rsidRDefault="00CC0194" w:rsidP="00CC0194">
      <w:pPr>
        <w:pStyle w:val="Heading1"/>
      </w:pPr>
      <w:bookmarkStart w:id="3" w:name="_Toc418174311"/>
      <w:proofErr w:type="spellStart"/>
      <w:r>
        <w:t>Create</w:t>
      </w:r>
      <w:proofErr w:type="spellEnd"/>
      <w:r>
        <w:t xml:space="preserve"> Script</w:t>
      </w:r>
      <w:bookmarkEnd w:id="3"/>
    </w:p>
    <w:p w:rsidR="00CC0194" w:rsidRPr="00CC0194" w:rsidRDefault="00CC0194" w:rsidP="00CC0194">
      <w:r>
        <w:t xml:space="preserve">Het meegeleverde </w:t>
      </w:r>
      <w:proofErr w:type="spellStart"/>
      <w:r>
        <w:t>Create</w:t>
      </w:r>
      <w:proofErr w:type="spellEnd"/>
      <w:r>
        <w:t xml:space="preserve"> Script</w:t>
      </w:r>
    </w:p>
    <w:p w:rsidR="00D52AE0" w:rsidRDefault="00D52AE0" w:rsidP="00D52AE0">
      <w:pPr>
        <w:pStyle w:val="Heading1"/>
      </w:pPr>
      <w:bookmarkStart w:id="4" w:name="_Toc418174312"/>
      <w:r>
        <w:t>Opdracht</w:t>
      </w:r>
      <w:r w:rsidR="00CC0194">
        <w:t>en</w:t>
      </w:r>
      <w:bookmarkEnd w:id="4"/>
    </w:p>
    <w:p w:rsidR="00CC0194" w:rsidRPr="00CC0194" w:rsidRDefault="00CC0194" w:rsidP="00CC0194">
      <w:r>
        <w:t>De opdrachten</w:t>
      </w:r>
    </w:p>
    <w:sectPr w:rsidR="00CC0194" w:rsidRPr="00CC019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B55" w:rsidRDefault="00CA6B55" w:rsidP="00494041">
      <w:pPr>
        <w:spacing w:after="0" w:line="240" w:lineRule="auto"/>
      </w:pPr>
      <w:r>
        <w:separator/>
      </w:r>
    </w:p>
  </w:endnote>
  <w:endnote w:type="continuationSeparator" w:id="0">
    <w:p w:rsidR="00CA6B55" w:rsidRDefault="00CA6B55" w:rsidP="0049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Frutig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31626"/>
      <w:docPartObj>
        <w:docPartGallery w:val="Page Numbers (Bottom of Page)"/>
        <w:docPartUnique/>
      </w:docPartObj>
    </w:sdtPr>
    <w:sdtEndPr/>
    <w:sdtContent>
      <w:p w:rsidR="00304DD6" w:rsidRDefault="00304DD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194">
          <w:rPr>
            <w:noProof/>
          </w:rPr>
          <w:t>1</w:t>
        </w:r>
        <w:r>
          <w:fldChar w:fldCharType="end"/>
        </w:r>
      </w:p>
    </w:sdtContent>
  </w:sdt>
  <w:p w:rsidR="00304DD6" w:rsidRDefault="00304D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B55" w:rsidRDefault="00CA6B55" w:rsidP="00494041">
      <w:pPr>
        <w:spacing w:after="0" w:line="240" w:lineRule="auto"/>
      </w:pPr>
      <w:r>
        <w:separator/>
      </w:r>
    </w:p>
  </w:footnote>
  <w:footnote w:type="continuationSeparator" w:id="0">
    <w:p w:rsidR="00CA6B55" w:rsidRDefault="00CA6B55" w:rsidP="00494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B81" w:rsidRDefault="00CA6B55">
    <w:pPr>
      <w:pStyle w:val="Header"/>
      <w:pBdr>
        <w:bottom w:val="single" w:sz="6" w:space="1" w:color="auto"/>
      </w:pBdr>
    </w:pPr>
    <w:r>
      <w:rPr>
        <w:noProof/>
        <w:lang w:eastAsia="nl-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5.75pt;height:43.5pt">
          <v:imagedata r:id="rId1" o:title="Fontys ICT"/>
        </v:shape>
      </w:pict>
    </w:r>
    <w:r w:rsidR="00AB1A5D">
      <w:tab/>
    </w:r>
    <w:r w:rsidR="00AB1A5D">
      <w:tab/>
    </w:r>
    <w:r w:rsidR="00CC0194">
      <w:t>DBS2-MW</w:t>
    </w:r>
  </w:p>
  <w:p w:rsidR="004D4AA4" w:rsidRDefault="004D4A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D403D"/>
    <w:multiLevelType w:val="hybridMultilevel"/>
    <w:tmpl w:val="DED4F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50193"/>
    <w:multiLevelType w:val="hybridMultilevel"/>
    <w:tmpl w:val="27CAE5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F4B1A"/>
    <w:multiLevelType w:val="hybridMultilevel"/>
    <w:tmpl w:val="F3DCD3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B3628"/>
    <w:multiLevelType w:val="hybridMultilevel"/>
    <w:tmpl w:val="90C670D6"/>
    <w:lvl w:ilvl="0" w:tplc="80A6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149EE"/>
    <w:multiLevelType w:val="hybridMultilevel"/>
    <w:tmpl w:val="BBCC31BC"/>
    <w:lvl w:ilvl="0" w:tplc="80A6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B72AA"/>
    <w:multiLevelType w:val="hybridMultilevel"/>
    <w:tmpl w:val="4482877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E2D28"/>
    <w:multiLevelType w:val="hybridMultilevel"/>
    <w:tmpl w:val="2CF05E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A1A69"/>
    <w:multiLevelType w:val="hybridMultilevel"/>
    <w:tmpl w:val="AD24C4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62641"/>
    <w:multiLevelType w:val="hybridMultilevel"/>
    <w:tmpl w:val="DB0A95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9D63B8"/>
    <w:multiLevelType w:val="hybridMultilevel"/>
    <w:tmpl w:val="9E20CB78"/>
    <w:lvl w:ilvl="0" w:tplc="80A6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94"/>
    <w:rsid w:val="0001621E"/>
    <w:rsid w:val="00025C6A"/>
    <w:rsid w:val="00102FA8"/>
    <w:rsid w:val="00112B68"/>
    <w:rsid w:val="0015177F"/>
    <w:rsid w:val="00195967"/>
    <w:rsid w:val="00220345"/>
    <w:rsid w:val="00301E6D"/>
    <w:rsid w:val="00304DD6"/>
    <w:rsid w:val="00333789"/>
    <w:rsid w:val="003340A7"/>
    <w:rsid w:val="00403629"/>
    <w:rsid w:val="00421FDE"/>
    <w:rsid w:val="00494041"/>
    <w:rsid w:val="004B53AA"/>
    <w:rsid w:val="004C68B9"/>
    <w:rsid w:val="004D4AA4"/>
    <w:rsid w:val="004E13E1"/>
    <w:rsid w:val="00502679"/>
    <w:rsid w:val="005D0522"/>
    <w:rsid w:val="005E74D6"/>
    <w:rsid w:val="006D4269"/>
    <w:rsid w:val="00722836"/>
    <w:rsid w:val="007D3B81"/>
    <w:rsid w:val="00814B84"/>
    <w:rsid w:val="008B0911"/>
    <w:rsid w:val="008E2F08"/>
    <w:rsid w:val="009567B4"/>
    <w:rsid w:val="009C6C13"/>
    <w:rsid w:val="00A05C95"/>
    <w:rsid w:val="00AB1A5D"/>
    <w:rsid w:val="00AF5A88"/>
    <w:rsid w:val="00B15551"/>
    <w:rsid w:val="00B2310B"/>
    <w:rsid w:val="00B74BC9"/>
    <w:rsid w:val="00B87157"/>
    <w:rsid w:val="00CA6B55"/>
    <w:rsid w:val="00CC0194"/>
    <w:rsid w:val="00CC5CA9"/>
    <w:rsid w:val="00CD3DCA"/>
    <w:rsid w:val="00D35413"/>
    <w:rsid w:val="00D52AE0"/>
    <w:rsid w:val="00D57803"/>
    <w:rsid w:val="00E2478B"/>
    <w:rsid w:val="00E4134C"/>
    <w:rsid w:val="00E54208"/>
    <w:rsid w:val="00F13251"/>
    <w:rsid w:val="00F3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E2CE0E-D384-456F-B50A-EE718F82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41"/>
    <w:pPr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DD6"/>
    <w:pPr>
      <w:keepNext/>
      <w:keepLines/>
      <w:spacing w:before="480" w:after="0"/>
      <w:outlineLvl w:val="0"/>
    </w:pPr>
    <w:rPr>
      <w:rFonts w:ascii="Fontys Frutiger" w:eastAsiaTheme="majorEastAsia" w:hAnsi="Fontys Frutiger" w:cstheme="majorBidi"/>
      <w:bCs/>
      <w:color w:val="663366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DCA"/>
    <w:pPr>
      <w:keepNext/>
      <w:keepLines/>
      <w:spacing w:before="480" w:after="0"/>
      <w:outlineLvl w:val="1"/>
    </w:pPr>
    <w:rPr>
      <w:rFonts w:ascii="Fontys Frutiger" w:eastAsiaTheme="majorEastAsia" w:hAnsi="Fontys Frutiger" w:cstheme="majorBidi"/>
      <w:bCs/>
      <w:caps/>
      <w:color w:val="5C2D5C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DCA"/>
    <w:pPr>
      <w:keepNext/>
      <w:keepLines/>
      <w:spacing w:before="200" w:after="0"/>
      <w:outlineLvl w:val="2"/>
    </w:pPr>
    <w:rPr>
      <w:rFonts w:ascii="Fontys Frutiger" w:eastAsiaTheme="majorEastAsia" w:hAnsi="Fontys Frutiger" w:cstheme="majorBidi"/>
      <w:bCs/>
      <w:color w:val="5C2D5C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5413"/>
    <w:pPr>
      <w:keepNext/>
      <w:keepLines/>
      <w:spacing w:before="40" w:after="0"/>
      <w:outlineLvl w:val="3"/>
    </w:pPr>
    <w:rPr>
      <w:rFonts w:eastAsiaTheme="majorEastAsia" w:cstheme="majorBidi"/>
      <w:iCs/>
      <w:color w:val="65386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DD6"/>
    <w:rPr>
      <w:rFonts w:ascii="Fontys Frutiger" w:eastAsiaTheme="majorEastAsia" w:hAnsi="Fontys Frutiger" w:cstheme="majorBidi"/>
      <w:bCs/>
      <w:color w:val="663366"/>
      <w:sz w:val="44"/>
      <w:szCs w:val="28"/>
    </w:rPr>
  </w:style>
  <w:style w:type="character" w:styleId="SubtleEmphasis">
    <w:name w:val="Subtle Emphasis"/>
    <w:basedOn w:val="DefaultParagraphFont"/>
    <w:uiPriority w:val="19"/>
    <w:qFormat/>
    <w:rsid w:val="00814B84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CD3DCA"/>
    <w:rPr>
      <w:rFonts w:ascii="Corbel" w:hAnsi="Corbel"/>
      <w:b w:val="0"/>
      <w:bCs/>
      <w:smallCaps/>
      <w:color w:val="663366"/>
      <w:spacing w:val="5"/>
      <w:sz w:val="94"/>
    </w:rPr>
  </w:style>
  <w:style w:type="paragraph" w:styleId="Quote">
    <w:name w:val="Quote"/>
    <w:basedOn w:val="Normal"/>
    <w:next w:val="Normal"/>
    <w:link w:val="QuoteChar"/>
    <w:uiPriority w:val="29"/>
    <w:qFormat/>
    <w:rsid w:val="00494041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DBE5F1" w:themeFill="accent1" w:themeFillTint="33"/>
      <w:ind w:left="28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4041"/>
    <w:rPr>
      <w:i/>
      <w:iCs/>
      <w:color w:val="000000" w:themeColor="text1"/>
      <w:sz w:val="26"/>
      <w:shd w:val="clear" w:color="auto" w:fill="DBE5F1" w:themeFill="accent1" w:themeFillTint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40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0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404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94041"/>
    <w:pPr>
      <w:ind w:left="720"/>
      <w:contextualSpacing/>
    </w:pPr>
  </w:style>
  <w:style w:type="character" w:customStyle="1" w:styleId="Control">
    <w:name w:val="Control"/>
    <w:basedOn w:val="DefaultParagraphFont"/>
    <w:uiPriority w:val="1"/>
    <w:qFormat/>
    <w:rsid w:val="00301E6D"/>
    <w:rPr>
      <w:rFonts w:ascii="Consolas" w:hAnsi="Consolas"/>
      <w:color w:val="7F7F7F" w:themeColor="text1" w:themeTint="80"/>
      <w:sz w:val="24"/>
      <w:bdr w:val="none" w:sz="0" w:space="0" w:color="auto"/>
      <w:shd w:val="clear" w:color="auto" w:fill="F2F2F2" w:themeFill="background1" w:themeFillShade="F2"/>
      <w14:reflection w14:blurRad="0" w14:stA="0" w14:stPos="0" w14:endA="0" w14:endPos="0" w14:dist="0" w14:dir="0" w14:fadeDir="0" w14:sx="0" w14:sy="0" w14:kx="0" w14:ky="0" w14:algn="non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D3DCA"/>
    <w:rPr>
      <w:rFonts w:ascii="Fontys Frutiger" w:eastAsiaTheme="majorEastAsia" w:hAnsi="Fontys Frutiger" w:cstheme="majorBidi"/>
      <w:bCs/>
      <w:caps/>
      <w:color w:val="5C2D5C"/>
      <w:sz w:val="26"/>
      <w:szCs w:val="26"/>
    </w:rPr>
  </w:style>
  <w:style w:type="character" w:customStyle="1" w:styleId="CodePiece">
    <w:name w:val="CodePiece"/>
    <w:basedOn w:val="DefaultParagraphFont"/>
    <w:uiPriority w:val="1"/>
    <w:qFormat/>
    <w:rsid w:val="0001621E"/>
    <w:rPr>
      <w:rFonts w:ascii="Consolas" w:hAnsi="Consolas"/>
      <w:b w:val="0"/>
      <w:color w:val="31849B" w:themeColor="accent5" w:themeShade="BF"/>
      <w:sz w:val="24"/>
      <w:bdr w:val="none" w:sz="0" w:space="0" w:color="auto"/>
      <w:shd w:val="clear" w:color="auto" w:fill="DAEEF3" w:themeFill="accent5" w:themeFillTint="33"/>
    </w:rPr>
  </w:style>
  <w:style w:type="character" w:customStyle="1" w:styleId="String">
    <w:name w:val="String"/>
    <w:basedOn w:val="DefaultParagraphFont"/>
    <w:uiPriority w:val="1"/>
    <w:qFormat/>
    <w:rsid w:val="00B74BC9"/>
    <w:rPr>
      <w:rFonts w:ascii="Consolas" w:hAnsi="Consolas"/>
      <w:color w:val="943634" w:themeColor="accent2" w:themeShade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D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3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D6"/>
    <w:rPr>
      <w:sz w:val="26"/>
    </w:rPr>
  </w:style>
  <w:style w:type="character" w:customStyle="1" w:styleId="Term">
    <w:name w:val="Term"/>
    <w:basedOn w:val="DefaultParagraphFont"/>
    <w:uiPriority w:val="1"/>
    <w:qFormat/>
    <w:rsid w:val="006D4269"/>
    <w:rPr>
      <w:rFonts w:ascii="Consolas" w:hAnsi="Consolas"/>
      <w:color w:val="4F6228" w:themeColor="accent3" w:themeShade="80"/>
      <w:sz w:val="24"/>
      <w:bdr w:val="none" w:sz="0" w:space="0" w:color="auto"/>
      <w:shd w:val="clear" w:color="auto" w:fill="EAF1DD" w:themeFill="accent3" w:themeFillTint="33"/>
    </w:rPr>
  </w:style>
  <w:style w:type="character" w:styleId="Hyperlink">
    <w:name w:val="Hyperlink"/>
    <w:basedOn w:val="DefaultParagraphFont"/>
    <w:uiPriority w:val="99"/>
    <w:unhideWhenUsed/>
    <w:rsid w:val="00F13251"/>
    <w:rPr>
      <w:color w:val="66336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3DCA"/>
    <w:rPr>
      <w:rFonts w:ascii="Fontys Frutiger" w:eastAsiaTheme="majorEastAsia" w:hAnsi="Fontys Frutiger" w:cstheme="majorBidi"/>
      <w:bCs/>
      <w:color w:val="5C2D5C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22836"/>
    <w:pPr>
      <w:spacing w:after="0" w:line="240" w:lineRule="auto"/>
      <w:contextualSpacing/>
    </w:pPr>
    <w:rPr>
      <w:rFonts w:ascii="Corbel" w:eastAsiaTheme="majorEastAsia" w:hAnsi="Corbel" w:cstheme="majorBidi"/>
      <w:smallCaps/>
      <w:color w:val="663366"/>
      <w:spacing w:val="-10"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36"/>
    <w:rPr>
      <w:rFonts w:ascii="Corbel" w:eastAsiaTheme="majorEastAsia" w:hAnsi="Corbel" w:cstheme="majorBidi"/>
      <w:smallCaps/>
      <w:color w:val="663366"/>
      <w:spacing w:val="-10"/>
      <w:kern w:val="28"/>
      <w:sz w:val="94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22836"/>
    <w:pPr>
      <w:spacing w:before="240" w:line="259" w:lineRule="auto"/>
      <w:jc w:val="left"/>
      <w:outlineLvl w:val="9"/>
    </w:pPr>
    <w:rPr>
      <w:bCs w:val="0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28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2836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22836"/>
    <w:pPr>
      <w:spacing w:after="100"/>
      <w:ind w:left="520"/>
    </w:pPr>
  </w:style>
  <w:style w:type="character" w:customStyle="1" w:styleId="Heading4Char">
    <w:name w:val="Heading 4 Char"/>
    <w:basedOn w:val="DefaultParagraphFont"/>
    <w:link w:val="Heading4"/>
    <w:uiPriority w:val="9"/>
    <w:rsid w:val="00D35413"/>
    <w:rPr>
      <w:rFonts w:eastAsiaTheme="majorEastAsia" w:cstheme="majorBidi"/>
      <w:iCs/>
      <w:color w:val="65386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\Documents\Custom%20Office%20Templates\Fontys%20ICT%20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8D85B-995B-4D42-BBFD-631154A0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 ICT Template.dotx</Template>
  <TotalTime>3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 Michielsen</dc:creator>
  <cp:lastModifiedBy>Bas Michielsen</cp:lastModifiedBy>
  <cp:revision>1</cp:revision>
  <dcterms:created xsi:type="dcterms:W3CDTF">2015-04-30T14:20:00Z</dcterms:created>
  <dcterms:modified xsi:type="dcterms:W3CDTF">2015-04-30T14:23:00Z</dcterms:modified>
</cp:coreProperties>
</file>