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Vergadering Week </w:t>
      </w:r>
      <w:r w:rsidR="007B0480">
        <w:rPr>
          <w:rFonts w:ascii="Calibri" w:hAnsi="Calibri"/>
          <w:lang w:val="nl-NL"/>
        </w:rPr>
        <w:t>15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B0480">
              <w:rPr>
                <w:rFonts w:ascii="Calibri" w:hAnsi="Calibri"/>
                <w:sz w:val="22"/>
                <w:szCs w:val="22"/>
              </w:rPr>
              <w:t>19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B30FF">
              <w:rPr>
                <w:rFonts w:ascii="Calibri" w:hAnsi="Calibri"/>
                <w:sz w:val="22"/>
                <w:szCs w:val="22"/>
              </w:rPr>
              <w:t>14:32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B0480">
              <w:rPr>
                <w:rFonts w:ascii="Calibri" w:hAnsi="Calibri"/>
                <w:sz w:val="22"/>
                <w:szCs w:val="22"/>
              </w:rPr>
              <w:t>R1 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CB30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van Engeland,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Ruud Hagens,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CB30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7B048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7B048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CB30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CB30FF" w:rsidP="0027138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27138C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 xml:space="preserve"> januari ‘15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FB4EA5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FB4EA5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FB4EA5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FB4EA5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FB4E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F03360" w:rsidRPr="00B17A70" w:rsidTr="00FB4EA5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FB4E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Actielijst maken voor vakantie</w:t>
            </w:r>
          </w:p>
        </w:tc>
      </w:tr>
      <w:tr w:rsidR="00DB2445" w:rsidRPr="00B17A70" w:rsidTr="00FB4EA5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FB4EA5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FB4EA5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FB4EA5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</w:t>
            </w:r>
            <w:r w:rsidR="00CB30FF">
              <w:rPr>
                <w:rFonts w:ascii="Calibri" w:hAnsi="Calibri"/>
                <w:sz w:val="22"/>
                <w:szCs w:val="22"/>
              </w:rPr>
              <w:t xml:space="preserve"> om 14:37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FB4EA5">
        <w:rPr>
          <w:rFonts w:ascii="Calibri" w:hAnsi="Calibri"/>
        </w:rPr>
        <w:t>12 december ’14</w:t>
      </w:r>
    </w:p>
    <w:tbl>
      <w:tblPr>
        <w:tblW w:w="3574" w:type="dxa"/>
        <w:tblInd w:w="648" w:type="dxa"/>
        <w:tblLook w:val="01E0" w:firstRow="1" w:lastRow="1" w:firstColumn="1" w:lastColumn="1" w:noHBand="0" w:noVBand="0"/>
      </w:tblPr>
      <w:tblGrid>
        <w:gridCol w:w="3312"/>
        <w:gridCol w:w="262"/>
      </w:tblGrid>
      <w:tr w:rsidR="00D91170" w:rsidRPr="00B17A70" w:rsidTr="00D91170">
        <w:tc>
          <w:tcPr>
            <w:tcW w:w="3312" w:type="dxa"/>
          </w:tcPr>
          <w:p w:rsidR="00D91170" w:rsidRPr="00B17A70" w:rsidRDefault="00D91170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Geen opmerking op notulen</w:t>
            </w:r>
          </w:p>
        </w:tc>
        <w:tc>
          <w:tcPr>
            <w:tcW w:w="262" w:type="dxa"/>
          </w:tcPr>
          <w:p w:rsidR="00D91170" w:rsidRPr="00B17A70" w:rsidRDefault="00D91170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91170" w:rsidRPr="00B17A70" w:rsidTr="00D91170">
        <w:tc>
          <w:tcPr>
            <w:tcW w:w="331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91170" w:rsidRPr="00B17A70" w:rsidTr="00D91170">
        <w:tc>
          <w:tcPr>
            <w:tcW w:w="331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91170" w:rsidRPr="00B17A70" w:rsidTr="00D91170">
        <w:tc>
          <w:tcPr>
            <w:tcW w:w="331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2" w:type="dxa"/>
          </w:tcPr>
          <w:p w:rsidR="00D91170" w:rsidRPr="00B17A70" w:rsidRDefault="00D9117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FB4EA5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Ruimtes reserveren</w:t>
            </w:r>
          </w:p>
        </w:tc>
        <w:tc>
          <w:tcPr>
            <w:tcW w:w="2240" w:type="dxa"/>
            <w:shd w:val="clear" w:color="auto" w:fill="auto"/>
          </w:tcPr>
          <w:p w:rsidR="009C4ACC" w:rsidRPr="00B17A70" w:rsidRDefault="00FB4EA5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FB4EA5">
        <w:rPr>
          <w:rFonts w:ascii="Calibri" w:hAnsi="Calibri"/>
        </w:rPr>
        <w:t>Voortgang bespreken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053"/>
        <w:gridCol w:w="8307"/>
      </w:tblGrid>
      <w:tr w:rsidR="009C4ACC" w:rsidRPr="00B17A70" w:rsidTr="009C4ACC">
        <w:tc>
          <w:tcPr>
            <w:tcW w:w="594" w:type="dxa"/>
          </w:tcPr>
          <w:p w:rsidR="009C4ACC" w:rsidRPr="00B17A70" w:rsidRDefault="00D76699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8766" w:type="dxa"/>
          </w:tcPr>
          <w:p w:rsidR="009C4ACC" w:rsidRPr="00B17A70" w:rsidRDefault="00D76699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Bekeken, nog niet aan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gewerk</w:t>
            </w:r>
            <w:proofErr w:type="spellEnd"/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D76699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8766" w:type="dxa"/>
          </w:tcPr>
          <w:p w:rsidR="009C4ACC" w:rsidRPr="00B17A70" w:rsidRDefault="00D76699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Forms 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klasses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gemaakt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D76699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8766" w:type="dxa"/>
          </w:tcPr>
          <w:p w:rsidR="009C4ACC" w:rsidRPr="00B17A70" w:rsidRDefault="00D76699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Servers ingesteld, router ingesteld. Webserver en mail server moeten nog ingesteld worden.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FB4EA5">
        <w:rPr>
          <w:rFonts w:ascii="Calibri" w:hAnsi="Calibri"/>
        </w:rPr>
        <w:t>Actielijst maken voor vakantie</w:t>
      </w:r>
    </w:p>
    <w:tbl>
      <w:tblPr>
        <w:tblW w:w="20808" w:type="dxa"/>
        <w:tblInd w:w="648" w:type="dxa"/>
        <w:tblLook w:val="01E0" w:firstRow="1" w:lastRow="1" w:firstColumn="1" w:lastColumn="1" w:noHBand="0" w:noVBand="0"/>
      </w:tblPr>
      <w:tblGrid>
        <w:gridCol w:w="10404"/>
        <w:gridCol w:w="10404"/>
      </w:tblGrid>
      <w:tr w:rsidR="00FB4EA5" w:rsidRPr="00B17A70" w:rsidTr="00FB4EA5">
        <w:tc>
          <w:tcPr>
            <w:tcW w:w="10404" w:type="dxa"/>
          </w:tcPr>
          <w:tbl>
            <w:tblPr>
              <w:tblW w:w="9540" w:type="dxa"/>
              <w:tblLook w:val="01E0" w:firstRow="1" w:lastRow="1" w:firstColumn="1" w:lastColumn="1" w:noHBand="0" w:noVBand="0"/>
            </w:tblPr>
            <w:tblGrid>
              <w:gridCol w:w="1925"/>
              <w:gridCol w:w="3999"/>
              <w:gridCol w:w="1290"/>
              <w:gridCol w:w="2326"/>
            </w:tblGrid>
            <w:tr w:rsidR="00FB4EA5" w:rsidRPr="009E15D1" w:rsidTr="00FB4EA5"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FB4EA5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Infrastructuur maken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B4EA5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D76699" w:rsidP="00D7669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Webforms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asp.net maken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zondag 21 dec</w:t>
                  </w:r>
                </w:p>
              </w:tc>
            </w:tr>
            <w:tr w:rsidR="00FB4EA5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PID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 PID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FB4EA5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Anlysedocument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D76699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D76699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Ontwerpdocument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D76699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D76699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D76699" w:rsidRPr="009E15D1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D76699" w:rsidRPr="009E15D1" w:rsidTr="00FB4EA5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D76699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D76699" w:rsidRDefault="00D76699" w:rsidP="00D7669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Begin maken klassen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D76699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D76699" w:rsidRDefault="00D76699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FB4EA5" w:rsidRDefault="00FB4EA5" w:rsidP="00FB4EA5"/>
        </w:tc>
        <w:tc>
          <w:tcPr>
            <w:tcW w:w="10404" w:type="dxa"/>
          </w:tcPr>
          <w:tbl>
            <w:tblPr>
              <w:tblW w:w="9540" w:type="dxa"/>
              <w:tblInd w:w="648" w:type="dxa"/>
              <w:tblLook w:val="01E0" w:firstRow="1" w:lastRow="1" w:firstColumn="1" w:lastColumn="1" w:noHBand="0" w:noVBand="0"/>
            </w:tblPr>
            <w:tblGrid>
              <w:gridCol w:w="1728"/>
              <w:gridCol w:w="4111"/>
              <w:gridCol w:w="1316"/>
              <w:gridCol w:w="2385"/>
            </w:tblGrid>
            <w:tr w:rsidR="00FB4EA5" w:rsidRPr="009E15D1" w:rsidTr="00F749C7"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FB4EA5" w:rsidRPr="009E15D1" w:rsidTr="00F749C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B4EA5" w:rsidRPr="009E15D1" w:rsidTr="00F749C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B4EA5" w:rsidRPr="009E15D1" w:rsidTr="00F749C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B4EA5" w:rsidRPr="009E15D1" w:rsidTr="00F749C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FB4EA5" w:rsidRPr="009E15D1" w:rsidRDefault="00FB4EA5" w:rsidP="00FB4EA5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FB4EA5" w:rsidRDefault="00FB4EA5" w:rsidP="00FB4EA5"/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F418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Als we met dringende zaken zitten, kunnen we Inge mailen. Ook Jan had aangegeven dat we</w:t>
            </w:r>
            <w:r w:rsidR="0027138C">
              <w:rPr>
                <w:rFonts w:ascii="Calibri" w:hAnsi="Calibri"/>
                <w:sz w:val="22"/>
                <w:szCs w:val="22"/>
              </w:rPr>
              <w:t xml:space="preserve"> hem kunnen mailen.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27138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Leider gesprek gaat niet door.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Default="00CB30F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document, voor hoger punt moet er meer beschreven wat er te zien is. Een toelichting.</w:t>
            </w:r>
            <w:r>
              <w:rPr>
                <w:rFonts w:ascii="Calibri" w:hAnsi="Calibri"/>
                <w:sz w:val="22"/>
                <w:szCs w:val="22"/>
              </w:rPr>
              <w:br/>
            </w:r>
            <w:r w:rsidR="00BF4184">
              <w:rPr>
                <w:rFonts w:ascii="Calibri" w:hAnsi="Calibri"/>
                <w:sz w:val="22"/>
                <w:szCs w:val="22"/>
              </w:rPr>
              <w:t xml:space="preserve">Beschrijven en schermen aanpassen voor het inloggen en reserveren. </w:t>
            </w:r>
            <w:r w:rsidR="00BF4184">
              <w:rPr>
                <w:rFonts w:ascii="Calibri" w:hAnsi="Calibri"/>
                <w:sz w:val="22"/>
                <w:szCs w:val="22"/>
              </w:rPr>
              <w:br/>
              <w:t>Er is niet terug te zien dat er opnieuw geanalyseerd is.</w:t>
            </w:r>
          </w:p>
          <w:p w:rsidR="00BF4184" w:rsidRPr="00B17A70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Usecases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checken, of het idee goed beschreven is.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Ontwerpdocument, Inge gaat in de vakantie feedback geven.</w:t>
            </w: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moet nog veranderd worden.</w:t>
            </w:r>
          </w:p>
          <w:p w:rsidR="00BF4184" w:rsidRPr="00B17A70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Teveel als schoolproject, moet meer als bedrijf gemaakt worden. </w:t>
            </w:r>
            <w:r>
              <w:rPr>
                <w:rFonts w:ascii="Calibri" w:hAnsi="Calibri"/>
                <w:sz w:val="22"/>
                <w:szCs w:val="22"/>
              </w:rPr>
              <w:br/>
              <w:t xml:space="preserve">Budget moet ook beter, 8 uur per dag en dan ook voor 4 mensen. Voor overtijd ook al in rekenen. </w:t>
            </w:r>
          </w:p>
        </w:tc>
      </w:tr>
      <w:tr w:rsidR="00BF4184" w:rsidRPr="00B17A70" w:rsidTr="00A454E2">
        <w:tc>
          <w:tcPr>
            <w:tcW w:w="594" w:type="dxa"/>
          </w:tcPr>
          <w:p w:rsidR="00BF4184" w:rsidRPr="00B17A70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-.4</w:t>
            </w:r>
          </w:p>
        </w:tc>
        <w:tc>
          <w:tcPr>
            <w:tcW w:w="8897" w:type="dxa"/>
          </w:tcPr>
          <w:p w:rsidR="00BF4184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Elke form kun je een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class meegeven</w:t>
            </w:r>
            <w:r w:rsidR="0027138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stylesheet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).</w:t>
            </w:r>
          </w:p>
          <w:p w:rsidR="00BF4184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Hoeft niet er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blitz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uit te zien, maar wel strak.</w:t>
            </w:r>
          </w:p>
        </w:tc>
      </w:tr>
      <w:tr w:rsidR="00BF4184" w:rsidRPr="00B17A70" w:rsidTr="00A454E2">
        <w:tc>
          <w:tcPr>
            <w:tcW w:w="594" w:type="dxa"/>
          </w:tcPr>
          <w:p w:rsidR="00BF4184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-.5</w:t>
            </w:r>
          </w:p>
        </w:tc>
        <w:tc>
          <w:tcPr>
            <w:tcW w:w="8897" w:type="dxa"/>
          </w:tcPr>
          <w:p w:rsidR="00BF4184" w:rsidRDefault="00BF418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Volgende school week moet op vrijdag alles ingeleverd worden. </w:t>
            </w:r>
          </w:p>
          <w:p w:rsidR="00BF4184" w:rsidRDefault="00BF4184" w:rsidP="0027138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januari</w:t>
            </w:r>
            <w:r w:rsidR="0027138C">
              <w:rPr>
                <w:rFonts w:ascii="Calibri" w:hAnsi="Calibri"/>
                <w:sz w:val="22"/>
                <w:szCs w:val="22"/>
              </w:rPr>
              <w:t xml:space="preserve"> om 14.45 tot 15.15 voor een vergadering. Vrijdag komt Inge dan alsnog. </w:t>
            </w:r>
            <w:r w:rsidR="0027138C">
              <w:rPr>
                <w:rFonts w:ascii="Calibri" w:hAnsi="Calibri"/>
                <w:sz w:val="22"/>
                <w:szCs w:val="22"/>
              </w:rPr>
              <w:br/>
              <w:t xml:space="preserve">Inge verwacht een demo. 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27138C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Style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cop</w:t>
                  </w:r>
                  <w:proofErr w:type="spellEnd"/>
                </w:p>
              </w:tc>
              <w:tc>
                <w:tcPr>
                  <w:tcW w:w="934" w:type="dxa"/>
                </w:tcPr>
                <w:p w:rsidR="00692898" w:rsidRPr="00FC0408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825" w:type="dxa"/>
                </w:tcPr>
                <w:p w:rsidR="00692898" w:rsidRPr="00FC0408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692898" w:rsidRPr="00FC0408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Kan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settings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importeren</w:t>
                  </w:r>
                </w:p>
              </w:tc>
            </w:tr>
            <w:tr w:rsidR="00CB30FF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CB30FF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CB30FF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CB30FF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CB30FF" w:rsidRDefault="00CB30FF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20808" w:type="dxa"/>
        <w:tblInd w:w="648" w:type="dxa"/>
        <w:tblLook w:val="01E0" w:firstRow="1" w:lastRow="1" w:firstColumn="1" w:lastColumn="1" w:noHBand="0" w:noVBand="0"/>
      </w:tblPr>
      <w:tblGrid>
        <w:gridCol w:w="10404"/>
        <w:gridCol w:w="10404"/>
      </w:tblGrid>
      <w:tr w:rsidR="006B5F70" w:rsidRPr="00B17A70" w:rsidTr="00B76787">
        <w:tc>
          <w:tcPr>
            <w:tcW w:w="10404" w:type="dxa"/>
          </w:tcPr>
          <w:tbl>
            <w:tblPr>
              <w:tblW w:w="9540" w:type="dxa"/>
              <w:tblLook w:val="01E0" w:firstRow="1" w:lastRow="1" w:firstColumn="1" w:lastColumn="1" w:noHBand="0" w:noVBand="0"/>
            </w:tblPr>
            <w:tblGrid>
              <w:gridCol w:w="1925"/>
              <w:gridCol w:w="3999"/>
              <w:gridCol w:w="1290"/>
              <w:gridCol w:w="2326"/>
            </w:tblGrid>
            <w:tr w:rsidR="006B5F70" w:rsidRPr="009E15D1" w:rsidTr="00B76787"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Infrastructuur maken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Webforms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asp.net maken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zondag 21 dec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PID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 PID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Anlysedocument</w:t>
                  </w:r>
                  <w:proofErr w:type="spellEnd"/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Ontwerpdocument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D76699">
                    <w:rPr>
                      <w:rFonts w:ascii="Calibri" w:hAnsi="Calibri"/>
                      <w:sz w:val="22"/>
                      <w:szCs w:val="22"/>
                      <w:vertAlign w:val="superscript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Begin maken klassen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B5F70" w:rsidRDefault="006B5F70" w:rsidP="00B76787"/>
        </w:tc>
        <w:tc>
          <w:tcPr>
            <w:tcW w:w="10404" w:type="dxa"/>
          </w:tcPr>
          <w:tbl>
            <w:tblPr>
              <w:tblW w:w="9540" w:type="dxa"/>
              <w:tblInd w:w="648" w:type="dxa"/>
              <w:tblLook w:val="01E0" w:firstRow="1" w:lastRow="1" w:firstColumn="1" w:lastColumn="1" w:noHBand="0" w:noVBand="0"/>
            </w:tblPr>
            <w:tblGrid>
              <w:gridCol w:w="1728"/>
              <w:gridCol w:w="4111"/>
              <w:gridCol w:w="1316"/>
              <w:gridCol w:w="2385"/>
            </w:tblGrid>
            <w:tr w:rsidR="006B5F70" w:rsidRPr="009E15D1" w:rsidTr="00B76787"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6B5F70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6B5F70" w:rsidRPr="009E15D1" w:rsidRDefault="006B5F70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B5F70" w:rsidRDefault="006B5F70" w:rsidP="00B76787"/>
        </w:tc>
      </w:tr>
    </w:tbl>
    <w:p w:rsidR="006B5F70" w:rsidRPr="006B5F70" w:rsidRDefault="006B5F70" w:rsidP="006B5F70">
      <w:bookmarkStart w:id="0" w:name="_GoBack"/>
      <w:bookmarkEnd w:id="0"/>
    </w:p>
    <w:sectPr w:rsidR="006B5F70" w:rsidRPr="006B5F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A5" w:rsidRDefault="004F1CA5">
      <w:r>
        <w:separator/>
      </w:r>
    </w:p>
  </w:endnote>
  <w:endnote w:type="continuationSeparator" w:id="0">
    <w:p w:rsidR="004F1CA5" w:rsidRDefault="004F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7B0480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 xml:space="preserve">Vergadering – Week </w:t>
          </w:r>
          <w:r w:rsidR="007B0480">
            <w:rPr>
              <w:rFonts w:ascii="Calibri" w:hAnsi="Calibri"/>
              <w:b/>
            </w:rPr>
            <w:t>15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B5F70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B5F70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A5" w:rsidRDefault="004F1CA5">
      <w:r>
        <w:separator/>
      </w:r>
    </w:p>
  </w:footnote>
  <w:footnote w:type="continuationSeparator" w:id="0">
    <w:p w:rsidR="004F1CA5" w:rsidRDefault="004F1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4F1CA5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1"/>
    <w:rsid w:val="0000694C"/>
    <w:rsid w:val="0006720D"/>
    <w:rsid w:val="00086955"/>
    <w:rsid w:val="000E55B6"/>
    <w:rsid w:val="00102169"/>
    <w:rsid w:val="00122342"/>
    <w:rsid w:val="001C53E4"/>
    <w:rsid w:val="001D5464"/>
    <w:rsid w:val="001E3897"/>
    <w:rsid w:val="001E4F63"/>
    <w:rsid w:val="0027138C"/>
    <w:rsid w:val="002E50FE"/>
    <w:rsid w:val="003338EF"/>
    <w:rsid w:val="00357796"/>
    <w:rsid w:val="00366EAA"/>
    <w:rsid w:val="003B6C33"/>
    <w:rsid w:val="00417B5B"/>
    <w:rsid w:val="004E5CAD"/>
    <w:rsid w:val="004F1CA5"/>
    <w:rsid w:val="00526B78"/>
    <w:rsid w:val="005A31D2"/>
    <w:rsid w:val="005C610A"/>
    <w:rsid w:val="006616D0"/>
    <w:rsid w:val="00684285"/>
    <w:rsid w:val="00692898"/>
    <w:rsid w:val="006A6171"/>
    <w:rsid w:val="006B5F70"/>
    <w:rsid w:val="006D37CC"/>
    <w:rsid w:val="00731F30"/>
    <w:rsid w:val="00744A0A"/>
    <w:rsid w:val="007B0480"/>
    <w:rsid w:val="007E0603"/>
    <w:rsid w:val="00804B6F"/>
    <w:rsid w:val="00840532"/>
    <w:rsid w:val="00850ACD"/>
    <w:rsid w:val="008E6550"/>
    <w:rsid w:val="008F23E7"/>
    <w:rsid w:val="009A1C36"/>
    <w:rsid w:val="009C4ACC"/>
    <w:rsid w:val="009C715E"/>
    <w:rsid w:val="009E0D78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47ACC"/>
    <w:rsid w:val="00B96081"/>
    <w:rsid w:val="00BA3FFD"/>
    <w:rsid w:val="00BB4521"/>
    <w:rsid w:val="00BE5C14"/>
    <w:rsid w:val="00BF4184"/>
    <w:rsid w:val="00BF6061"/>
    <w:rsid w:val="00C0027E"/>
    <w:rsid w:val="00C4458D"/>
    <w:rsid w:val="00CB30FF"/>
    <w:rsid w:val="00D06CE8"/>
    <w:rsid w:val="00D1055D"/>
    <w:rsid w:val="00D26508"/>
    <w:rsid w:val="00D352FA"/>
    <w:rsid w:val="00D562BA"/>
    <w:rsid w:val="00D761BE"/>
    <w:rsid w:val="00D76699"/>
    <w:rsid w:val="00D91170"/>
    <w:rsid w:val="00DB1097"/>
    <w:rsid w:val="00DB2445"/>
    <w:rsid w:val="00DD4063"/>
    <w:rsid w:val="00E7321F"/>
    <w:rsid w:val="00E95C63"/>
    <w:rsid w:val="00EA670A"/>
    <w:rsid w:val="00ED4B8B"/>
    <w:rsid w:val="00EE3E01"/>
    <w:rsid w:val="00F03360"/>
    <w:rsid w:val="00F223EF"/>
    <w:rsid w:val="00F70796"/>
    <w:rsid w:val="00FA2F17"/>
    <w:rsid w:val="00FB25F6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28E7C-2087-48AD-901A-A46AE93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28E4-14FC-4905-8414-00920CB4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97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2857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8</cp:revision>
  <cp:lastPrinted>2005-06-01T19:43:00Z</cp:lastPrinted>
  <dcterms:created xsi:type="dcterms:W3CDTF">2014-12-18T17:35:00Z</dcterms:created>
  <dcterms:modified xsi:type="dcterms:W3CDTF">2015-01-04T21:24:00Z</dcterms:modified>
</cp:coreProperties>
</file>