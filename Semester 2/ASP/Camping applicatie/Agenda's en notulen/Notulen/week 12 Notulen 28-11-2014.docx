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124E5B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12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24E5B">
              <w:rPr>
                <w:rFonts w:ascii="Calibri" w:hAnsi="Calibri"/>
                <w:sz w:val="22"/>
                <w:szCs w:val="22"/>
              </w:rPr>
              <w:t>29 november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24E5B">
              <w:rPr>
                <w:rFonts w:ascii="Calibri" w:hAnsi="Calibri"/>
                <w:sz w:val="22"/>
                <w:szCs w:val="22"/>
              </w:rPr>
              <w:t>15:15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24E5B">
              <w:rPr>
                <w:rFonts w:ascii="Calibri" w:hAnsi="Calibri"/>
                <w:sz w:val="22"/>
                <w:szCs w:val="22"/>
              </w:rPr>
              <w:t>R1 2.24</w:t>
            </w:r>
          </w:p>
        </w:tc>
      </w:tr>
      <w:tr w:rsidR="00124E5B" w:rsidRPr="00C0027E" w:rsidTr="00417B5B">
        <w:tc>
          <w:tcPr>
            <w:tcW w:w="3004" w:type="dxa"/>
          </w:tcPr>
          <w:p w:rsidR="00124E5B" w:rsidRPr="00C0027E" w:rsidRDefault="00124E5B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46" w:type="dxa"/>
          </w:tcPr>
          <w:p w:rsidR="00124E5B" w:rsidRPr="00C0027E" w:rsidRDefault="00124E5B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10" w:type="dxa"/>
          </w:tcPr>
          <w:p w:rsidR="00124E5B" w:rsidRPr="00C0027E" w:rsidRDefault="00124E5B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124E5B" w:rsidRDefault="00124E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 van Engeland, Ruud Hagens,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Loy van Zeeland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124E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124E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124E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124E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 december 2014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D4182F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D4182F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D4182F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D4182F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D4182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Bekijken planning afgelopen week 11</w:t>
            </w:r>
          </w:p>
        </w:tc>
      </w:tr>
      <w:tr w:rsidR="00F03360" w:rsidRPr="00B17A70" w:rsidTr="00D4182F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F03360" w:rsidRPr="00B17A70" w:rsidRDefault="00D4182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Bekijken planning komende week  12 (&amp; 13)</w:t>
            </w:r>
          </w:p>
        </w:tc>
      </w:tr>
      <w:tr w:rsidR="004E5CAD" w:rsidRPr="00B17A70" w:rsidTr="00D4182F">
        <w:tc>
          <w:tcPr>
            <w:tcW w:w="593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2" w:type="dxa"/>
          </w:tcPr>
          <w:p w:rsidR="004E5CAD" w:rsidRPr="00B17A70" w:rsidRDefault="00D4182F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Bespreken Showroom onderzoek</w:t>
            </w:r>
          </w:p>
        </w:tc>
      </w:tr>
      <w:tr w:rsidR="00DB2445" w:rsidRPr="00B17A70" w:rsidTr="00D4182F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D4182F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D4182F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D4182F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D4182F">
        <w:rPr>
          <w:rFonts w:ascii="Calibri" w:hAnsi="Calibri"/>
        </w:rPr>
        <w:t>21 november ‘14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232"/>
        <w:gridCol w:w="5298"/>
      </w:tblGrid>
      <w:tr w:rsidR="00D4182F" w:rsidRPr="00D4182F" w:rsidTr="00D4182F">
        <w:trPr>
          <w:trHeight w:val="296"/>
        </w:trPr>
        <w:tc>
          <w:tcPr>
            <w:tcW w:w="2232" w:type="dxa"/>
          </w:tcPr>
          <w:p w:rsidR="00D4182F" w:rsidRPr="00D4182F" w:rsidRDefault="00D4182F" w:rsidP="006A6171">
            <w:pPr>
              <w:rPr>
                <w:rFonts w:ascii="Calibri" w:hAnsi="Calibri"/>
                <w:sz w:val="22"/>
                <w:szCs w:val="22"/>
              </w:rPr>
            </w:pPr>
            <w:r w:rsidRPr="00D4182F">
              <w:rPr>
                <w:rFonts w:ascii="Calibri" w:hAnsi="Calibri"/>
                <w:sz w:val="22"/>
                <w:szCs w:val="22"/>
              </w:rPr>
              <w:t>Geen opmerkingen</w:t>
            </w:r>
          </w:p>
        </w:tc>
        <w:tc>
          <w:tcPr>
            <w:tcW w:w="5298" w:type="dxa"/>
          </w:tcPr>
          <w:p w:rsidR="00D4182F" w:rsidRPr="00D4182F" w:rsidRDefault="00D4182F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4182F" w:rsidRPr="00B17A70" w:rsidTr="00D4182F">
        <w:tc>
          <w:tcPr>
            <w:tcW w:w="2232" w:type="dxa"/>
            <w:shd w:val="clear" w:color="auto" w:fill="auto"/>
          </w:tcPr>
          <w:p w:rsidR="00D4182F" w:rsidRPr="00B17A70" w:rsidRDefault="00D4182F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D4182F" w:rsidRPr="00B17A70" w:rsidRDefault="00D4182F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4182F" w:rsidRPr="00B17A70" w:rsidTr="00D4182F">
        <w:tc>
          <w:tcPr>
            <w:tcW w:w="2232" w:type="dxa"/>
            <w:shd w:val="clear" w:color="auto" w:fill="auto"/>
          </w:tcPr>
          <w:p w:rsidR="00D4182F" w:rsidRPr="00B17A70" w:rsidRDefault="00D4182F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D4182F" w:rsidRPr="00B17A70" w:rsidRDefault="00D4182F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4182F" w:rsidRPr="00B17A70" w:rsidTr="00D4182F">
        <w:tc>
          <w:tcPr>
            <w:tcW w:w="2232" w:type="dxa"/>
            <w:shd w:val="clear" w:color="auto" w:fill="auto"/>
          </w:tcPr>
          <w:p w:rsidR="00D4182F" w:rsidRPr="00B17A70" w:rsidRDefault="00D4182F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D4182F" w:rsidRPr="00B17A70" w:rsidRDefault="00D4182F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D4182F">
        <w:rPr>
          <w:rFonts w:ascii="Calibri" w:hAnsi="Calibri"/>
          <w:sz w:val="22"/>
        </w:rPr>
        <w:t>Bekijken planning afgelopen week 11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124E5B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Gedaan op versie beheer na, analyse document is nog niet gelukt. 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124E5B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Ontwerp documentatie 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D4182F">
        <w:rPr>
          <w:rFonts w:ascii="Calibri" w:hAnsi="Calibri"/>
          <w:sz w:val="22"/>
        </w:rPr>
        <w:t>Bekijken planning komende week  12 (&amp; 13)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22"/>
        <w:gridCol w:w="8838"/>
      </w:tblGrid>
      <w:tr w:rsidR="00BE5C14" w:rsidRPr="00B17A70" w:rsidTr="00D4182F">
        <w:tc>
          <w:tcPr>
            <w:tcW w:w="522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38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D4182F">
        <w:rPr>
          <w:rFonts w:ascii="Calibri" w:hAnsi="Calibri"/>
          <w:sz w:val="22"/>
        </w:rPr>
        <w:t>Bespreken Showroom onderzoek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8766" w:type="dxa"/>
        <w:tblInd w:w="648" w:type="dxa"/>
        <w:tblLook w:val="01E0" w:firstRow="1" w:lastRow="1" w:firstColumn="1" w:lastColumn="1" w:noHBand="0" w:noVBand="0"/>
      </w:tblPr>
      <w:tblGrid>
        <w:gridCol w:w="8766"/>
      </w:tblGrid>
      <w:tr w:rsidR="00D4182F" w:rsidRPr="00B17A70" w:rsidTr="00D4182F">
        <w:tc>
          <w:tcPr>
            <w:tcW w:w="8766" w:type="dxa"/>
          </w:tcPr>
          <w:p w:rsidR="00D4182F" w:rsidRPr="00B17A70" w:rsidRDefault="00D4182F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Geen mededelingen 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D4182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D4182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Niets ter tafel gekomen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A454E2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D4182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Geen vragen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A53561" w:rsidRDefault="00A53561">
      <w:r>
        <w:br w:type="page"/>
      </w:r>
    </w:p>
    <w:p w:rsidR="007E0603" w:rsidRPr="00B17A70" w:rsidRDefault="00F03360">
      <w:pPr>
        <w:pStyle w:val="Kop1"/>
        <w:rPr>
          <w:rFonts w:ascii="Calibri" w:hAnsi="Calibri"/>
          <w:szCs w:val="24"/>
        </w:rPr>
      </w:pPr>
      <w:bookmarkStart w:id="0" w:name="_GoBack"/>
      <w:bookmarkEnd w:id="0"/>
      <w:r w:rsidRPr="00B17A70">
        <w:rPr>
          <w:rFonts w:ascii="Calibri" w:hAnsi="Calibri"/>
          <w:szCs w:val="24"/>
        </w:rPr>
        <w:lastRenderedPageBreak/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D4182F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Zelfde als de week hiervoor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RPr="00B17A70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A53561" w:rsidRPr="00B17A70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A53561" w:rsidRPr="00B17A70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A53561" w:rsidRPr="00B17A70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A53561" w:rsidRPr="00B17A70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Versie beheer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RPr="00B17A70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Analyse document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</w:t>
            </w:r>
          </w:p>
        </w:tc>
      </w:tr>
      <w:tr w:rsidR="00A53561" w:rsidRPr="00B17A70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Ontwerp document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</w:t>
            </w:r>
          </w:p>
        </w:tc>
      </w:tr>
      <w:tr w:rsidR="00A53561" w:rsidRPr="00B17A70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Software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 xml:space="preserve">Ruud 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</w:t>
            </w:r>
          </w:p>
        </w:tc>
      </w:tr>
      <w:tr w:rsidR="00A53561" w:rsidRPr="00B17A70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Infra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Database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Analyse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.    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PID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Hugo &amp; Loy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Aanpassen document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Hugo &amp; Loy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 &amp; 12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Onderzoeks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verslag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Maken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Kevin &amp; Ruud,</w:t>
            </w:r>
          </w:p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Hugo &amp; Loy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11 &amp; 12</w:t>
            </w:r>
          </w:p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Pres. 28-11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Ontwerp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Infra ontwerp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 &amp; Kevin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12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Database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 &amp; Kevin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12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Software (UI)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Ruud &amp; Kevin</w:t>
            </w: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12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Codestijl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 xml:space="preserve">Gebruik </w:t>
            </w:r>
            <w:proofErr w:type="spellStart"/>
            <w:r w:rsidRPr="00A53561">
              <w:rPr>
                <w:rFonts w:ascii="Calibri" w:hAnsi="Calibri"/>
                <w:b/>
                <w:sz w:val="22"/>
                <w:szCs w:val="22"/>
              </w:rPr>
              <w:t>Stylecop</w:t>
            </w:r>
            <w:proofErr w:type="spellEnd"/>
            <w:r w:rsidRPr="00A53561">
              <w:rPr>
                <w:rFonts w:ascii="Calibri" w:hAnsi="Calibri"/>
                <w:b/>
                <w:sz w:val="22"/>
                <w:szCs w:val="22"/>
              </w:rPr>
              <w:t xml:space="preserve"> voor het aanmaken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12 &amp;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Infra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Webserver aanmaken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 xml:space="preserve">Mailserver aanmaken 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Active Directory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Database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Aangeleverde database maken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PL/SQL schrijven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Software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Omzetten naar ASP.Net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13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Pr="006F3A9F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Testplan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Testplan aanpassen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14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Default="00A53561" w:rsidP="00A5356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 xml:space="preserve">Testplan invullen 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16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Barcode Reader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A53561">
              <w:rPr>
                <w:rFonts w:ascii="Calibri" w:hAnsi="Calibri"/>
                <w:b/>
                <w:sz w:val="22"/>
                <w:szCs w:val="22"/>
              </w:rPr>
              <w:t>Iplementeren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15</w:t>
            </w:r>
          </w:p>
        </w:tc>
      </w:tr>
      <w:tr w:rsidR="00A53561" w:rsidTr="00A53561">
        <w:tc>
          <w:tcPr>
            <w:tcW w:w="1728" w:type="dxa"/>
            <w:shd w:val="clear" w:color="auto" w:fill="auto"/>
          </w:tcPr>
          <w:p w:rsid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Oplevering</w:t>
            </w:r>
          </w:p>
        </w:tc>
        <w:tc>
          <w:tcPr>
            <w:tcW w:w="4111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Plan van aanpak</w:t>
            </w:r>
          </w:p>
        </w:tc>
        <w:tc>
          <w:tcPr>
            <w:tcW w:w="1316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A53561" w:rsidRPr="00A53561" w:rsidRDefault="00A53561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A53561">
              <w:rPr>
                <w:rFonts w:ascii="Calibri" w:hAnsi="Calibri"/>
                <w:b/>
                <w:sz w:val="22"/>
                <w:szCs w:val="22"/>
              </w:rPr>
              <w:t>Week 16</w:t>
            </w: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7A5" w:rsidRDefault="002A67A5">
      <w:r>
        <w:separator/>
      </w:r>
    </w:p>
  </w:endnote>
  <w:endnote w:type="continuationSeparator" w:id="0">
    <w:p w:rsidR="002A67A5" w:rsidRDefault="002A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D4182F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D4182F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D4182F">
            <w:rPr>
              <w:rFonts w:ascii="Calibri" w:hAnsi="Calibri"/>
              <w:b/>
            </w:rPr>
            <w:t>Vergadering – Week 12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A53561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A53561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7A5" w:rsidRDefault="002A67A5">
      <w:r>
        <w:separator/>
      </w:r>
    </w:p>
  </w:footnote>
  <w:footnote w:type="continuationSeparator" w:id="0">
    <w:p w:rsidR="002A67A5" w:rsidRDefault="002A6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2A67A5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5B"/>
    <w:rsid w:val="0000694C"/>
    <w:rsid w:val="0006720D"/>
    <w:rsid w:val="000E55B6"/>
    <w:rsid w:val="00102169"/>
    <w:rsid w:val="00122342"/>
    <w:rsid w:val="00124E5B"/>
    <w:rsid w:val="00146A4B"/>
    <w:rsid w:val="001C53E4"/>
    <w:rsid w:val="001D5464"/>
    <w:rsid w:val="001E3897"/>
    <w:rsid w:val="001E4F63"/>
    <w:rsid w:val="002A67A5"/>
    <w:rsid w:val="002E50FE"/>
    <w:rsid w:val="003338EF"/>
    <w:rsid w:val="00357796"/>
    <w:rsid w:val="00366EAA"/>
    <w:rsid w:val="003B6C33"/>
    <w:rsid w:val="00417B5B"/>
    <w:rsid w:val="004E5CAD"/>
    <w:rsid w:val="00526B78"/>
    <w:rsid w:val="005C610A"/>
    <w:rsid w:val="006616D0"/>
    <w:rsid w:val="00684285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53561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4182F"/>
    <w:rsid w:val="00D562BA"/>
    <w:rsid w:val="00D761BE"/>
    <w:rsid w:val="00DB1097"/>
    <w:rsid w:val="00DB2445"/>
    <w:rsid w:val="00DD4063"/>
    <w:rsid w:val="00E7321F"/>
    <w:rsid w:val="00E95C63"/>
    <w:rsid w:val="00E95E0E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7428B-8C69-4513-80E2-9048B50A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A5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4494-89D1-430B-B086-9F598035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9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2147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3</cp:revision>
  <cp:lastPrinted>2005-06-01T19:43:00Z</cp:lastPrinted>
  <dcterms:created xsi:type="dcterms:W3CDTF">2014-11-28T14:12:00Z</dcterms:created>
  <dcterms:modified xsi:type="dcterms:W3CDTF">2014-12-04T20:25:00Z</dcterms:modified>
</cp:coreProperties>
</file>