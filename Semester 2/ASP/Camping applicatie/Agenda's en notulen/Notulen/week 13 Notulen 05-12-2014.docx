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Vergadering Week </w:t>
      </w:r>
      <w:r w:rsidR="00454117">
        <w:rPr>
          <w:rFonts w:ascii="Calibri" w:hAnsi="Calibri"/>
          <w:lang w:val="nl-NL"/>
        </w:rPr>
        <w:t>13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54117">
              <w:rPr>
                <w:rFonts w:ascii="Calibri" w:hAnsi="Calibri"/>
                <w:sz w:val="22"/>
                <w:szCs w:val="22"/>
              </w:rPr>
              <w:t>05 december ’14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54117">
              <w:rPr>
                <w:rFonts w:ascii="Calibri" w:hAnsi="Calibri"/>
                <w:sz w:val="22"/>
                <w:szCs w:val="22"/>
              </w:rPr>
              <w:t>9:1</w:t>
            </w:r>
            <w:r w:rsidR="00C010F6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54117">
              <w:rPr>
                <w:rFonts w:ascii="Calibri" w:hAnsi="Calibri"/>
                <w:sz w:val="22"/>
                <w:szCs w:val="22"/>
              </w:rPr>
              <w:t>R1 4.39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6356"/>
      </w:tblGrid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1D5464" w:rsidRPr="00C0027E" w:rsidRDefault="0045411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Ruud Hagens,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Loy van Zeeland</w:t>
            </w:r>
          </w:p>
        </w:tc>
      </w:tr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1D5464" w:rsidRPr="00C0027E" w:rsidRDefault="0045411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van Engeland</w:t>
            </w:r>
          </w:p>
        </w:tc>
      </w:tr>
      <w:tr w:rsidR="001D5464" w:rsidRPr="00C0027E" w:rsidTr="008F23E7"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6356" w:type="dxa"/>
          </w:tcPr>
          <w:p w:rsidR="001D5464" w:rsidRPr="00C0027E" w:rsidRDefault="0045411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8F23E7">
        <w:trPr>
          <w:trHeight w:val="128"/>
        </w:trPr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6356" w:type="dxa"/>
          </w:tcPr>
          <w:p w:rsidR="001D5464" w:rsidRPr="00C0027E" w:rsidRDefault="0045411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8F23E7">
        <w:trPr>
          <w:trHeight w:val="127"/>
        </w:trPr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804B6F" w:rsidRPr="00C0027E" w:rsidRDefault="0045411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van Engeland</w:t>
            </w:r>
          </w:p>
        </w:tc>
      </w:tr>
      <w:tr w:rsidR="008F23E7" w:rsidRPr="00C0027E" w:rsidTr="008F23E7">
        <w:trPr>
          <w:trHeight w:val="127"/>
        </w:trPr>
        <w:tc>
          <w:tcPr>
            <w:tcW w:w="3004" w:type="dxa"/>
          </w:tcPr>
          <w:p w:rsidR="008F23E7" w:rsidRPr="00C0027E" w:rsidRDefault="008F23E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</w:p>
        </w:tc>
        <w:tc>
          <w:tcPr>
            <w:tcW w:w="6356" w:type="dxa"/>
          </w:tcPr>
          <w:p w:rsidR="008F23E7" w:rsidRDefault="0045411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 december ’14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93"/>
        <w:gridCol w:w="8682"/>
      </w:tblGrid>
      <w:tr w:rsidR="00F03360" w:rsidRPr="00B17A70" w:rsidTr="00454117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2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454117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2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454117">
        <w:tc>
          <w:tcPr>
            <w:tcW w:w="593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2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454117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2" w:type="dxa"/>
          </w:tcPr>
          <w:p w:rsidR="00F03360" w:rsidRPr="00B17A70" w:rsidRDefault="0045411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Bespreken gemaakte werk</w:t>
            </w:r>
          </w:p>
        </w:tc>
      </w:tr>
      <w:tr w:rsidR="00F03360" w:rsidRPr="00B17A70" w:rsidTr="00454117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2" w:type="dxa"/>
          </w:tcPr>
          <w:p w:rsidR="00F03360" w:rsidRPr="00B17A70" w:rsidRDefault="0045411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gemaakte werk bespreken en te maken werk bespreken, eventueel rollen verdelen</w:t>
            </w:r>
          </w:p>
        </w:tc>
      </w:tr>
      <w:tr w:rsidR="004E5CAD" w:rsidRPr="00B17A70" w:rsidTr="00454117">
        <w:tc>
          <w:tcPr>
            <w:tcW w:w="593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682" w:type="dxa"/>
          </w:tcPr>
          <w:p w:rsidR="004E5CAD" w:rsidRPr="00B17A70" w:rsidRDefault="00454117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Inleverdata duidelijk krijgen</w:t>
            </w:r>
          </w:p>
        </w:tc>
      </w:tr>
      <w:tr w:rsidR="00DB2445" w:rsidRPr="00B17A70" w:rsidTr="00454117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454117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Wat verder </w:t>
            </w:r>
            <w:proofErr w:type="gramStart"/>
            <w:r w:rsidRPr="00B17A70">
              <w:rPr>
                <w:rFonts w:ascii="Calibri" w:hAnsi="Calibri"/>
                <w:sz w:val="22"/>
                <w:szCs w:val="22"/>
              </w:rPr>
              <w:t>ter tafel</w:t>
            </w:r>
            <w:proofErr w:type="gramEnd"/>
            <w:r w:rsidRPr="00B17A70">
              <w:rPr>
                <w:rFonts w:ascii="Calibri" w:hAnsi="Calibri"/>
                <w:sz w:val="22"/>
                <w:szCs w:val="22"/>
              </w:rPr>
              <w:t xml:space="preserve"> komt</w:t>
            </w:r>
          </w:p>
        </w:tc>
      </w:tr>
      <w:tr w:rsidR="00DB2445" w:rsidRPr="00B17A70" w:rsidTr="00454117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454117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</w:t>
            </w:r>
            <w:proofErr w:type="gramStart"/>
            <w:r w:rsidRPr="00B17A70">
              <w:rPr>
                <w:rFonts w:ascii="Calibri" w:hAnsi="Calibri"/>
                <w:sz w:val="22"/>
                <w:szCs w:val="22"/>
              </w:rPr>
              <w:t xml:space="preserve">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End"/>
            <w:r w:rsidR="00F70796" w:rsidRPr="00B17A70">
              <w:rPr>
                <w:rFonts w:ascii="Calibri" w:hAnsi="Calibri"/>
                <w:sz w:val="22"/>
                <w:szCs w:val="22"/>
              </w:rPr>
              <w:t>opent de vergadering.</w:t>
            </w:r>
            <w:r w:rsidR="001B3FAE">
              <w:rPr>
                <w:rFonts w:ascii="Calibri" w:hAnsi="Calibri"/>
                <w:sz w:val="22"/>
                <w:szCs w:val="22"/>
              </w:rPr>
              <w:t xml:space="preserve"> Om 9:12.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 xml:space="preserve">Notulen vergadering </w:t>
      </w:r>
      <w:r w:rsidR="00454117">
        <w:rPr>
          <w:rFonts w:ascii="Calibri" w:hAnsi="Calibri"/>
        </w:rPr>
        <w:t>28 november ‘14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10032" w:type="dxa"/>
        <w:tblInd w:w="648" w:type="dxa"/>
        <w:tblLook w:val="01E0" w:firstRow="1" w:lastRow="1" w:firstColumn="1" w:lastColumn="1" w:noHBand="0" w:noVBand="0"/>
      </w:tblPr>
      <w:tblGrid>
        <w:gridCol w:w="2502"/>
        <w:gridCol w:w="2232"/>
        <w:gridCol w:w="5298"/>
      </w:tblGrid>
      <w:tr w:rsidR="009C4ACC" w:rsidRPr="00B17A70" w:rsidTr="00F929CC">
        <w:trPr>
          <w:trHeight w:val="296"/>
        </w:trPr>
        <w:tc>
          <w:tcPr>
            <w:tcW w:w="2502" w:type="dxa"/>
          </w:tcPr>
          <w:p w:rsidR="009C4ACC" w:rsidRPr="00F929CC" w:rsidRDefault="00F929CC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Geen ingekomen stukken</w:t>
            </w:r>
          </w:p>
        </w:tc>
        <w:tc>
          <w:tcPr>
            <w:tcW w:w="2232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8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929CC" w:rsidRPr="00B17A70" w:rsidTr="00F929CC">
        <w:trPr>
          <w:trHeight w:val="296"/>
        </w:trPr>
        <w:tc>
          <w:tcPr>
            <w:tcW w:w="2502" w:type="dxa"/>
          </w:tcPr>
          <w:p w:rsidR="00F929CC" w:rsidRDefault="00F929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32" w:type="dxa"/>
          </w:tcPr>
          <w:p w:rsidR="00F929CC" w:rsidRPr="00B17A70" w:rsidRDefault="00F929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8" w:type="dxa"/>
          </w:tcPr>
          <w:p w:rsidR="00F929CC" w:rsidRPr="00B17A70" w:rsidRDefault="00F929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1B3FAE">
        <w:rPr>
          <w:rFonts w:ascii="Calibri" w:hAnsi="Calibri"/>
        </w:rPr>
        <w:t>gemaakte werk bespreken en te maken werk bespreken, eventueel rollen verdelen</w:t>
      </w:r>
    </w:p>
    <w:tbl>
      <w:tblPr>
        <w:tblW w:w="8304" w:type="dxa"/>
        <w:tblInd w:w="648" w:type="dxa"/>
        <w:tblLook w:val="01E0" w:firstRow="1" w:lastRow="1" w:firstColumn="1" w:lastColumn="1" w:noHBand="0" w:noVBand="0"/>
      </w:tblPr>
      <w:tblGrid>
        <w:gridCol w:w="8304"/>
      </w:tblGrid>
      <w:tr w:rsidR="00454117" w:rsidRPr="00B17A70" w:rsidTr="00454117">
        <w:tc>
          <w:tcPr>
            <w:tcW w:w="8304" w:type="dxa"/>
          </w:tcPr>
          <w:tbl>
            <w:tblPr>
              <w:tblW w:w="7440" w:type="dxa"/>
              <w:tblInd w:w="648" w:type="dxa"/>
              <w:tblLook w:val="01E0" w:firstRow="1" w:lastRow="1" w:firstColumn="1" w:lastColumn="1" w:noHBand="0" w:noVBand="0"/>
            </w:tblPr>
            <w:tblGrid>
              <w:gridCol w:w="2412"/>
              <w:gridCol w:w="90"/>
              <w:gridCol w:w="1556"/>
              <w:gridCol w:w="90"/>
              <w:gridCol w:w="1556"/>
              <w:gridCol w:w="90"/>
              <w:gridCol w:w="1556"/>
              <w:gridCol w:w="90"/>
            </w:tblGrid>
            <w:tr w:rsidR="00454117" w:rsidRPr="00F929CC" w:rsidTr="000B6059">
              <w:tc>
                <w:tcPr>
                  <w:tcW w:w="2502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Onderwerp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Actie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Gereed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  <w:trHeight w:val="80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Versie beheer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Analyse document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  -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Ontwerp document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Week 11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  -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 xml:space="preserve">Ruud 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Week 11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  -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Infra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Week 11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  -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Database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Week 11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Analyse </w:t>
                  </w:r>
                  <w:proofErr w:type="spellStart"/>
                  <w:proofErr w:type="gramStart"/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doc</w:t>
                  </w:r>
                  <w:proofErr w:type="spellEnd"/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.    </w:t>
                  </w:r>
                  <w:proofErr w:type="gramEnd"/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PID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Hugo &amp; Loy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Week 11</w:t>
                  </w:r>
                  <w:r w:rsidR="00F929CC" w:rsidRPr="00F929CC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F929CC" w:rsidRPr="00F929CC">
                    <w:rPr>
                      <w:rFonts w:ascii="Calibri" w:hAnsi="Calibri"/>
                      <w:sz w:val="22"/>
                      <w:szCs w:val="22"/>
                    </w:rPr>
                    <w:br/>
                    <w:t>Gereed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pStyle w:val="Lijstalinea"/>
                    <w:ind w:left="510"/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pStyle w:val="Lijstalinea"/>
                    <w:ind w:left="0" w:firstLine="6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Onderzoeks</w:t>
                  </w:r>
                  <w:proofErr w:type="spellEnd"/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verslag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Maken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Kevin &amp; Ruud,</w:t>
                  </w:r>
                </w:p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Hugo &amp; Loy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Week 11 &amp; 12</w:t>
                  </w:r>
                </w:p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gramStart"/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 xml:space="preserve">Pres. </w:t>
                  </w:r>
                  <w:proofErr w:type="gramEnd"/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28-11</w:t>
                  </w:r>
                  <w:r w:rsidR="00F929CC" w:rsidRPr="00F929CC">
                    <w:rPr>
                      <w:rFonts w:ascii="Calibri" w:hAnsi="Calibri"/>
                      <w:sz w:val="22"/>
                      <w:szCs w:val="22"/>
                    </w:rPr>
                    <w:br/>
                    <w:t>Gereed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Week 12 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Onderwerp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Actie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Gereed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Analyse </w:t>
                  </w:r>
                  <w:proofErr w:type="spellStart"/>
                  <w:proofErr w:type="gramStart"/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doc</w:t>
                  </w:r>
                  <w:proofErr w:type="spellEnd"/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.    </w:t>
                  </w:r>
                  <w:proofErr w:type="gramEnd"/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pStyle w:val="Lijstalinea"/>
                    <w:ind w:left="510"/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Aanpassen document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Hugo &amp; Loy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Week 11 &amp; 12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pStyle w:val="Lijstalinea"/>
                    <w:ind w:left="510"/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Ontwerp </w:t>
                  </w:r>
                  <w:proofErr w:type="spellStart"/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doc</w:t>
                  </w:r>
                  <w:proofErr w:type="spellEnd"/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Infra ontwerp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Ruud &amp; Kevin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Week 12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Database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Ruud &amp; Kevin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Week 12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  <w:trHeight w:val="297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Software (UI)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Ruud &amp; Kevin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Week 12</w:t>
                  </w:r>
                </w:p>
              </w:tc>
            </w:tr>
            <w:tr w:rsidR="00454117" w:rsidRPr="00F929CC" w:rsidTr="000B6059">
              <w:trPr>
                <w:gridAfter w:val="1"/>
                <w:wAfter w:w="90" w:type="dxa"/>
              </w:trPr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Codestijl</w:t>
                  </w: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454117" w:rsidRPr="00F929CC" w:rsidRDefault="00454117" w:rsidP="00454117"/>
        </w:tc>
      </w:tr>
      <w:tr w:rsidR="00454117" w:rsidRPr="00B17A70" w:rsidTr="00454117">
        <w:tc>
          <w:tcPr>
            <w:tcW w:w="8304" w:type="dxa"/>
          </w:tcPr>
          <w:tbl>
            <w:tblPr>
              <w:tblW w:w="7350" w:type="dxa"/>
              <w:tblInd w:w="648" w:type="dxa"/>
              <w:tblLook w:val="01E0" w:firstRow="1" w:lastRow="1" w:firstColumn="1" w:lastColumn="1" w:noHBand="0" w:noVBand="0"/>
            </w:tblPr>
            <w:tblGrid>
              <w:gridCol w:w="2412"/>
              <w:gridCol w:w="1646"/>
              <w:gridCol w:w="1646"/>
              <w:gridCol w:w="1646"/>
            </w:tblGrid>
            <w:tr w:rsidR="00454117" w:rsidRPr="00F929CC" w:rsidTr="000B6059"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 xml:space="preserve">Gebruik </w:t>
                  </w:r>
                  <w:proofErr w:type="spellStart"/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Stylecop</w:t>
                  </w:r>
                  <w:proofErr w:type="spellEnd"/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 xml:space="preserve"> voor het aanmaken</w:t>
                  </w:r>
                </w:p>
              </w:tc>
              <w:tc>
                <w:tcPr>
                  <w:tcW w:w="1646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F929CC">
                    <w:rPr>
                      <w:rFonts w:ascii="Calibri" w:hAnsi="Calibri"/>
                      <w:sz w:val="22"/>
                      <w:szCs w:val="22"/>
                    </w:rPr>
                    <w:t>Week 12 &amp; 13</w:t>
                  </w:r>
                </w:p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929CC" w:rsidTr="000B6059">
              <w:tc>
                <w:tcPr>
                  <w:tcW w:w="2412" w:type="dxa"/>
                </w:tcPr>
                <w:p w:rsidR="00454117" w:rsidRPr="00F929CC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F929CC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454117" w:rsidRPr="00F929CC" w:rsidRDefault="00454117" w:rsidP="00454117"/>
        </w:tc>
      </w:tr>
    </w:tbl>
    <w:p w:rsidR="00454117" w:rsidRDefault="00454117">
      <w:r>
        <w:br w:type="page"/>
      </w:r>
    </w:p>
    <w:tbl>
      <w:tblPr>
        <w:tblW w:w="8304" w:type="dxa"/>
        <w:tblInd w:w="648" w:type="dxa"/>
        <w:tblLook w:val="01E0" w:firstRow="1" w:lastRow="1" w:firstColumn="1" w:lastColumn="1" w:noHBand="0" w:noVBand="0"/>
      </w:tblPr>
      <w:tblGrid>
        <w:gridCol w:w="8304"/>
      </w:tblGrid>
      <w:tr w:rsidR="00454117" w:rsidRPr="00B17A70" w:rsidTr="00454117">
        <w:tc>
          <w:tcPr>
            <w:tcW w:w="8304" w:type="dxa"/>
          </w:tcPr>
          <w:p w:rsidR="00454117" w:rsidRPr="001A78E1" w:rsidRDefault="00454117" w:rsidP="00454117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54117" w:rsidRPr="00B17A70" w:rsidTr="00454117">
        <w:tc>
          <w:tcPr>
            <w:tcW w:w="8304" w:type="dxa"/>
          </w:tcPr>
          <w:tbl>
            <w:tblPr>
              <w:tblW w:w="7350" w:type="dxa"/>
              <w:tblInd w:w="648" w:type="dxa"/>
              <w:tblLook w:val="01E0" w:firstRow="1" w:lastRow="1" w:firstColumn="1" w:lastColumn="1" w:noHBand="0" w:noVBand="0"/>
            </w:tblPr>
            <w:tblGrid>
              <w:gridCol w:w="2412"/>
              <w:gridCol w:w="1646"/>
              <w:gridCol w:w="1646"/>
              <w:gridCol w:w="1646"/>
            </w:tblGrid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Week 13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Deze week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Onderwerp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Actie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Gereed</w:t>
                  </w: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Infra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Webserver aanmaken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Week 13 t/m begin 16</w:t>
                  </w: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 xml:space="preserve">Mailserver aanmaken 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Week 13 t/m begin 16</w:t>
                  </w: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Active Directory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Week 13 t/m begin 16</w:t>
                  </w: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Database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Aangeleverde database maken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Week 13 t/m begin 16</w:t>
                  </w: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PL/SQL schrijven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Week 13 t/m begin 16</w:t>
                  </w: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jc w:val="righ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Omzetten naar ASP.Net</w:t>
                  </w: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78E1">
                    <w:rPr>
                      <w:rFonts w:ascii="Calibri" w:hAnsi="Calibri"/>
                      <w:sz w:val="22"/>
                      <w:szCs w:val="22"/>
                    </w:rPr>
                    <w:t>Week 13 t/m begin 16</w:t>
                  </w:r>
                </w:p>
              </w:tc>
            </w:tr>
            <w:tr w:rsidR="00454117" w:rsidRPr="001A78E1" w:rsidTr="000B6059">
              <w:tc>
                <w:tcPr>
                  <w:tcW w:w="2412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646" w:type="dxa"/>
                </w:tcPr>
                <w:p w:rsidR="00454117" w:rsidRPr="001A78E1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454117" w:rsidRPr="001A78E1" w:rsidRDefault="00454117" w:rsidP="00454117"/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454117">
        <w:rPr>
          <w:rFonts w:ascii="Calibri" w:hAnsi="Calibri"/>
        </w:rPr>
        <w:t>Inleverdata duidelijk krijgen</w:t>
      </w:r>
    </w:p>
    <w:tbl>
      <w:tblPr>
        <w:tblW w:w="16218" w:type="dxa"/>
        <w:tblInd w:w="648" w:type="dxa"/>
        <w:tblLook w:val="01E0" w:firstRow="1" w:lastRow="1" w:firstColumn="1" w:lastColumn="1" w:noHBand="0" w:noVBand="0"/>
      </w:tblPr>
      <w:tblGrid>
        <w:gridCol w:w="594"/>
        <w:gridCol w:w="6858"/>
        <w:gridCol w:w="8766"/>
      </w:tblGrid>
      <w:tr w:rsidR="00F929CC" w:rsidRPr="00B17A70" w:rsidTr="00F929CC">
        <w:tc>
          <w:tcPr>
            <w:tcW w:w="594" w:type="dxa"/>
          </w:tcPr>
          <w:p w:rsidR="00F929CC" w:rsidRPr="00B17A70" w:rsidRDefault="00F929CC" w:rsidP="00454117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5.1</w:t>
            </w:r>
          </w:p>
        </w:tc>
        <w:tc>
          <w:tcPr>
            <w:tcW w:w="6858" w:type="dxa"/>
          </w:tcPr>
          <w:p w:rsidR="00F929CC" w:rsidRPr="00B17A70" w:rsidRDefault="00F929CC" w:rsidP="0045411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 document; week 14 ontwerpdocument</w:t>
            </w:r>
          </w:p>
        </w:tc>
        <w:tc>
          <w:tcPr>
            <w:tcW w:w="8766" w:type="dxa"/>
          </w:tcPr>
          <w:p w:rsidR="00F929CC" w:rsidRPr="00B17A70" w:rsidRDefault="00F929CC" w:rsidP="00454117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9A51DE" w:rsidRPr="00B17A70" w:rsidRDefault="001B3FAE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heeft maandag om 15.15 leider vergadering</w:t>
            </w:r>
          </w:p>
        </w:tc>
      </w:tr>
      <w:tr w:rsidR="009A51DE" w:rsidRPr="00B17A70" w:rsidTr="00B435D4">
        <w:tc>
          <w:tcPr>
            <w:tcW w:w="594" w:type="dxa"/>
          </w:tcPr>
          <w:p w:rsidR="009A51DE" w:rsidRDefault="009A51D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-.</w:t>
            </w:r>
            <w:r w:rsidR="00DB1EDC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766" w:type="dxa"/>
          </w:tcPr>
          <w:p w:rsidR="009A51DE" w:rsidRDefault="009A51DE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stuurt mail naar Inge met de vragen.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 xml:space="preserve">Wat verder </w:t>
      </w:r>
      <w:proofErr w:type="gramStart"/>
      <w:r w:rsidR="00BE5C14" w:rsidRPr="00C0027E">
        <w:rPr>
          <w:rFonts w:ascii="Calibri" w:hAnsi="Calibri"/>
        </w:rPr>
        <w:t>ter tafel</w:t>
      </w:r>
      <w:proofErr w:type="gramEnd"/>
      <w:r w:rsidR="00BE5C14" w:rsidRPr="00C0027E">
        <w:rPr>
          <w:rFonts w:ascii="Calibri" w:hAnsi="Calibri"/>
        </w:rPr>
        <w:t xml:space="preserve"> komt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B15DC5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Maandag na infra samen aan de proftaak werken.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B15DC5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 sturen het </w:t>
            </w:r>
            <w:r w:rsidR="00DB1EDC">
              <w:rPr>
                <w:rFonts w:ascii="Calibri" w:hAnsi="Calibri"/>
                <w:sz w:val="22"/>
                <w:szCs w:val="22"/>
              </w:rPr>
              <w:t>analyse document naar Inge voor feedback, wanneer het klaar is.</w:t>
            </w:r>
          </w:p>
        </w:tc>
      </w:tr>
    </w:tbl>
    <w:p w:rsidR="00454117" w:rsidRDefault="00454117">
      <w:r>
        <w:br w:type="page"/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454117" w:rsidRPr="00B17A70" w:rsidTr="00A454E2">
        <w:tc>
          <w:tcPr>
            <w:tcW w:w="594" w:type="dxa"/>
          </w:tcPr>
          <w:p w:rsidR="00454117" w:rsidRPr="00B17A70" w:rsidRDefault="00454117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454117" w:rsidRPr="00B17A70" w:rsidRDefault="00454117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454117" w:rsidRPr="00FC0408" w:rsidTr="00454117">
              <w:trPr>
                <w:trHeight w:val="729"/>
              </w:trPr>
              <w:tc>
                <w:tcPr>
                  <w:tcW w:w="3834" w:type="dxa"/>
                </w:tcPr>
                <w:p w:rsidR="00454117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Polsbandje in database.</w:t>
                  </w:r>
                </w:p>
                <w:p w:rsidR="00454117" w:rsidRPr="00454117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454117" w:rsidRPr="00FC0408" w:rsidRDefault="00DB1EDC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Kevin</w:t>
                  </w:r>
                </w:p>
              </w:tc>
              <w:tc>
                <w:tcPr>
                  <w:tcW w:w="825" w:type="dxa"/>
                </w:tcPr>
                <w:p w:rsidR="00454117" w:rsidRPr="00FC0408" w:rsidRDefault="00DB1EDC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Inge</w:t>
                  </w:r>
                </w:p>
              </w:tc>
              <w:tc>
                <w:tcPr>
                  <w:tcW w:w="3239" w:type="dxa"/>
                </w:tcPr>
                <w:p w:rsidR="00454117" w:rsidRPr="00FC0408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454117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Bijdrage_ID_over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in database</w:t>
                  </w:r>
                  <w:proofErr w:type="gramStart"/>
                  <w:r>
                    <w:rPr>
                      <w:rFonts w:ascii="Calibri" w:hAnsi="Calibri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br/>
                    <w:t>Waar</w:t>
                  </w:r>
                  <w:proofErr w:type="gram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komt dit vandaan en waar dient deze voor.</w:t>
                  </w:r>
                </w:p>
              </w:tc>
              <w:tc>
                <w:tcPr>
                  <w:tcW w:w="934" w:type="dxa"/>
                </w:tcPr>
                <w:p w:rsidR="00454117" w:rsidRPr="00FC0408" w:rsidRDefault="00DB1EDC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Kevin</w:t>
                  </w:r>
                </w:p>
              </w:tc>
              <w:tc>
                <w:tcPr>
                  <w:tcW w:w="825" w:type="dxa"/>
                </w:tcPr>
                <w:p w:rsidR="00454117" w:rsidRPr="00FC0408" w:rsidRDefault="00DB1EDC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Inge</w:t>
                  </w:r>
                </w:p>
              </w:tc>
              <w:tc>
                <w:tcPr>
                  <w:tcW w:w="3239" w:type="dxa"/>
                </w:tcPr>
                <w:p w:rsidR="00454117" w:rsidRPr="00FC0408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4117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454117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Wanneer zijn de studiedagen volgende week.</w:t>
                  </w:r>
                </w:p>
              </w:tc>
              <w:tc>
                <w:tcPr>
                  <w:tcW w:w="934" w:type="dxa"/>
                </w:tcPr>
                <w:p w:rsidR="00454117" w:rsidRPr="00FC0408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454117" w:rsidRPr="00FC0408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454117" w:rsidRPr="00FC0408" w:rsidRDefault="00454117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1B3FAE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1B3FAE" w:rsidRDefault="001B3FAE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PID feedback</w:t>
                  </w:r>
                </w:p>
              </w:tc>
              <w:tc>
                <w:tcPr>
                  <w:tcW w:w="934" w:type="dxa"/>
                </w:tcPr>
                <w:p w:rsidR="001B3FAE" w:rsidRPr="00FC0408" w:rsidRDefault="001B3FAE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825" w:type="dxa"/>
                </w:tcPr>
                <w:p w:rsidR="001B3FAE" w:rsidRPr="00FC0408" w:rsidRDefault="001B3FAE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Inge</w:t>
                  </w:r>
                </w:p>
              </w:tc>
              <w:tc>
                <w:tcPr>
                  <w:tcW w:w="3239" w:type="dxa"/>
                </w:tcPr>
                <w:p w:rsidR="001B3FAE" w:rsidRPr="00FC0408" w:rsidRDefault="001B3FAE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2956E9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2956E9" w:rsidRDefault="002956E9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Hoe programma op server zetten</w:t>
                  </w:r>
                </w:p>
              </w:tc>
              <w:tc>
                <w:tcPr>
                  <w:tcW w:w="934" w:type="dxa"/>
                </w:tcPr>
                <w:p w:rsidR="002956E9" w:rsidRDefault="002956E9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Kevin</w:t>
                  </w:r>
                </w:p>
              </w:tc>
              <w:tc>
                <w:tcPr>
                  <w:tcW w:w="825" w:type="dxa"/>
                </w:tcPr>
                <w:p w:rsidR="002956E9" w:rsidRDefault="002956E9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Theo</w:t>
                  </w:r>
                </w:p>
              </w:tc>
              <w:tc>
                <w:tcPr>
                  <w:tcW w:w="3239" w:type="dxa"/>
                </w:tcPr>
                <w:p w:rsidR="002956E9" w:rsidRPr="00FC0408" w:rsidRDefault="002956E9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2956E9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2956E9" w:rsidRDefault="002956E9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Wanneer analyse document inleveren</w:t>
                  </w:r>
                </w:p>
              </w:tc>
              <w:tc>
                <w:tcPr>
                  <w:tcW w:w="934" w:type="dxa"/>
                </w:tcPr>
                <w:p w:rsidR="002956E9" w:rsidRDefault="002956E9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Loy</w:t>
                  </w:r>
                </w:p>
              </w:tc>
              <w:tc>
                <w:tcPr>
                  <w:tcW w:w="825" w:type="dxa"/>
                </w:tcPr>
                <w:p w:rsidR="002956E9" w:rsidRDefault="002956E9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Inge</w:t>
                  </w:r>
                </w:p>
              </w:tc>
              <w:tc>
                <w:tcPr>
                  <w:tcW w:w="3239" w:type="dxa"/>
                </w:tcPr>
                <w:p w:rsidR="002956E9" w:rsidRPr="00FC0408" w:rsidRDefault="002956E9" w:rsidP="0045411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</w:t>
            </w:r>
            <w:r w:rsidR="009A51DE" w:rsidRPr="00B17A70">
              <w:rPr>
                <w:rFonts w:ascii="Calibri" w:hAnsi="Calibri"/>
                <w:sz w:val="22"/>
                <w:szCs w:val="22"/>
              </w:rPr>
              <w:t xml:space="preserve">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sluit de vergadering</w:t>
            </w:r>
            <w:r w:rsidR="009A51DE">
              <w:rPr>
                <w:rFonts w:ascii="Calibri" w:hAnsi="Calibri"/>
                <w:sz w:val="22"/>
                <w:szCs w:val="22"/>
              </w:rPr>
              <w:t xml:space="preserve"> 9.39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 w:firstRow="1" w:lastRow="1" w:firstColumn="1" w:lastColumn="1" w:noHBand="0" w:noVBand="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929C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Versie beheer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929C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versiebeheer maken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929C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929C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05 dec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929C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929C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document aanpassen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929C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&amp; Loy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929C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05 dec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929C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929C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Ontwerpdocument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&amp; Kevin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05 dec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CodeStijl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F03360" w:rsidRPr="00B17A70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Onderzoeken en uitleg.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14</w:t>
            </w:r>
          </w:p>
        </w:tc>
      </w:tr>
      <w:tr w:rsidR="00EA378C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</w:tc>
        <w:tc>
          <w:tcPr>
            <w:tcW w:w="4111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Begin maken met opzetten</w:t>
            </w:r>
          </w:p>
        </w:tc>
        <w:tc>
          <w:tcPr>
            <w:tcW w:w="1316" w:type="dxa"/>
            <w:shd w:val="clear" w:color="auto" w:fill="auto"/>
          </w:tcPr>
          <w:p w:rsidR="00EA378C" w:rsidRPr="00B17A70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</w:t>
            </w:r>
          </w:p>
        </w:tc>
        <w:tc>
          <w:tcPr>
            <w:tcW w:w="2385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14</w:t>
            </w:r>
          </w:p>
        </w:tc>
      </w:tr>
      <w:tr w:rsidR="00EA378C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</w:tc>
        <w:tc>
          <w:tcPr>
            <w:tcW w:w="4111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Vraag stellen </w:t>
            </w:r>
            <w:bookmarkStart w:id="0" w:name="_GoBack"/>
            <w:bookmarkEnd w:id="0"/>
          </w:p>
        </w:tc>
        <w:tc>
          <w:tcPr>
            <w:tcW w:w="1316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A378C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4111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Begin maken met code controleren en database opzetten</w:t>
            </w:r>
          </w:p>
        </w:tc>
        <w:tc>
          <w:tcPr>
            <w:tcW w:w="1316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Samen</w:t>
            </w:r>
          </w:p>
        </w:tc>
        <w:tc>
          <w:tcPr>
            <w:tcW w:w="2385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14</w:t>
            </w:r>
          </w:p>
        </w:tc>
      </w:tr>
      <w:tr w:rsidR="00EA378C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4111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Begin maken met programmeren in asp.net</w:t>
            </w:r>
          </w:p>
        </w:tc>
        <w:tc>
          <w:tcPr>
            <w:tcW w:w="1316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Iedereen</w:t>
            </w:r>
          </w:p>
        </w:tc>
        <w:tc>
          <w:tcPr>
            <w:tcW w:w="2385" w:type="dxa"/>
            <w:shd w:val="clear" w:color="auto" w:fill="auto"/>
          </w:tcPr>
          <w:p w:rsidR="00EA378C" w:rsidRDefault="00EA378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14</w:t>
            </w: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BA2" w:rsidRDefault="00572BA2">
      <w:r>
        <w:separator/>
      </w:r>
    </w:p>
  </w:endnote>
  <w:endnote w:type="continuationSeparator" w:id="0">
    <w:p w:rsidR="00572BA2" w:rsidRDefault="0057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0E55B6" w:rsidP="00454117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692898">
            <w:rPr>
              <w:rFonts w:ascii="Calibri" w:hAnsi="Calibri"/>
              <w:b/>
            </w:rPr>
            <w:t xml:space="preserve">Vergadering – Week </w:t>
          </w:r>
          <w:r w:rsidR="00454117">
            <w:rPr>
              <w:rFonts w:ascii="Calibri" w:hAnsi="Calibri"/>
              <w:b/>
            </w:rPr>
            <w:t>13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EA378C">
            <w:rPr>
              <w:rFonts w:ascii="Calibri" w:hAnsi="Calibri"/>
              <w:noProof/>
            </w:rPr>
            <w:t>4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EA378C">
            <w:rPr>
              <w:rFonts w:ascii="Calibri" w:hAnsi="Calibri"/>
              <w:noProof/>
            </w:rPr>
            <w:t>4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BA2" w:rsidRDefault="00572BA2">
      <w:r>
        <w:separator/>
      </w:r>
    </w:p>
  </w:footnote>
  <w:footnote w:type="continuationSeparator" w:id="0">
    <w:p w:rsidR="00572BA2" w:rsidRDefault="00572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572BA2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17"/>
    <w:rsid w:val="0000694C"/>
    <w:rsid w:val="0006720D"/>
    <w:rsid w:val="000E55B6"/>
    <w:rsid w:val="00102169"/>
    <w:rsid w:val="00122342"/>
    <w:rsid w:val="001B3FAE"/>
    <w:rsid w:val="001C53E4"/>
    <w:rsid w:val="001D5464"/>
    <w:rsid w:val="001E3897"/>
    <w:rsid w:val="001E4F63"/>
    <w:rsid w:val="002956E9"/>
    <w:rsid w:val="002E50FE"/>
    <w:rsid w:val="003338EF"/>
    <w:rsid w:val="00357796"/>
    <w:rsid w:val="00366EAA"/>
    <w:rsid w:val="003B6C33"/>
    <w:rsid w:val="00417B5B"/>
    <w:rsid w:val="00454117"/>
    <w:rsid w:val="004E5CAD"/>
    <w:rsid w:val="00526B78"/>
    <w:rsid w:val="00572BA2"/>
    <w:rsid w:val="005C610A"/>
    <w:rsid w:val="006616D0"/>
    <w:rsid w:val="00684285"/>
    <w:rsid w:val="00692898"/>
    <w:rsid w:val="006A6171"/>
    <w:rsid w:val="006D37CC"/>
    <w:rsid w:val="00731F30"/>
    <w:rsid w:val="00744A0A"/>
    <w:rsid w:val="007E0603"/>
    <w:rsid w:val="00804B6F"/>
    <w:rsid w:val="00840532"/>
    <w:rsid w:val="008F23E7"/>
    <w:rsid w:val="009A1C36"/>
    <w:rsid w:val="009A51DE"/>
    <w:rsid w:val="009C4ACC"/>
    <w:rsid w:val="009C715E"/>
    <w:rsid w:val="009F3F9A"/>
    <w:rsid w:val="00A22FE0"/>
    <w:rsid w:val="00A454E2"/>
    <w:rsid w:val="00A703D5"/>
    <w:rsid w:val="00AB427B"/>
    <w:rsid w:val="00AD67E2"/>
    <w:rsid w:val="00B15DC5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010F6"/>
    <w:rsid w:val="00C4458D"/>
    <w:rsid w:val="00D06CE8"/>
    <w:rsid w:val="00D1055D"/>
    <w:rsid w:val="00D26508"/>
    <w:rsid w:val="00D352FA"/>
    <w:rsid w:val="00D562BA"/>
    <w:rsid w:val="00D761BE"/>
    <w:rsid w:val="00DB1097"/>
    <w:rsid w:val="00DB1EDC"/>
    <w:rsid w:val="00DB2445"/>
    <w:rsid w:val="00DD4063"/>
    <w:rsid w:val="00E7321F"/>
    <w:rsid w:val="00E95C63"/>
    <w:rsid w:val="00EA378C"/>
    <w:rsid w:val="00EA670A"/>
    <w:rsid w:val="00ED4B8B"/>
    <w:rsid w:val="00F03360"/>
    <w:rsid w:val="00F223EF"/>
    <w:rsid w:val="00F70796"/>
    <w:rsid w:val="00F929CC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560F9-8E27-49C3-BA2B-417E791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45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7023D-5EC2-4B72-9F40-50D7D8C4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39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3087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 van Zeeland</dc:creator>
  <cp:keywords>notulen, sjabloon, sjablonen, notuleren</cp:keywords>
  <dc:description>Bron: www.tuxx.nl/notulen_vergadering_sjabloon/</dc:description>
  <cp:lastModifiedBy>Loy van Zeeland</cp:lastModifiedBy>
  <cp:revision>4</cp:revision>
  <cp:lastPrinted>2005-06-01T19:43:00Z</cp:lastPrinted>
  <dcterms:created xsi:type="dcterms:W3CDTF">2014-12-05T08:01:00Z</dcterms:created>
  <dcterms:modified xsi:type="dcterms:W3CDTF">2014-12-05T09:01:00Z</dcterms:modified>
</cp:coreProperties>
</file>