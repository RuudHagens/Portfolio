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B47253">
        <w:rPr>
          <w:rFonts w:ascii="Calibri" w:hAnsi="Calibri"/>
          <w:lang w:val="nl-NL"/>
        </w:rPr>
        <w:t xml:space="preserve"> Week </w:t>
      </w:r>
      <w:r w:rsidR="003512D4">
        <w:rPr>
          <w:rFonts w:ascii="Calibri" w:hAnsi="Calibri"/>
          <w:lang w:val="nl-NL"/>
        </w:rPr>
        <w:t>14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3512D4">
              <w:rPr>
                <w:rFonts w:ascii="Calibri" w:hAnsi="Calibri"/>
                <w:sz w:val="22"/>
                <w:szCs w:val="22"/>
              </w:rPr>
              <w:t>12 december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3512D4">
              <w:rPr>
                <w:rFonts w:ascii="Calibri" w:hAnsi="Calibri"/>
                <w:sz w:val="22"/>
                <w:szCs w:val="22"/>
              </w:rPr>
              <w:t>n.o.t.k</w:t>
            </w:r>
            <w:proofErr w:type="spellEnd"/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3512D4">
              <w:rPr>
                <w:rFonts w:ascii="Calibri" w:hAnsi="Calibri"/>
                <w:sz w:val="22"/>
                <w:szCs w:val="22"/>
              </w:rPr>
              <w:t>R1 2.24</w:t>
            </w:r>
          </w:p>
        </w:tc>
      </w:tr>
      <w:tr w:rsidR="003512D4" w:rsidRPr="00C0027E" w:rsidTr="00417B5B">
        <w:tc>
          <w:tcPr>
            <w:tcW w:w="3004" w:type="dxa"/>
          </w:tcPr>
          <w:p w:rsidR="003512D4" w:rsidRPr="00C0027E" w:rsidRDefault="003512D4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46" w:type="dxa"/>
          </w:tcPr>
          <w:p w:rsidR="003512D4" w:rsidRPr="00C0027E" w:rsidRDefault="003512D4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510" w:type="dxa"/>
          </w:tcPr>
          <w:p w:rsidR="003512D4" w:rsidRPr="00C0027E" w:rsidRDefault="003512D4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D5464" w:rsidRPr="00C0027E" w:rsidTr="00620653">
        <w:tc>
          <w:tcPr>
            <w:tcW w:w="1782" w:type="dxa"/>
          </w:tcPr>
          <w:p w:rsidR="001D5464" w:rsidRPr="00C0027E" w:rsidRDefault="00FA53D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Genodigden</w:t>
            </w:r>
            <w:r w:rsidR="008046F8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110" w:type="dxa"/>
          </w:tcPr>
          <w:p w:rsidR="001D5464" w:rsidRPr="00C0027E" w:rsidRDefault="003512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Ruud Hagens, 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Inge van Engeland</w:t>
            </w:r>
            <w:proofErr w:type="gramStart"/>
            <w:r w:rsidR="00F64B9C">
              <w:rPr>
                <w:rFonts w:ascii="Calibri" w:hAnsi="Calibri"/>
                <w:sz w:val="22"/>
                <w:szCs w:val="22"/>
              </w:rPr>
              <w:t>,</w:t>
            </w:r>
            <w:r w:rsidR="00F64B9C">
              <w:rPr>
                <w:rFonts w:ascii="Calibri" w:hAnsi="Calibri"/>
                <w:sz w:val="22"/>
                <w:szCs w:val="22"/>
              </w:rPr>
              <w:br/>
              <w:t>Loy</w:t>
            </w:r>
            <w:proofErr w:type="gramEnd"/>
            <w:r w:rsidR="00F64B9C">
              <w:rPr>
                <w:rFonts w:ascii="Calibri" w:hAnsi="Calibri"/>
                <w:sz w:val="22"/>
                <w:szCs w:val="22"/>
              </w:rPr>
              <w:t xml:space="preserve"> van Zeeland</w:t>
            </w:r>
          </w:p>
        </w:tc>
      </w:tr>
      <w:tr w:rsidR="001D5464" w:rsidRPr="00C0027E" w:rsidTr="00620653"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D5464" w:rsidRPr="00C0027E" w:rsidRDefault="003512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620653">
        <w:trPr>
          <w:trHeight w:val="128"/>
        </w:trPr>
        <w:tc>
          <w:tcPr>
            <w:tcW w:w="1782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D5464" w:rsidRPr="00C0027E" w:rsidRDefault="003512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620653">
        <w:trPr>
          <w:trHeight w:val="127"/>
        </w:trPr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804B6F" w:rsidRPr="00C0027E" w:rsidRDefault="003512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Inge van Engeland, Ruud Hagens, 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 xml:space="preserve">voorzitter  </w:t>
            </w:r>
            <w:proofErr w:type="gramEnd"/>
            <w:r w:rsidRPr="00B17A70">
              <w:rPr>
                <w:rFonts w:ascii="Calibri" w:hAnsi="Calibri"/>
                <w:sz w:val="22"/>
                <w:szCs w:val="22"/>
              </w:rPr>
              <w:t>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CB04F8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B04F8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B04F8">
        <w:tc>
          <w:tcPr>
            <w:tcW w:w="589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B04F8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3512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bespreken</w:t>
            </w:r>
          </w:p>
        </w:tc>
      </w:tr>
      <w:tr w:rsidR="00DB2445" w:rsidRPr="00B17A70" w:rsidTr="00CB04F8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B04F8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Wat verder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>ter tafel</w:t>
            </w:r>
            <w:proofErr w:type="gramEnd"/>
            <w:r w:rsidRPr="00B17A70">
              <w:rPr>
                <w:rFonts w:ascii="Calibri" w:hAnsi="Calibri"/>
                <w:sz w:val="22"/>
                <w:szCs w:val="22"/>
              </w:rPr>
              <w:t xml:space="preserve"> komt</w:t>
            </w:r>
          </w:p>
        </w:tc>
      </w:tr>
      <w:tr w:rsidR="00DB2445" w:rsidRPr="00B17A70" w:rsidTr="00CB04F8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B04F8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 xml:space="preserve">Notulen vergadering </w:t>
      </w:r>
      <w:r w:rsidR="003512D4">
        <w:rPr>
          <w:rFonts w:ascii="Calibri" w:hAnsi="Calibri"/>
        </w:rPr>
        <w:t>05 december ’14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3512D4" w:rsidRDefault="00BB25ED" w:rsidP="002E50FE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r w:rsidR="003512D4" w:rsidRPr="00C10648">
                <w:rPr>
                  <w:rStyle w:val="Hyperlink"/>
                  <w:rFonts w:ascii="Calibri" w:hAnsi="Calibri"/>
                  <w:sz w:val="22"/>
                  <w:szCs w:val="22"/>
                </w:rPr>
                <w:t>Link naar notulen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3512D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Ruimte reserveren week 15</w:t>
            </w:r>
          </w:p>
        </w:tc>
        <w:tc>
          <w:tcPr>
            <w:tcW w:w="2240" w:type="dxa"/>
            <w:shd w:val="clear" w:color="auto" w:fill="auto"/>
          </w:tcPr>
          <w:p w:rsidR="009C4ACC" w:rsidRPr="00B17A70" w:rsidRDefault="003512D4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Loy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C10648">
        <w:rPr>
          <w:rFonts w:ascii="Calibri" w:hAnsi="Calibri"/>
        </w:rPr>
        <w:t>Bespreken voortgang</w:t>
      </w:r>
      <w:r w:rsidR="00B47253" w:rsidRPr="00FA53DC">
        <w:rPr>
          <w:rFonts w:ascii="Calibri" w:hAnsi="Calibri"/>
          <w:b w:val="0"/>
          <w:sz w:val="20"/>
        </w:rPr>
        <w:t xml:space="preserve"> </w:t>
      </w:r>
      <w:r w:rsidR="00C10648">
        <w:rPr>
          <w:rFonts w:ascii="Calibri" w:hAnsi="Calibri"/>
          <w:b w:val="0"/>
          <w:sz w:val="20"/>
        </w:rPr>
        <w:t>(</w:t>
      </w:r>
      <w:r w:rsidR="00CB04F8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10109" w:type="dxa"/>
        <w:tblInd w:w="648" w:type="dxa"/>
        <w:tblLook w:val="01E0" w:firstRow="1" w:lastRow="1" w:firstColumn="1" w:lastColumn="1" w:noHBand="0" w:noVBand="0"/>
      </w:tblPr>
      <w:tblGrid>
        <w:gridCol w:w="1925"/>
        <w:gridCol w:w="8184"/>
      </w:tblGrid>
      <w:tr w:rsidR="009C4ACC" w:rsidRPr="00B17A70" w:rsidTr="00F64B9C">
        <w:trPr>
          <w:trHeight w:val="342"/>
        </w:trPr>
        <w:tc>
          <w:tcPr>
            <w:tcW w:w="1602" w:type="dxa"/>
          </w:tcPr>
          <w:p w:rsidR="009C4ACC" w:rsidRPr="00B17A70" w:rsidRDefault="00C10648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Versie beheer</w:t>
            </w:r>
          </w:p>
        </w:tc>
        <w:tc>
          <w:tcPr>
            <w:tcW w:w="850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10648" w:rsidRPr="00B17A70" w:rsidTr="00C10648">
        <w:tc>
          <w:tcPr>
            <w:tcW w:w="1602" w:type="dxa"/>
          </w:tcPr>
          <w:p w:rsidR="00C10648" w:rsidRDefault="00C10648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Analyse-</w:t>
            </w:r>
          </w:p>
        </w:tc>
        <w:tc>
          <w:tcPr>
            <w:tcW w:w="8507" w:type="dxa"/>
          </w:tcPr>
          <w:p w:rsidR="00C10648" w:rsidRPr="00B17A70" w:rsidRDefault="00C1064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10648" w:rsidRPr="00B17A70" w:rsidTr="00C10648">
        <w:tc>
          <w:tcPr>
            <w:tcW w:w="1602" w:type="dxa"/>
          </w:tcPr>
          <w:p w:rsidR="00C10648" w:rsidRDefault="00C10648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Ontwerpdocument</w:t>
            </w:r>
          </w:p>
        </w:tc>
        <w:tc>
          <w:tcPr>
            <w:tcW w:w="8507" w:type="dxa"/>
          </w:tcPr>
          <w:p w:rsidR="00C10648" w:rsidRPr="00B17A70" w:rsidRDefault="00C10648" w:rsidP="002E50FE">
            <w:pPr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10648" w:rsidRPr="00B17A70" w:rsidTr="00C10648">
        <w:tc>
          <w:tcPr>
            <w:tcW w:w="1602" w:type="dxa"/>
          </w:tcPr>
          <w:p w:rsidR="00C10648" w:rsidRDefault="00C10648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</w:tc>
        <w:tc>
          <w:tcPr>
            <w:tcW w:w="8507" w:type="dxa"/>
          </w:tcPr>
          <w:p w:rsidR="00C10648" w:rsidRPr="00B17A70" w:rsidRDefault="00C1064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C10648">
        <w:tc>
          <w:tcPr>
            <w:tcW w:w="1602" w:type="dxa"/>
          </w:tcPr>
          <w:p w:rsidR="009C4ACC" w:rsidRPr="00B17A70" w:rsidRDefault="00C10648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8507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C10648">
        <w:tc>
          <w:tcPr>
            <w:tcW w:w="1602" w:type="dxa"/>
          </w:tcPr>
          <w:p w:rsidR="009C4ACC" w:rsidRPr="00B17A70" w:rsidRDefault="00C10648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8507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10648" w:rsidRPr="00B17A70" w:rsidTr="00C10648">
        <w:tc>
          <w:tcPr>
            <w:tcW w:w="1602" w:type="dxa"/>
          </w:tcPr>
          <w:p w:rsidR="00C10648" w:rsidRDefault="00C10648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8507" w:type="dxa"/>
          </w:tcPr>
          <w:p w:rsidR="00C10648" w:rsidRPr="00B17A70" w:rsidRDefault="00C10648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CB04F8">
        <w:rPr>
          <w:rFonts w:ascii="Calibri" w:hAnsi="Calibri"/>
          <w:b w:val="0"/>
          <w:sz w:val="20"/>
        </w:rPr>
        <w:t>2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 xml:space="preserve">Wat verder </w:t>
      </w:r>
      <w:proofErr w:type="gramStart"/>
      <w:r w:rsidR="00BE5C14" w:rsidRPr="00C0027E">
        <w:rPr>
          <w:rFonts w:ascii="Calibri" w:hAnsi="Calibri"/>
        </w:rPr>
        <w:t>ter tafel</w:t>
      </w:r>
      <w:proofErr w:type="gramEnd"/>
      <w:r w:rsidR="00BE5C14" w:rsidRPr="00C0027E">
        <w:rPr>
          <w:rFonts w:ascii="Calibri" w:hAnsi="Calibri"/>
        </w:rPr>
        <w:t xml:space="preserve">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 xml:space="preserve">(± </w:t>
      </w:r>
      <w:r w:rsidR="00CB04F8">
        <w:rPr>
          <w:rFonts w:ascii="Calibri" w:hAnsi="Calibri"/>
          <w:b w:val="0"/>
          <w:sz w:val="20"/>
        </w:rPr>
        <w:t>1</w:t>
      </w:r>
      <w:r w:rsidR="00FA53DC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5ED" w:rsidRDefault="00BB25ED">
      <w:r>
        <w:separator/>
      </w:r>
    </w:p>
  </w:endnote>
  <w:endnote w:type="continuationSeparator" w:id="0">
    <w:p w:rsidR="00BB25ED" w:rsidRDefault="00BB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3512D4">
            <w:rPr>
              <w:rFonts w:ascii="Calibri" w:hAnsi="Calibri"/>
              <w:b/>
            </w:rPr>
            <w:t xml:space="preserve"> – Week 15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95292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95292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5ED" w:rsidRDefault="00BB25ED">
      <w:r>
        <w:separator/>
      </w:r>
    </w:p>
  </w:footnote>
  <w:footnote w:type="continuationSeparator" w:id="0">
    <w:p w:rsidR="00BB25ED" w:rsidRDefault="00BB2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BB25ED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D4"/>
    <w:rsid w:val="0000694C"/>
    <w:rsid w:val="0006720D"/>
    <w:rsid w:val="000E55B6"/>
    <w:rsid w:val="00102169"/>
    <w:rsid w:val="00122342"/>
    <w:rsid w:val="00195292"/>
    <w:rsid w:val="001C53E4"/>
    <w:rsid w:val="001D5464"/>
    <w:rsid w:val="001E3897"/>
    <w:rsid w:val="001E4F63"/>
    <w:rsid w:val="002C3E3A"/>
    <w:rsid w:val="002E50FE"/>
    <w:rsid w:val="0033144E"/>
    <w:rsid w:val="003338EF"/>
    <w:rsid w:val="003512D4"/>
    <w:rsid w:val="00357796"/>
    <w:rsid w:val="00366EAA"/>
    <w:rsid w:val="003B6C33"/>
    <w:rsid w:val="003F03D2"/>
    <w:rsid w:val="00417B5B"/>
    <w:rsid w:val="004E5CAD"/>
    <w:rsid w:val="005113A8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C5DAC"/>
    <w:rsid w:val="008F23E7"/>
    <w:rsid w:val="009A1C36"/>
    <w:rsid w:val="009C4ACC"/>
    <w:rsid w:val="009C715E"/>
    <w:rsid w:val="009F3F9A"/>
    <w:rsid w:val="00A0315B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47253"/>
    <w:rsid w:val="00B96081"/>
    <w:rsid w:val="00BA3FFD"/>
    <w:rsid w:val="00BB25ED"/>
    <w:rsid w:val="00BB4521"/>
    <w:rsid w:val="00BE5C14"/>
    <w:rsid w:val="00BF6061"/>
    <w:rsid w:val="00C0027E"/>
    <w:rsid w:val="00C10648"/>
    <w:rsid w:val="00C4458D"/>
    <w:rsid w:val="00CB04F8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D4B8B"/>
    <w:rsid w:val="00F03360"/>
    <w:rsid w:val="00F223EF"/>
    <w:rsid w:val="00F64B9C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BC430-E360-46B9-930A-96962921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Notulen/week%2013%20Notulen%2005-12-2014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67CF2-58F6-4D1C-9C07-6CEBA58E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1217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</dc:creator>
  <cp:keywords>notulen, sjabloon, sjablonen, notuleren</cp:keywords>
  <dc:description>Bron: www.tuxx.nl/notulen_vergadering_sjabloon/</dc:description>
  <cp:lastModifiedBy>Loy van Zeeland</cp:lastModifiedBy>
  <cp:revision>5</cp:revision>
  <cp:lastPrinted>2005-06-01T18:43:00Z</cp:lastPrinted>
  <dcterms:created xsi:type="dcterms:W3CDTF">2014-12-11T18:30:00Z</dcterms:created>
  <dcterms:modified xsi:type="dcterms:W3CDTF">2014-12-12T08:54:00Z</dcterms:modified>
</cp:coreProperties>
</file>