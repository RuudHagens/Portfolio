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F0655B">
        <w:rPr>
          <w:rFonts w:ascii="Calibri" w:hAnsi="Calibri"/>
          <w:lang w:val="nl-NL"/>
        </w:rPr>
        <w:t xml:space="preserve"> Week 12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F1764">
              <w:rPr>
                <w:rFonts w:ascii="Calibri" w:hAnsi="Calibri"/>
                <w:sz w:val="22"/>
                <w:szCs w:val="22"/>
              </w:rPr>
              <w:t>28</w:t>
            </w:r>
            <w:bookmarkStart w:id="0" w:name="_GoBack"/>
            <w:bookmarkEnd w:id="0"/>
            <w:r w:rsidR="00F0655B">
              <w:rPr>
                <w:rFonts w:ascii="Calibri" w:hAnsi="Calibri"/>
                <w:sz w:val="22"/>
                <w:szCs w:val="22"/>
              </w:rPr>
              <w:t xml:space="preserve"> november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0655B">
              <w:rPr>
                <w:rFonts w:ascii="Calibri" w:hAnsi="Calibri"/>
                <w:sz w:val="22"/>
                <w:szCs w:val="22"/>
              </w:rPr>
              <w:t xml:space="preserve"> N.o.t.k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0655B">
              <w:rPr>
                <w:rFonts w:ascii="Calibri" w:hAnsi="Calibri"/>
                <w:sz w:val="22"/>
                <w:szCs w:val="22"/>
              </w:rPr>
              <w:t>R1 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Hagens, Hugo Leenen, Kevin Stoelers, Inge van Engeland,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Hagens, Hugo Leenen, Kevin Stoekers, Inge van Engeland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F0655B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F0655B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F0655B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F0655B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Bekijken planning afgelopen week 11</w:t>
            </w:r>
          </w:p>
        </w:tc>
      </w:tr>
      <w:tr w:rsidR="00F03360" w:rsidRPr="00B17A70" w:rsidTr="00F0655B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Bekijken planning komende week  12 (&amp; 13)</w:t>
            </w:r>
          </w:p>
        </w:tc>
      </w:tr>
      <w:tr w:rsidR="004E5CAD" w:rsidRPr="00B17A70" w:rsidTr="00F0655B">
        <w:tc>
          <w:tcPr>
            <w:tcW w:w="589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6" w:type="dxa"/>
          </w:tcPr>
          <w:p w:rsidR="004E5CAD" w:rsidRPr="00B17A70" w:rsidRDefault="00F0655B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Bespreken Showroom onderzoek</w:t>
            </w:r>
          </w:p>
        </w:tc>
      </w:tr>
      <w:tr w:rsidR="00DB2445" w:rsidRPr="00B17A70" w:rsidTr="00F0655B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F0655B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F0655B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F0655B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F0655B">
        <w:rPr>
          <w:rFonts w:ascii="Calibri" w:hAnsi="Calibri"/>
        </w:rPr>
        <w:t>Week 11 21 november ’14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F0655B" w:rsidRDefault="00050A94" w:rsidP="002E50FE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F0655B">
                <w:rPr>
                  <w:rStyle w:val="Hyperlink"/>
                  <w:rFonts w:ascii="Calibri" w:hAnsi="Calibri"/>
                  <w:sz w:val="22"/>
                  <w:szCs w:val="22"/>
                </w:rPr>
                <w:t>Link naar d</w:t>
              </w:r>
              <w:r w:rsidR="00F0655B" w:rsidRPr="00F0655B">
                <w:rPr>
                  <w:rStyle w:val="Hyperlink"/>
                  <w:rFonts w:ascii="Calibri" w:hAnsi="Calibri"/>
                  <w:sz w:val="22"/>
                  <w:szCs w:val="22"/>
                </w:rPr>
                <w:t>ocument.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F0655B" w:rsidRPr="00B17A70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 w:rsidR="00F0655B">
        <w:rPr>
          <w:rFonts w:ascii="Calibri" w:hAnsi="Calibri"/>
        </w:rPr>
        <w:t>Bekijken planning afgelopen week.</w:t>
      </w:r>
      <w:r w:rsidR="00EB4462">
        <w:rPr>
          <w:rFonts w:ascii="Calibri" w:hAnsi="Calibri"/>
        </w:rPr>
        <w:t xml:space="preserve"> </w:t>
      </w:r>
      <w:r w:rsidR="00EB4462" w:rsidRPr="00FA53DC">
        <w:rPr>
          <w:rFonts w:ascii="Calibri" w:hAnsi="Calibri"/>
          <w:b w:val="0"/>
          <w:sz w:val="20"/>
        </w:rPr>
        <w:t>(± 5 minuten)</w:t>
      </w:r>
    </w:p>
    <w:tbl>
      <w:tblPr>
        <w:tblW w:w="8572" w:type="dxa"/>
        <w:tblInd w:w="648" w:type="dxa"/>
        <w:tblLook w:val="01E0" w:firstRow="1" w:lastRow="1" w:firstColumn="1" w:lastColumn="1" w:noHBand="0" w:noVBand="0"/>
      </w:tblPr>
      <w:tblGrid>
        <w:gridCol w:w="1306"/>
        <w:gridCol w:w="3986"/>
        <w:gridCol w:w="1634"/>
        <w:gridCol w:w="1646"/>
      </w:tblGrid>
      <w:tr w:rsidR="009C4ACC" w:rsidRPr="00B17A70" w:rsidTr="00F0655B">
        <w:trPr>
          <w:gridAfter w:val="2"/>
          <w:wAfter w:w="3280" w:type="dxa"/>
        </w:trPr>
        <w:tc>
          <w:tcPr>
            <w:tcW w:w="1306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86" w:type="dxa"/>
          </w:tcPr>
          <w:p w:rsidR="009C4ACC" w:rsidRPr="00B17A70" w:rsidRDefault="00F0655B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is er af, wat moet er nog gebeuren?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Versie beheer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</w:t>
            </w: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8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1634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</w:tcPr>
          <w:p w:rsidR="00F0655B" w:rsidRPr="00B17A70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doc.    </w:t>
            </w: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Aanpassen document</w:t>
            </w: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Onderzoeks verslag</w:t>
            </w: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Maken</w:t>
            </w: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Kevin &amp; Ruud,</w:t>
            </w:r>
          </w:p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Pres. 28-11</w:t>
            </w:r>
          </w:p>
        </w:tc>
      </w:tr>
      <w:tr w:rsidR="00F0655B" w:rsidRPr="00B17A70" w:rsidTr="00F0655B">
        <w:tc>
          <w:tcPr>
            <w:tcW w:w="1306" w:type="dxa"/>
          </w:tcPr>
          <w:p w:rsidR="00F0655B" w:rsidRPr="006F3A9F" w:rsidRDefault="00F0655B" w:rsidP="00F0655B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8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34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F0655B" w:rsidRDefault="00F0655B" w:rsidP="00F0655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F0655B">
        <w:rPr>
          <w:rFonts w:ascii="Calibri" w:hAnsi="Calibri"/>
          <w:sz w:val="22"/>
        </w:rPr>
        <w:t xml:space="preserve">Bekijken planning komende </w:t>
      </w:r>
      <w:r w:rsidR="00EB4462">
        <w:rPr>
          <w:rFonts w:ascii="Calibri" w:hAnsi="Calibri"/>
          <w:sz w:val="22"/>
        </w:rPr>
        <w:t xml:space="preserve">week </w:t>
      </w:r>
      <w:r w:rsidR="00F0655B">
        <w:rPr>
          <w:rFonts w:ascii="Calibri" w:hAnsi="Calibri"/>
          <w:sz w:val="22"/>
        </w:rPr>
        <w:t>12 (&amp; 13)</w:t>
      </w:r>
      <w:r w:rsidR="00EB4462">
        <w:rPr>
          <w:rFonts w:ascii="Calibri" w:hAnsi="Calibri"/>
          <w:sz w:val="22"/>
        </w:rPr>
        <w:t xml:space="preserve"> </w:t>
      </w:r>
      <w:r w:rsidR="00EB4462">
        <w:rPr>
          <w:rFonts w:ascii="Calibri" w:hAnsi="Calibri"/>
          <w:b w:val="0"/>
          <w:sz w:val="20"/>
        </w:rPr>
        <w:t>(± 10</w:t>
      </w:r>
      <w:r w:rsidR="00EB4462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8815" w:type="dxa"/>
        <w:tblInd w:w="648" w:type="dxa"/>
        <w:tblLook w:val="01E0" w:firstRow="1" w:lastRow="1" w:firstColumn="1" w:lastColumn="1" w:noHBand="0" w:noVBand="0"/>
      </w:tblPr>
      <w:tblGrid>
        <w:gridCol w:w="1692"/>
        <w:gridCol w:w="3716"/>
        <w:gridCol w:w="1703"/>
        <w:gridCol w:w="1704"/>
      </w:tblGrid>
      <w:tr w:rsidR="00BE5C14" w:rsidRPr="00B17A70" w:rsidTr="00EB4462">
        <w:trPr>
          <w:gridAfter w:val="2"/>
          <w:wAfter w:w="3407" w:type="dxa"/>
        </w:trPr>
        <w:tc>
          <w:tcPr>
            <w:tcW w:w="1692" w:type="dxa"/>
          </w:tcPr>
          <w:p w:rsidR="00EB4462" w:rsidRDefault="00F0655B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4462">
              <w:rPr>
                <w:rFonts w:ascii="Calibri" w:hAnsi="Calibri"/>
                <w:b/>
                <w:sz w:val="22"/>
                <w:szCs w:val="22"/>
              </w:rPr>
              <w:t>Week 12</w:t>
            </w:r>
            <w:r w:rsidR="00EB446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:rsidR="00BE5C14" w:rsidRPr="00EB4462" w:rsidRDefault="00EB4462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Deze </w:t>
            </w:r>
            <w:r w:rsidRPr="00EB4462">
              <w:rPr>
                <w:rFonts w:ascii="Calibri" w:hAnsi="Calibri"/>
                <w:sz w:val="22"/>
                <w:szCs w:val="22"/>
              </w:rPr>
              <w:t>week</w:t>
            </w:r>
          </w:p>
        </w:tc>
        <w:tc>
          <w:tcPr>
            <w:tcW w:w="371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3716" w:type="dxa"/>
          </w:tcPr>
          <w:p w:rsidR="00EB4462" w:rsidRPr="00B17A70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703" w:type="dxa"/>
          </w:tcPr>
          <w:p w:rsidR="00EB4462" w:rsidRPr="00B17A70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704" w:type="dxa"/>
          </w:tcPr>
          <w:p w:rsidR="00EB4462" w:rsidRPr="00B17A70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doc.    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Aanpassen document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Onderzoeks verslag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Maken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Kevin &amp; Ruud,</w:t>
            </w:r>
          </w:p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Pres. 28-11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Ontwerp doc.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 ontwerp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(UI)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Codestijl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Gebruik Stylecop voor het aanmaken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 &amp;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Week 13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 w:rsidRPr="00EB4462">
              <w:rPr>
                <w:rFonts w:ascii="Calibri" w:hAnsi="Calibri"/>
                <w:sz w:val="22"/>
                <w:szCs w:val="22"/>
              </w:rPr>
              <w:t>Volgende week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 w:rsidRPr="00EB4462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703" w:type="dxa"/>
          </w:tcPr>
          <w:p w:rsidR="00EB4462" w:rsidRPr="00EB4462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4462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704" w:type="dxa"/>
          </w:tcPr>
          <w:p w:rsidR="00EB4462" w:rsidRPr="00EB4462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4462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Infra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Webserver aanmaken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Mailserver aanmaken 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Aangeleverde database maken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PL/SQL schrijven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Software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Omzetten naar ASP.Net</w:t>
            </w: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EB4462" w:rsidRPr="00B17A70" w:rsidTr="00EB4462">
        <w:tc>
          <w:tcPr>
            <w:tcW w:w="1692" w:type="dxa"/>
          </w:tcPr>
          <w:p w:rsidR="00EB4462" w:rsidRPr="006F3A9F" w:rsidRDefault="00EB4462" w:rsidP="00EB4462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716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3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4" w:type="dxa"/>
          </w:tcPr>
          <w:p w:rsidR="00EB4462" w:rsidRDefault="00EB4462" w:rsidP="00EB446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F0655B">
        <w:rPr>
          <w:rFonts w:ascii="Calibri" w:hAnsi="Calibri"/>
          <w:sz w:val="22"/>
        </w:rPr>
        <w:t xml:space="preserve">Bespreken </w:t>
      </w:r>
      <w:r w:rsidR="00EB4462">
        <w:rPr>
          <w:rFonts w:ascii="Calibri" w:hAnsi="Calibri"/>
          <w:sz w:val="22"/>
        </w:rPr>
        <w:t xml:space="preserve">Showroom onderzoek </w:t>
      </w:r>
      <w:r w:rsidR="00EB4462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A454E2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Vragen ronde, is alles duidelijk wat er gedaan moet worden en wat er besproken is?</w:t>
            </w: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94" w:rsidRDefault="00050A94">
      <w:r>
        <w:separator/>
      </w:r>
    </w:p>
  </w:endnote>
  <w:endnote w:type="continuationSeparator" w:id="0">
    <w:p w:rsidR="00050A94" w:rsidRDefault="0005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EB4462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EB4462">
            <w:rPr>
              <w:rFonts w:ascii="Calibri" w:hAnsi="Calibri"/>
              <w:b/>
            </w:rPr>
            <w:t xml:space="preserve"> – Week 12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F1764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F1764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94" w:rsidRDefault="00050A94">
      <w:r>
        <w:separator/>
      </w:r>
    </w:p>
  </w:footnote>
  <w:footnote w:type="continuationSeparator" w:id="0">
    <w:p w:rsidR="00050A94" w:rsidRDefault="00050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050A94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12"/>
    <w:rsid w:val="0000694C"/>
    <w:rsid w:val="00050A94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6EAA"/>
    <w:rsid w:val="003B6C33"/>
    <w:rsid w:val="00417B5B"/>
    <w:rsid w:val="004E5CAD"/>
    <w:rsid w:val="00526B78"/>
    <w:rsid w:val="005C610A"/>
    <w:rsid w:val="005D0912"/>
    <w:rsid w:val="00620653"/>
    <w:rsid w:val="0063165C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B4462"/>
    <w:rsid w:val="00ED4B8B"/>
    <w:rsid w:val="00EF1764"/>
    <w:rsid w:val="00F03360"/>
    <w:rsid w:val="00F0655B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74C28-669E-4125-9596-759147A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F0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y\Dropbox\Fontys\Leerjaar%201%20P3\PTS%20groep%20A\Periode%204\Agenda's%20en%20notulen\Notulen\Week%2011%20Notulen%2021-11-201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58226-2120-4A4F-B061-09A5620A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2623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2</cp:revision>
  <cp:lastPrinted>2005-06-01T18:43:00Z</cp:lastPrinted>
  <dcterms:created xsi:type="dcterms:W3CDTF">2014-12-04T20:03:00Z</dcterms:created>
  <dcterms:modified xsi:type="dcterms:W3CDTF">2014-12-04T20:03:00Z</dcterms:modified>
</cp:coreProperties>
</file>