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tblpY="37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0"/>
        <w:gridCol w:w="3770"/>
        <w:gridCol w:w="2650"/>
      </w:tblGrid>
      <w:tr w:rsidR="00A51373" w:rsidRPr="002A6058" w14:paraId="6EAF76A8" w14:textId="77777777">
        <w:tc>
          <w:tcPr>
            <w:tcW w:w="92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AF76A6" w14:textId="486629AC" w:rsidR="00A51373" w:rsidRPr="002A6058" w:rsidRDefault="00A51373" w:rsidP="0037623C">
            <w:pPr>
              <w:pStyle w:val="Titel"/>
              <w:framePr w:hSpace="0" w:wrap="auto" w:vAnchor="margin" w:yAlign="inline"/>
              <w:rPr>
                <w:rFonts w:ascii="Arial" w:hAnsi="Arial"/>
              </w:rPr>
            </w:pPr>
            <w:r w:rsidRPr="002A6058">
              <w:rPr>
                <w:rFonts w:ascii="Arial" w:hAnsi="Arial"/>
              </w:rPr>
              <w:fldChar w:fldCharType="begin"/>
            </w:r>
            <w:r w:rsidRPr="002A6058">
              <w:rPr>
                <w:rFonts w:ascii="Arial" w:hAnsi="Arial"/>
              </w:rPr>
              <w:instrText xml:space="preserve"> DOCPROPERTY "Project"  \* MERGEFORMAT </w:instrText>
            </w:r>
            <w:r w:rsidRPr="002A6058">
              <w:rPr>
                <w:rFonts w:ascii="Arial" w:hAnsi="Arial"/>
              </w:rPr>
              <w:fldChar w:fldCharType="separate"/>
            </w:r>
            <w:r w:rsidR="001D115F">
              <w:rPr>
                <w:rFonts w:ascii="Arial" w:hAnsi="Arial"/>
              </w:rPr>
              <w:t>Social media event</w:t>
            </w:r>
            <w:r w:rsidRPr="002A6058">
              <w:rPr>
                <w:rFonts w:ascii="Arial" w:hAnsi="Arial"/>
              </w:rPr>
              <w:fldChar w:fldCharType="end"/>
            </w:r>
            <w:r w:rsidR="001D115F" w:rsidRPr="002A6058">
              <w:rPr>
                <w:rFonts w:ascii="Arial" w:hAnsi="Arial"/>
              </w:rPr>
              <w:t xml:space="preserve"> </w:t>
            </w:r>
          </w:p>
          <w:p w14:paraId="6EAF76A7" w14:textId="77777777" w:rsidR="00A51373" w:rsidRPr="002A6058" w:rsidRDefault="0037623C">
            <w:pPr>
              <w:pStyle w:val="Ondertitel"/>
              <w:rPr>
                <w:rFonts w:ascii="Arial" w:hAnsi="Arial" w:cs="Arial"/>
                <w:b/>
              </w:rPr>
            </w:pPr>
            <w:r w:rsidRPr="002A6058">
              <w:rPr>
                <w:rFonts w:ascii="Arial" w:hAnsi="Arial" w:cs="Arial"/>
                <w:b/>
              </w:rPr>
              <w:t>P</w:t>
            </w:r>
            <w:r w:rsidR="00BE1C7F">
              <w:rPr>
                <w:rFonts w:ascii="Arial" w:hAnsi="Arial" w:cs="Arial"/>
                <w:b/>
              </w:rPr>
              <w:t>roject Initiatie Document</w:t>
            </w:r>
          </w:p>
        </w:tc>
      </w:tr>
      <w:tr w:rsidR="00A51373" w:rsidRPr="002A6058" w14:paraId="6EAF76AC" w14:textId="77777777"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6EAF76A9" w14:textId="77777777" w:rsidR="00A51373" w:rsidRPr="002A6058" w:rsidRDefault="00A51373">
            <w:pPr>
              <w:pStyle w:val="Koptekst"/>
              <w:rPr>
                <w:rFonts w:ascii="Arial" w:hAnsi="Arial" w:cs="Arial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6EAF76AA" w14:textId="77777777" w:rsidR="00A51373" w:rsidRPr="002A6058" w:rsidRDefault="00A51373">
            <w:pPr>
              <w:pStyle w:val="Logotag"/>
              <w:jc w:val="left"/>
              <w:rPr>
                <w:rFonts w:ascii="Arial" w:hAnsi="Arial" w:cs="Arial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6EAF76AB" w14:textId="77777777" w:rsidR="00A51373" w:rsidRPr="002A6058" w:rsidRDefault="00A51373">
            <w:pPr>
              <w:pStyle w:val="Koptekst"/>
              <w:jc w:val="right"/>
              <w:rPr>
                <w:rFonts w:ascii="Arial" w:hAnsi="Arial" w:cs="Arial"/>
                <w:b/>
                <w:bCs/>
              </w:rPr>
            </w:pPr>
          </w:p>
        </w:tc>
      </w:tr>
      <w:tr w:rsidR="00A51373" w:rsidRPr="002A6058" w14:paraId="6EAF76B0" w14:textId="77777777"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6EAF76AD" w14:textId="77777777" w:rsidR="00A51373" w:rsidRPr="002A6058" w:rsidRDefault="00A51373">
            <w:pPr>
              <w:pStyle w:val="Koptekst"/>
              <w:rPr>
                <w:rFonts w:ascii="Arial" w:hAnsi="Arial" w:cs="Arial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6EAF76AE" w14:textId="77777777" w:rsidR="00A51373" w:rsidRPr="002A6058" w:rsidRDefault="00C60F5B">
            <w:pPr>
              <w:pStyle w:val="Logotag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EAF77AD" wp14:editId="6EAF77AE">
                  <wp:extent cx="2305050" cy="1733550"/>
                  <wp:effectExtent l="0" t="0" r="0" b="0"/>
                  <wp:docPr id="2" name="Afbeelding 2" descr="Fon52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on52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6EAF76AF" w14:textId="77777777" w:rsidR="00A51373" w:rsidRPr="002A6058" w:rsidRDefault="00A51373">
            <w:pPr>
              <w:pStyle w:val="Koptekst"/>
              <w:jc w:val="right"/>
              <w:rPr>
                <w:rFonts w:ascii="Arial" w:hAnsi="Arial" w:cs="Arial"/>
                <w:b/>
                <w:bCs/>
              </w:rPr>
            </w:pPr>
          </w:p>
        </w:tc>
      </w:tr>
    </w:tbl>
    <w:p w14:paraId="6EAF76B1" w14:textId="77777777" w:rsidR="00A51373" w:rsidRPr="002A6058" w:rsidRDefault="00A51373">
      <w:pPr>
        <w:rPr>
          <w:rFonts w:ascii="Arial" w:hAnsi="Arial" w:cs="Arial"/>
        </w:rPr>
        <w:sectPr w:rsidR="00A51373" w:rsidRPr="002A6058">
          <w:footerReference w:type="default" r:id="rId12"/>
          <w:pgSz w:w="11906" w:h="16838"/>
          <w:pgMar w:top="1418" w:right="1418" w:bottom="3970" w:left="1418" w:header="284" w:footer="1418" w:gutter="0"/>
          <w:pgNumType w:start="1"/>
          <w:cols w:space="708"/>
        </w:sectPr>
      </w:pPr>
    </w:p>
    <w:p w14:paraId="6EAF76B2" w14:textId="77777777" w:rsidR="00A51373" w:rsidRPr="002A6058" w:rsidRDefault="00A51373">
      <w:pPr>
        <w:pStyle w:val="Kop1A"/>
      </w:pPr>
      <w:bookmarkStart w:id="0" w:name="_Toc34760492"/>
      <w:r w:rsidRPr="002A6058">
        <w:lastRenderedPageBreak/>
        <w:t>Documenthistorie</w:t>
      </w:r>
      <w:bookmarkEnd w:id="0"/>
    </w:p>
    <w:p w14:paraId="6EAF76B3" w14:textId="77777777" w:rsidR="00A51373" w:rsidRDefault="00A51373">
      <w:pPr>
        <w:pStyle w:val="Kop2A"/>
        <w:rPr>
          <w:rFonts w:ascii="Arial" w:hAnsi="Arial" w:cs="Arial"/>
        </w:rPr>
      </w:pPr>
      <w:r w:rsidRPr="002A6058">
        <w:rPr>
          <w:rFonts w:ascii="Arial" w:hAnsi="Arial" w:cs="Arial"/>
        </w:rPr>
        <w:t>Revisies</w:t>
      </w:r>
    </w:p>
    <w:p w14:paraId="6EAF76B4" w14:textId="6A8968D9" w:rsidR="00B311B0" w:rsidRPr="00B311B0" w:rsidRDefault="00B311B0" w:rsidP="00B311B0">
      <w:pPr>
        <w:pStyle w:val="Plattetekst"/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"/>
        <w:gridCol w:w="1119"/>
        <w:gridCol w:w="1392"/>
        <w:gridCol w:w="5500"/>
      </w:tblGrid>
      <w:tr w:rsidR="00A51373" w:rsidRPr="002A6058" w14:paraId="6EAF76B9" w14:textId="77777777">
        <w:tc>
          <w:tcPr>
            <w:tcW w:w="1063" w:type="dxa"/>
            <w:shd w:val="clear" w:color="auto" w:fill="8CAAAF"/>
          </w:tcPr>
          <w:p w14:paraId="6EAF76B5" w14:textId="77777777"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Versie</w:t>
            </w:r>
          </w:p>
        </w:tc>
        <w:tc>
          <w:tcPr>
            <w:tcW w:w="1134" w:type="dxa"/>
            <w:shd w:val="clear" w:color="auto" w:fill="8CAAAF"/>
          </w:tcPr>
          <w:p w14:paraId="6EAF76B6" w14:textId="77777777"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Status</w:t>
            </w:r>
          </w:p>
        </w:tc>
        <w:tc>
          <w:tcPr>
            <w:tcW w:w="1417" w:type="dxa"/>
            <w:shd w:val="clear" w:color="auto" w:fill="8CAAAF"/>
          </w:tcPr>
          <w:p w14:paraId="6EAF76B7" w14:textId="77777777"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5596" w:type="dxa"/>
            <w:shd w:val="clear" w:color="auto" w:fill="8CAAAF"/>
          </w:tcPr>
          <w:p w14:paraId="6EAF76B8" w14:textId="77777777"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Wijzigingen</w:t>
            </w:r>
          </w:p>
        </w:tc>
      </w:tr>
      <w:tr w:rsidR="00A51373" w:rsidRPr="002A6058" w14:paraId="6EAF76BE" w14:textId="77777777">
        <w:tc>
          <w:tcPr>
            <w:tcW w:w="1063" w:type="dxa"/>
          </w:tcPr>
          <w:p w14:paraId="6EAF76BA" w14:textId="45BF852E" w:rsidR="00A51373" w:rsidRPr="00525D04" w:rsidRDefault="00525D04">
            <w:pPr>
              <w:rPr>
                <w:rFonts w:ascii="Arial" w:hAnsi="Arial" w:cs="Arial"/>
              </w:rPr>
            </w:pPr>
            <w:r w:rsidRPr="00525D04">
              <w:rPr>
                <w:rFonts w:ascii="Arial" w:hAnsi="Arial" w:cs="Arial"/>
              </w:rPr>
              <w:t>0.5</w:t>
            </w:r>
          </w:p>
        </w:tc>
        <w:tc>
          <w:tcPr>
            <w:tcW w:w="1134" w:type="dxa"/>
          </w:tcPr>
          <w:p w14:paraId="6EAF76BB" w14:textId="128DCDA5" w:rsidR="00A51373" w:rsidRPr="00525D04" w:rsidRDefault="00525D04" w:rsidP="00525D04">
            <w:pPr>
              <w:rPr>
                <w:rFonts w:ascii="Arial" w:hAnsi="Arial" w:cs="Arial"/>
              </w:rPr>
            </w:pPr>
            <w:proofErr w:type="spellStart"/>
            <w:r w:rsidRPr="00525D04">
              <w:rPr>
                <w:rFonts w:ascii="Arial" w:hAnsi="Arial" w:cs="Arial"/>
              </w:rPr>
              <w:t>Alpha</w:t>
            </w:r>
            <w:proofErr w:type="spellEnd"/>
          </w:p>
        </w:tc>
        <w:tc>
          <w:tcPr>
            <w:tcW w:w="1417" w:type="dxa"/>
          </w:tcPr>
          <w:p w14:paraId="6EAF76BC" w14:textId="3F6CDB26" w:rsidR="00A51373" w:rsidRPr="00525D04" w:rsidRDefault="00525D04">
            <w:pPr>
              <w:rPr>
                <w:rFonts w:ascii="Arial" w:hAnsi="Arial" w:cs="Arial"/>
              </w:rPr>
            </w:pPr>
            <w:r w:rsidRPr="00525D04">
              <w:rPr>
                <w:rFonts w:ascii="Arial" w:hAnsi="Arial" w:cs="Arial"/>
              </w:rPr>
              <w:t>21-11-2014</w:t>
            </w:r>
          </w:p>
        </w:tc>
        <w:tc>
          <w:tcPr>
            <w:tcW w:w="5596" w:type="dxa"/>
          </w:tcPr>
          <w:p w14:paraId="6EAF76BD" w14:textId="1A8428CA" w:rsidR="00A51373" w:rsidRPr="00525D04" w:rsidRDefault="00525D04">
            <w:pPr>
              <w:rPr>
                <w:rFonts w:ascii="Arial" w:hAnsi="Arial" w:cs="Arial"/>
              </w:rPr>
            </w:pPr>
            <w:r w:rsidRPr="00525D04">
              <w:rPr>
                <w:rFonts w:ascii="Arial" w:hAnsi="Arial" w:cs="Arial"/>
              </w:rPr>
              <w:t>Managementsamenvatting, Projectdefinitie</w:t>
            </w:r>
          </w:p>
        </w:tc>
      </w:tr>
      <w:tr w:rsidR="00A51373" w:rsidRPr="002A6058" w14:paraId="6EAF76C3" w14:textId="77777777">
        <w:tc>
          <w:tcPr>
            <w:tcW w:w="1063" w:type="dxa"/>
          </w:tcPr>
          <w:p w14:paraId="6EAF76BF" w14:textId="348845EB" w:rsidR="00A51373" w:rsidRPr="002A6058" w:rsidRDefault="00525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134" w:type="dxa"/>
          </w:tcPr>
          <w:p w14:paraId="6EAF76C0" w14:textId="6AEF103A" w:rsidR="00A51373" w:rsidRPr="002A6058" w:rsidRDefault="00525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RC</w:t>
            </w:r>
          </w:p>
        </w:tc>
        <w:tc>
          <w:tcPr>
            <w:tcW w:w="1417" w:type="dxa"/>
          </w:tcPr>
          <w:p w14:paraId="6EAF76C1" w14:textId="704E6253" w:rsidR="00A51373" w:rsidRPr="002A6058" w:rsidRDefault="00525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28-11-2014</w:t>
            </w:r>
          </w:p>
        </w:tc>
        <w:tc>
          <w:tcPr>
            <w:tcW w:w="5596" w:type="dxa"/>
          </w:tcPr>
          <w:p w14:paraId="6EAF76C2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</w:tr>
      <w:tr w:rsidR="00A51373" w:rsidRPr="002A6058" w14:paraId="6EAF76C8" w14:textId="77777777">
        <w:tc>
          <w:tcPr>
            <w:tcW w:w="1063" w:type="dxa"/>
          </w:tcPr>
          <w:p w14:paraId="6EAF76C4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6EAF76C5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6EAF76C6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5596" w:type="dxa"/>
          </w:tcPr>
          <w:p w14:paraId="6EAF76C7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</w:tr>
      <w:tr w:rsidR="00A51373" w:rsidRPr="002A6058" w14:paraId="6EAF76CD" w14:textId="77777777">
        <w:tc>
          <w:tcPr>
            <w:tcW w:w="1063" w:type="dxa"/>
          </w:tcPr>
          <w:p w14:paraId="6EAF76C9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6EAF76CA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6EAF76CB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5596" w:type="dxa"/>
          </w:tcPr>
          <w:p w14:paraId="6EAF76CC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</w:tr>
    </w:tbl>
    <w:p w14:paraId="6EAF76CE" w14:textId="77777777" w:rsidR="00A51373" w:rsidRPr="002A6058" w:rsidRDefault="00A51373">
      <w:pPr>
        <w:pStyle w:val="Kop2A"/>
        <w:rPr>
          <w:rFonts w:ascii="Arial" w:hAnsi="Arial" w:cs="Arial"/>
        </w:rPr>
      </w:pPr>
      <w:r w:rsidRPr="002A6058">
        <w:rPr>
          <w:rFonts w:ascii="Arial" w:hAnsi="Arial" w:cs="Arial"/>
        </w:rPr>
        <w:t>Goedkeuring</w:t>
      </w:r>
    </w:p>
    <w:p w14:paraId="6EAF76CF" w14:textId="77777777" w:rsidR="00A51373" w:rsidRPr="002A6058" w:rsidRDefault="00A51373">
      <w:pPr>
        <w:rPr>
          <w:rFonts w:ascii="Arial" w:hAnsi="Arial" w:cs="Arial"/>
        </w:rPr>
      </w:pPr>
      <w:r w:rsidRPr="002A6058">
        <w:rPr>
          <w:rFonts w:ascii="Arial" w:hAnsi="Arial" w:cs="Arial"/>
        </w:rPr>
        <w:t>Dit document behoeft de volgende goedkeuringen: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7"/>
        <w:gridCol w:w="1335"/>
        <w:gridCol w:w="2723"/>
        <w:gridCol w:w="2641"/>
        <w:gridCol w:w="1324"/>
      </w:tblGrid>
      <w:tr w:rsidR="00A51373" w:rsidRPr="002A6058" w14:paraId="6EAF76D5" w14:textId="77777777">
        <w:trPr>
          <w:cantSplit/>
        </w:trPr>
        <w:tc>
          <w:tcPr>
            <w:tcW w:w="1050" w:type="dxa"/>
            <w:shd w:val="clear" w:color="auto" w:fill="8CAAAF"/>
          </w:tcPr>
          <w:p w14:paraId="6EAF76D0" w14:textId="77777777"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Versie</w:t>
            </w:r>
          </w:p>
        </w:tc>
        <w:tc>
          <w:tcPr>
            <w:tcW w:w="1341" w:type="dxa"/>
            <w:shd w:val="clear" w:color="auto" w:fill="8CAAAF"/>
          </w:tcPr>
          <w:p w14:paraId="6EAF76D1" w14:textId="77777777"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Datum goedkeuring</w:t>
            </w:r>
          </w:p>
        </w:tc>
        <w:tc>
          <w:tcPr>
            <w:tcW w:w="2782" w:type="dxa"/>
            <w:shd w:val="clear" w:color="auto" w:fill="8CAAAF"/>
          </w:tcPr>
          <w:p w14:paraId="6EAF76D2" w14:textId="77777777"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Naam</w:t>
            </w:r>
          </w:p>
        </w:tc>
        <w:tc>
          <w:tcPr>
            <w:tcW w:w="2694" w:type="dxa"/>
            <w:shd w:val="clear" w:color="auto" w:fill="8CAAAF"/>
          </w:tcPr>
          <w:p w14:paraId="6EAF76D3" w14:textId="77777777"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Functie</w:t>
            </w:r>
          </w:p>
        </w:tc>
        <w:tc>
          <w:tcPr>
            <w:tcW w:w="1343" w:type="dxa"/>
            <w:shd w:val="clear" w:color="auto" w:fill="8CAAAF"/>
          </w:tcPr>
          <w:p w14:paraId="6EAF76D4" w14:textId="77777777"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Paraaf</w:t>
            </w:r>
          </w:p>
        </w:tc>
      </w:tr>
      <w:tr w:rsidR="00A51373" w:rsidRPr="002A6058" w14:paraId="6EAF76DB" w14:textId="77777777">
        <w:trPr>
          <w:cantSplit/>
        </w:trPr>
        <w:tc>
          <w:tcPr>
            <w:tcW w:w="1050" w:type="dxa"/>
          </w:tcPr>
          <w:p w14:paraId="6EAF76D6" w14:textId="77777777" w:rsidR="00A51373" w:rsidRPr="002A6058" w:rsidRDefault="00A51373">
            <w:pPr>
              <w:rPr>
                <w:rFonts w:ascii="Arial" w:hAnsi="Arial" w:cs="Arial"/>
              </w:rPr>
            </w:pPr>
            <w:r w:rsidRPr="002A6058">
              <w:rPr>
                <w:rFonts w:ascii="Arial" w:hAnsi="Arial" w:cs="Arial"/>
              </w:rPr>
              <w:t>1</w:t>
            </w:r>
          </w:p>
        </w:tc>
        <w:tc>
          <w:tcPr>
            <w:tcW w:w="1341" w:type="dxa"/>
          </w:tcPr>
          <w:p w14:paraId="6EAF76D7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782" w:type="dxa"/>
          </w:tcPr>
          <w:p w14:paraId="6EAF76D8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6EAF76D9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3" w:type="dxa"/>
          </w:tcPr>
          <w:p w14:paraId="6EAF76DA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</w:tr>
      <w:tr w:rsidR="00A51373" w:rsidRPr="002A6058" w14:paraId="6EAF76E1" w14:textId="77777777">
        <w:trPr>
          <w:cantSplit/>
        </w:trPr>
        <w:tc>
          <w:tcPr>
            <w:tcW w:w="1050" w:type="dxa"/>
          </w:tcPr>
          <w:p w14:paraId="6EAF76DC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14:paraId="6EAF76DD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782" w:type="dxa"/>
          </w:tcPr>
          <w:p w14:paraId="6EAF76DE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6EAF76DF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3" w:type="dxa"/>
          </w:tcPr>
          <w:p w14:paraId="6EAF76E0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</w:tr>
      <w:tr w:rsidR="00A51373" w:rsidRPr="002A6058" w14:paraId="6EAF76E7" w14:textId="77777777">
        <w:trPr>
          <w:cantSplit/>
        </w:trPr>
        <w:tc>
          <w:tcPr>
            <w:tcW w:w="1050" w:type="dxa"/>
          </w:tcPr>
          <w:p w14:paraId="6EAF76E2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14:paraId="6EAF76E3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782" w:type="dxa"/>
          </w:tcPr>
          <w:p w14:paraId="6EAF76E4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6EAF76E5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3" w:type="dxa"/>
          </w:tcPr>
          <w:p w14:paraId="6EAF76E6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</w:tr>
      <w:tr w:rsidR="00A51373" w:rsidRPr="002A6058" w14:paraId="6EAF76ED" w14:textId="77777777">
        <w:trPr>
          <w:cantSplit/>
        </w:trPr>
        <w:tc>
          <w:tcPr>
            <w:tcW w:w="1050" w:type="dxa"/>
          </w:tcPr>
          <w:p w14:paraId="6EAF76E8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14:paraId="6EAF76E9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782" w:type="dxa"/>
          </w:tcPr>
          <w:p w14:paraId="6EAF76EA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6EAF76EB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3" w:type="dxa"/>
          </w:tcPr>
          <w:p w14:paraId="6EAF76EC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</w:tr>
    </w:tbl>
    <w:p w14:paraId="6EAF76EE" w14:textId="77777777" w:rsidR="00A51373" w:rsidRPr="002A6058" w:rsidRDefault="00A51373">
      <w:pPr>
        <w:pStyle w:val="Kop2A"/>
        <w:rPr>
          <w:rFonts w:ascii="Arial" w:hAnsi="Arial" w:cs="Arial"/>
        </w:rPr>
      </w:pPr>
      <w:r w:rsidRPr="002A6058">
        <w:rPr>
          <w:rFonts w:ascii="Arial" w:hAnsi="Arial" w:cs="Arial"/>
        </w:rPr>
        <w:t>Distributie</w:t>
      </w:r>
    </w:p>
    <w:p w14:paraId="6EAF76EF" w14:textId="77777777" w:rsidR="00A51373" w:rsidRPr="002A6058" w:rsidRDefault="00A51373">
      <w:pPr>
        <w:rPr>
          <w:rFonts w:ascii="Arial" w:hAnsi="Arial" w:cs="Arial"/>
        </w:rPr>
      </w:pPr>
      <w:r w:rsidRPr="002A6058">
        <w:rPr>
          <w:rFonts w:ascii="Arial" w:hAnsi="Arial" w:cs="Arial"/>
        </w:rPr>
        <w:t>Dit document is verstuurd aan: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9"/>
        <w:gridCol w:w="1332"/>
        <w:gridCol w:w="3842"/>
        <w:gridCol w:w="2847"/>
      </w:tblGrid>
      <w:tr w:rsidR="00A51373" w:rsidRPr="002A6058" w14:paraId="6EAF76F4" w14:textId="77777777">
        <w:trPr>
          <w:cantSplit/>
        </w:trPr>
        <w:tc>
          <w:tcPr>
            <w:tcW w:w="1050" w:type="dxa"/>
            <w:shd w:val="clear" w:color="auto" w:fill="8CAAAF"/>
          </w:tcPr>
          <w:p w14:paraId="6EAF76F0" w14:textId="77777777"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Versie</w:t>
            </w:r>
          </w:p>
        </w:tc>
        <w:tc>
          <w:tcPr>
            <w:tcW w:w="1341" w:type="dxa"/>
            <w:shd w:val="clear" w:color="auto" w:fill="8CAAAF"/>
          </w:tcPr>
          <w:p w14:paraId="6EAF76F1" w14:textId="77777777"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Datum verzending</w:t>
            </w:r>
          </w:p>
        </w:tc>
        <w:tc>
          <w:tcPr>
            <w:tcW w:w="3916" w:type="dxa"/>
            <w:shd w:val="clear" w:color="auto" w:fill="8CAAAF"/>
          </w:tcPr>
          <w:p w14:paraId="6EAF76F2" w14:textId="77777777"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Naam</w:t>
            </w:r>
          </w:p>
        </w:tc>
        <w:tc>
          <w:tcPr>
            <w:tcW w:w="2903" w:type="dxa"/>
            <w:shd w:val="clear" w:color="auto" w:fill="8CAAAF"/>
          </w:tcPr>
          <w:p w14:paraId="6EAF76F3" w14:textId="77777777"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Functie</w:t>
            </w:r>
          </w:p>
        </w:tc>
      </w:tr>
      <w:tr w:rsidR="00A51373" w:rsidRPr="002A6058" w14:paraId="6EAF76F9" w14:textId="77777777">
        <w:trPr>
          <w:cantSplit/>
        </w:trPr>
        <w:tc>
          <w:tcPr>
            <w:tcW w:w="1050" w:type="dxa"/>
          </w:tcPr>
          <w:p w14:paraId="6EAF76F5" w14:textId="0A1F01AB" w:rsidR="00A51373" w:rsidRPr="002A6058" w:rsidRDefault="00525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1.0 </w:t>
            </w:r>
          </w:p>
        </w:tc>
        <w:tc>
          <w:tcPr>
            <w:tcW w:w="1341" w:type="dxa"/>
          </w:tcPr>
          <w:p w14:paraId="6EAF76F6" w14:textId="628FA5CE" w:rsidR="00A51373" w:rsidRPr="002A6058" w:rsidRDefault="00525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28-11-2014</w:t>
            </w:r>
          </w:p>
        </w:tc>
        <w:tc>
          <w:tcPr>
            <w:tcW w:w="3916" w:type="dxa"/>
          </w:tcPr>
          <w:p w14:paraId="6EAF76F7" w14:textId="3BD8C1E1" w:rsidR="00A51373" w:rsidRPr="002A6058" w:rsidRDefault="00525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 van Engeland</w:t>
            </w:r>
          </w:p>
        </w:tc>
        <w:tc>
          <w:tcPr>
            <w:tcW w:w="2903" w:type="dxa"/>
          </w:tcPr>
          <w:p w14:paraId="6EAF76F8" w14:textId="059299C0" w:rsidR="00A51373" w:rsidRPr="002A6058" w:rsidRDefault="00525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PTS2-Tutor</w:t>
            </w:r>
          </w:p>
        </w:tc>
      </w:tr>
      <w:tr w:rsidR="00A51373" w:rsidRPr="002A6058" w14:paraId="6EAF76FE" w14:textId="77777777">
        <w:trPr>
          <w:cantSplit/>
        </w:trPr>
        <w:tc>
          <w:tcPr>
            <w:tcW w:w="1050" w:type="dxa"/>
          </w:tcPr>
          <w:p w14:paraId="6EAF76FA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14:paraId="6EAF76FB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3916" w:type="dxa"/>
          </w:tcPr>
          <w:p w14:paraId="6EAF76FC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903" w:type="dxa"/>
          </w:tcPr>
          <w:p w14:paraId="6EAF76FD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</w:tr>
      <w:tr w:rsidR="00A51373" w:rsidRPr="002A6058" w14:paraId="6EAF7703" w14:textId="77777777">
        <w:trPr>
          <w:cantSplit/>
        </w:trPr>
        <w:tc>
          <w:tcPr>
            <w:tcW w:w="1050" w:type="dxa"/>
          </w:tcPr>
          <w:p w14:paraId="6EAF76FF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14:paraId="6EAF7700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3916" w:type="dxa"/>
          </w:tcPr>
          <w:p w14:paraId="6EAF7701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903" w:type="dxa"/>
          </w:tcPr>
          <w:p w14:paraId="6EAF7702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</w:tr>
      <w:tr w:rsidR="00A51373" w:rsidRPr="002A6058" w14:paraId="6EAF7708" w14:textId="77777777">
        <w:trPr>
          <w:cantSplit/>
        </w:trPr>
        <w:tc>
          <w:tcPr>
            <w:tcW w:w="1050" w:type="dxa"/>
          </w:tcPr>
          <w:p w14:paraId="6EAF7704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14:paraId="6EAF7705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3916" w:type="dxa"/>
          </w:tcPr>
          <w:p w14:paraId="6EAF7706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903" w:type="dxa"/>
          </w:tcPr>
          <w:p w14:paraId="6EAF7707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</w:tr>
      <w:tr w:rsidR="00A51373" w:rsidRPr="002A6058" w14:paraId="6EAF770D" w14:textId="77777777">
        <w:trPr>
          <w:cantSplit/>
        </w:trPr>
        <w:tc>
          <w:tcPr>
            <w:tcW w:w="1050" w:type="dxa"/>
          </w:tcPr>
          <w:p w14:paraId="6EAF7709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14:paraId="6EAF770A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3916" w:type="dxa"/>
          </w:tcPr>
          <w:p w14:paraId="6EAF770B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903" w:type="dxa"/>
          </w:tcPr>
          <w:p w14:paraId="6EAF770C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</w:tr>
      <w:tr w:rsidR="00A51373" w:rsidRPr="002A6058" w14:paraId="6EAF7712" w14:textId="77777777">
        <w:trPr>
          <w:cantSplit/>
        </w:trPr>
        <w:tc>
          <w:tcPr>
            <w:tcW w:w="1050" w:type="dxa"/>
          </w:tcPr>
          <w:p w14:paraId="6EAF770E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14:paraId="6EAF770F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3916" w:type="dxa"/>
          </w:tcPr>
          <w:p w14:paraId="6EAF7710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903" w:type="dxa"/>
          </w:tcPr>
          <w:p w14:paraId="6EAF7711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</w:tr>
      <w:tr w:rsidR="00A51373" w:rsidRPr="002A6058" w14:paraId="6EAF7717" w14:textId="77777777">
        <w:trPr>
          <w:cantSplit/>
        </w:trPr>
        <w:tc>
          <w:tcPr>
            <w:tcW w:w="1050" w:type="dxa"/>
          </w:tcPr>
          <w:p w14:paraId="6EAF7713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14:paraId="6EAF7714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3916" w:type="dxa"/>
          </w:tcPr>
          <w:p w14:paraId="6EAF7715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903" w:type="dxa"/>
          </w:tcPr>
          <w:p w14:paraId="6EAF7716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</w:tr>
      <w:tr w:rsidR="00A51373" w:rsidRPr="002A6058" w14:paraId="6EAF771C" w14:textId="77777777">
        <w:trPr>
          <w:cantSplit/>
        </w:trPr>
        <w:tc>
          <w:tcPr>
            <w:tcW w:w="1050" w:type="dxa"/>
          </w:tcPr>
          <w:p w14:paraId="6EAF7718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14:paraId="6EAF7719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3916" w:type="dxa"/>
          </w:tcPr>
          <w:p w14:paraId="6EAF771A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903" w:type="dxa"/>
          </w:tcPr>
          <w:p w14:paraId="6EAF771B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</w:tr>
      <w:tr w:rsidR="00A51373" w:rsidRPr="002A6058" w14:paraId="6EAF7721" w14:textId="77777777">
        <w:trPr>
          <w:cantSplit/>
        </w:trPr>
        <w:tc>
          <w:tcPr>
            <w:tcW w:w="1050" w:type="dxa"/>
          </w:tcPr>
          <w:p w14:paraId="6EAF771D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14:paraId="6EAF771E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3916" w:type="dxa"/>
          </w:tcPr>
          <w:p w14:paraId="6EAF771F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903" w:type="dxa"/>
          </w:tcPr>
          <w:p w14:paraId="6EAF7720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</w:tr>
    </w:tbl>
    <w:p w14:paraId="6EAF7722" w14:textId="77777777" w:rsidR="00A51373" w:rsidRDefault="00A51373">
      <w:pPr>
        <w:rPr>
          <w:rFonts w:ascii="Arial" w:hAnsi="Arial" w:cs="Arial"/>
        </w:rPr>
      </w:pPr>
    </w:p>
    <w:p w14:paraId="6EAF7723" w14:textId="77777777" w:rsidR="006148FE" w:rsidRDefault="006148FE">
      <w:pPr>
        <w:rPr>
          <w:rFonts w:ascii="Arial" w:hAnsi="Arial" w:cs="Arial"/>
          <w:highlight w:val="yellow"/>
        </w:rPr>
      </w:pPr>
      <w:r w:rsidRPr="006148FE">
        <w:rPr>
          <w:rFonts w:ascii="Arial" w:hAnsi="Arial" w:cs="Arial"/>
          <w:highlight w:val="yellow"/>
        </w:rPr>
        <w:t>&lt;Het PID moet geschreven worden in goed Nederlands, in eigen bewoording en wordt gecheckt op plagiaat&gt;</w:t>
      </w:r>
    </w:p>
    <w:p w14:paraId="6EAF7724" w14:textId="77777777" w:rsidR="00403B44" w:rsidRPr="006148FE" w:rsidRDefault="00403B44">
      <w:pPr>
        <w:rPr>
          <w:rFonts w:ascii="Arial" w:hAnsi="Arial" w:cs="Arial"/>
          <w:highlight w:val="yellow"/>
        </w:rPr>
      </w:pPr>
    </w:p>
    <w:p w14:paraId="6EAF7725" w14:textId="77777777" w:rsidR="006148FE" w:rsidRPr="002A6058" w:rsidRDefault="006148FE">
      <w:pPr>
        <w:rPr>
          <w:rFonts w:ascii="Arial" w:hAnsi="Arial" w:cs="Arial"/>
        </w:rPr>
      </w:pPr>
      <w:r w:rsidRPr="006148FE">
        <w:rPr>
          <w:rFonts w:ascii="Arial" w:hAnsi="Arial" w:cs="Arial"/>
          <w:highlight w:val="yellow"/>
        </w:rPr>
        <w:t>&lt;In geval er gebruik gemaakt wordt van een tekst van een ander (internet – boek etc.) moet de tekst nog steeds in eigen woorden beschreven zijn maar moet er bronvermelding zijn volgens APA stijl</w:t>
      </w:r>
      <w:r w:rsidR="00B311B0">
        <w:rPr>
          <w:rFonts w:ascii="Arial" w:hAnsi="Arial" w:cs="Arial"/>
          <w:highlight w:val="yellow"/>
        </w:rPr>
        <w:t xml:space="preserve"> (</w:t>
      </w:r>
      <w:r w:rsidR="00403B44">
        <w:rPr>
          <w:rFonts w:ascii="Arial" w:hAnsi="Arial" w:cs="Arial"/>
          <w:highlight w:val="yellow"/>
        </w:rPr>
        <w:t xml:space="preserve">dit </w:t>
      </w:r>
      <w:r w:rsidR="00403B44" w:rsidRPr="00403B44">
        <w:rPr>
          <w:rFonts w:ascii="Arial" w:hAnsi="Arial" w:cs="Arial"/>
          <w:highlight w:val="yellow"/>
        </w:rPr>
        <w:t xml:space="preserve">houdt in dat </w:t>
      </w:r>
      <w:r w:rsidR="00403B44">
        <w:rPr>
          <w:rFonts w:ascii="Arial" w:hAnsi="Arial" w:cs="Arial"/>
          <w:highlight w:val="yellow"/>
        </w:rPr>
        <w:t xml:space="preserve">je </w:t>
      </w:r>
      <w:r w:rsidR="00403B44" w:rsidRPr="00403B44">
        <w:rPr>
          <w:rFonts w:ascii="Arial" w:hAnsi="Arial" w:cs="Arial"/>
          <w:highlight w:val="yellow"/>
        </w:rPr>
        <w:t xml:space="preserve">in de lopende tekst naar een bron </w:t>
      </w:r>
      <w:r w:rsidR="00403B44">
        <w:rPr>
          <w:rFonts w:ascii="Arial" w:hAnsi="Arial" w:cs="Arial"/>
          <w:highlight w:val="yellow"/>
        </w:rPr>
        <w:t>verwijst</w:t>
      </w:r>
      <w:r w:rsidR="00403B44" w:rsidRPr="00403B44">
        <w:rPr>
          <w:rFonts w:ascii="Arial" w:hAnsi="Arial" w:cs="Arial"/>
          <w:highlight w:val="yellow"/>
        </w:rPr>
        <w:t xml:space="preserve"> met vermelding van auteur en jaar. Aan het eind van de tekst wordt een literatuurlijst met gedetailleerde beschrijvingen (referenties) van alle in de tekst genoemde bronnen opgenomen&gt;</w:t>
      </w:r>
    </w:p>
    <w:p w14:paraId="6EAF7727" w14:textId="46C6AFE2" w:rsidR="00403B44" w:rsidRDefault="00A51373" w:rsidP="00372202">
      <w:pPr>
        <w:pStyle w:val="Kop1A"/>
      </w:pPr>
      <w:bookmarkStart w:id="1" w:name="_Toc34760493"/>
      <w:r w:rsidRPr="002A6058">
        <w:lastRenderedPageBreak/>
        <w:t>Managementsamenvatting</w:t>
      </w:r>
      <w:bookmarkEnd w:id="1"/>
    </w:p>
    <w:p w14:paraId="1C1F3367" w14:textId="49E37AD7" w:rsidR="00321477" w:rsidRPr="00403B44" w:rsidRDefault="00321477" w:rsidP="00403B44">
      <w:pPr>
        <w:pStyle w:val="Plattetekst"/>
        <w:rPr>
          <w:lang w:val="nl-NL"/>
        </w:rPr>
      </w:pPr>
      <w:r>
        <w:rPr>
          <w:lang w:val="nl-NL"/>
        </w:rPr>
        <w:t xml:space="preserve">In dit document kan je alles vinden over ons proftaak project. </w:t>
      </w:r>
      <w:r>
        <w:rPr>
          <w:lang w:val="nl-NL"/>
        </w:rPr>
        <w:br/>
        <w:t>De opdracht van dit project is om onze gemaakte camping applicatie verder te ontwikkelen.</w:t>
      </w:r>
      <w:r>
        <w:rPr>
          <w:lang w:val="nl-NL"/>
        </w:rPr>
        <w:br/>
        <w:t xml:space="preserve">Dit document is opgebouwd in 4 delen: </w:t>
      </w:r>
      <w:r w:rsidR="00372202">
        <w:rPr>
          <w:lang w:val="nl-NL"/>
        </w:rPr>
        <w:t>H</w:t>
      </w:r>
      <w:r>
        <w:rPr>
          <w:lang w:val="nl-NL"/>
        </w:rPr>
        <w:t xml:space="preserve">oofdstuk 1 zal </w:t>
      </w:r>
      <w:r w:rsidR="00134452">
        <w:rPr>
          <w:lang w:val="nl-NL"/>
        </w:rPr>
        <w:t xml:space="preserve">over het project zelf gaan wat we willen bereiken met het project. </w:t>
      </w:r>
      <w:r w:rsidR="00984B61">
        <w:rPr>
          <w:lang w:val="nl-NL"/>
        </w:rPr>
        <w:t>In h</w:t>
      </w:r>
      <w:r w:rsidR="00134452">
        <w:rPr>
          <w:lang w:val="nl-NL"/>
        </w:rPr>
        <w:t>oofdstuk 2 zal het gaan over onze werkstructuur en wat iedereen zijn rollen zijn. Hoofdstuk 3 bevat onze product compositie waarin alle producten staan die we gaan maken. Tenslotte hoofdstuk 4 bevat de planning van ons project met belangrijke data erin verwerkt zoals deadlines en tussenproducten.</w:t>
      </w:r>
    </w:p>
    <w:p w14:paraId="6EAF7729" w14:textId="74FE916A" w:rsidR="0037623C" w:rsidRPr="002A6058" w:rsidRDefault="00A51373">
      <w:pPr>
        <w:pStyle w:val="Kop2A"/>
        <w:rPr>
          <w:rFonts w:ascii="Arial" w:hAnsi="Arial" w:cs="Arial"/>
        </w:rPr>
      </w:pPr>
      <w:r w:rsidRPr="002A6058">
        <w:rPr>
          <w:rFonts w:ascii="Arial" w:hAnsi="Arial" w:cs="Arial"/>
        </w:rPr>
        <w:fldChar w:fldCharType="begin"/>
      </w:r>
      <w:r w:rsidRPr="002A6058">
        <w:rPr>
          <w:rFonts w:ascii="Arial" w:hAnsi="Arial" w:cs="Arial"/>
        </w:rPr>
        <w:instrText>TC "" \l 2</w:instrText>
      </w:r>
      <w:r w:rsidRPr="002A6058">
        <w:rPr>
          <w:rFonts w:ascii="Arial" w:hAnsi="Arial" w:cs="Arial"/>
        </w:rPr>
        <w:fldChar w:fldCharType="end"/>
      </w:r>
      <w:bookmarkStart w:id="2" w:name="_Toc474228162"/>
      <w:r w:rsidRPr="002A6058">
        <w:rPr>
          <w:rFonts w:ascii="Arial" w:hAnsi="Arial" w:cs="Arial"/>
        </w:rPr>
        <w:t>Doel van dit document</w:t>
      </w:r>
      <w:bookmarkEnd w:id="2"/>
      <w:r w:rsidR="00134452">
        <w:rPr>
          <w:rFonts w:ascii="Arial" w:hAnsi="Arial" w:cs="Arial"/>
        </w:rPr>
        <w:br/>
      </w:r>
      <w:r w:rsidR="00134452">
        <w:rPr>
          <w:rFonts w:ascii="Arial" w:hAnsi="Arial" w:cs="Arial"/>
          <w:b w:val="0"/>
        </w:rPr>
        <w:t>Dit document is bedoeld om vast te leggen wat ons doel is en onze grenzen aan te geven.</w:t>
      </w:r>
      <w:r w:rsidR="00134452">
        <w:rPr>
          <w:rFonts w:ascii="Arial" w:hAnsi="Arial" w:cs="Arial"/>
          <w:b w:val="0"/>
        </w:rPr>
        <w:br/>
        <w:t>Ook kan dit document erbij worden gepakt in geval van onzekerheden.</w:t>
      </w:r>
    </w:p>
    <w:p w14:paraId="6EAF772C" w14:textId="26459912" w:rsidR="0037623C" w:rsidRPr="0090692F" w:rsidRDefault="00A51373">
      <w:pPr>
        <w:pStyle w:val="Kop2A"/>
        <w:rPr>
          <w:rFonts w:ascii="Arial" w:hAnsi="Arial" w:cs="Arial"/>
          <w:b w:val="0"/>
        </w:rPr>
      </w:pPr>
      <w:r w:rsidRPr="002A6058">
        <w:rPr>
          <w:rFonts w:ascii="Arial" w:hAnsi="Arial" w:cs="Arial"/>
        </w:rPr>
        <w:t>Aanleiding</w:t>
      </w:r>
      <w:r w:rsidR="00134452">
        <w:rPr>
          <w:rFonts w:ascii="Arial" w:hAnsi="Arial" w:cs="Arial"/>
        </w:rPr>
        <w:br/>
      </w:r>
      <w:r w:rsidR="0090692F">
        <w:rPr>
          <w:rFonts w:ascii="Arial" w:hAnsi="Arial" w:cs="Arial"/>
          <w:b w:val="0"/>
        </w:rPr>
        <w:t>We hebben dit document aangemaakt na aanleiding van onze tussentijdse oplevering.</w:t>
      </w:r>
      <w:r w:rsidR="0090692F">
        <w:rPr>
          <w:rFonts w:ascii="Arial" w:hAnsi="Arial" w:cs="Arial"/>
          <w:b w:val="0"/>
        </w:rPr>
        <w:br/>
        <w:t xml:space="preserve">Nu we verder werken met hetzelfde project was de </w:t>
      </w:r>
      <w:proofErr w:type="spellStart"/>
      <w:r w:rsidR="0090692F">
        <w:rPr>
          <w:rFonts w:ascii="Arial" w:hAnsi="Arial" w:cs="Arial"/>
          <w:b w:val="0"/>
        </w:rPr>
        <w:t>odpracht</w:t>
      </w:r>
      <w:proofErr w:type="spellEnd"/>
      <w:r w:rsidR="0090692F">
        <w:rPr>
          <w:rFonts w:ascii="Arial" w:hAnsi="Arial" w:cs="Arial"/>
          <w:b w:val="0"/>
        </w:rPr>
        <w:t xml:space="preserve"> om een </w:t>
      </w:r>
      <w:proofErr w:type="spellStart"/>
      <w:r w:rsidR="0090692F">
        <w:rPr>
          <w:rFonts w:ascii="Arial" w:hAnsi="Arial" w:cs="Arial"/>
          <w:b w:val="0"/>
        </w:rPr>
        <w:t>pid</w:t>
      </w:r>
      <w:proofErr w:type="spellEnd"/>
      <w:r w:rsidR="0090692F">
        <w:rPr>
          <w:rFonts w:ascii="Arial" w:hAnsi="Arial" w:cs="Arial"/>
          <w:b w:val="0"/>
        </w:rPr>
        <w:t xml:space="preserve"> te maken.</w:t>
      </w:r>
    </w:p>
    <w:p w14:paraId="6EAF772F" w14:textId="7A2BCF9E" w:rsidR="0037623C" w:rsidRPr="002A6058" w:rsidRDefault="00A51373">
      <w:pPr>
        <w:pStyle w:val="Kop2A"/>
        <w:rPr>
          <w:rFonts w:ascii="Arial" w:hAnsi="Arial" w:cs="Arial"/>
        </w:rPr>
      </w:pPr>
      <w:r w:rsidRPr="002A6058">
        <w:rPr>
          <w:rFonts w:ascii="Arial" w:hAnsi="Arial" w:cs="Arial"/>
        </w:rPr>
        <w:t>Globale aanpak</w:t>
      </w:r>
      <w:r w:rsidR="0090692F">
        <w:rPr>
          <w:rFonts w:ascii="Arial" w:hAnsi="Arial" w:cs="Arial"/>
        </w:rPr>
        <w:br/>
      </w:r>
      <w:r w:rsidR="00372202">
        <w:rPr>
          <w:rFonts w:ascii="Arial" w:hAnsi="Arial" w:cs="Arial"/>
          <w:b w:val="0"/>
        </w:rPr>
        <w:t>Iedere vrijdag werken we aan het project, volgens planning. Mocht niet alles af zijn, dan plannen we doordeweeks een dag in om het af te ronden.</w:t>
      </w:r>
    </w:p>
    <w:p w14:paraId="6EAF7730" w14:textId="77777777" w:rsidR="00A51373" w:rsidRPr="002A6058" w:rsidRDefault="00A51373">
      <w:pPr>
        <w:pStyle w:val="Kop2A"/>
        <w:rPr>
          <w:rFonts w:ascii="Arial" w:hAnsi="Arial" w:cs="Arial"/>
        </w:rPr>
      </w:pPr>
      <w:r w:rsidRPr="002A6058">
        <w:rPr>
          <w:rFonts w:ascii="Arial" w:hAnsi="Arial" w:cs="Arial"/>
        </w:rPr>
        <w:t>Globale kosten en doorlooptijd</w:t>
      </w:r>
    </w:p>
    <w:p w14:paraId="6EAF7731" w14:textId="1F1ADB25" w:rsidR="00A51373" w:rsidRPr="002A6058" w:rsidRDefault="00372202">
      <w:pPr>
        <w:rPr>
          <w:rFonts w:ascii="Arial" w:hAnsi="Arial" w:cs="Arial"/>
        </w:rPr>
      </w:pPr>
      <w:r>
        <w:rPr>
          <w:rFonts w:ascii="Arial" w:hAnsi="Arial" w:cs="Arial"/>
        </w:rPr>
        <w:t>De globale kosten zullen bestaan uit onze uren, en eventuele hardware zoals de barcode-scanner.</w:t>
      </w:r>
    </w:p>
    <w:p w14:paraId="2E7F61F7" w14:textId="77777777" w:rsidR="008E3869" w:rsidRDefault="008E386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  <w:bookmarkStart w:id="3" w:name="_GoBack"/>
      <w:bookmarkEnd w:id="3"/>
    </w:p>
    <w:sdt>
      <w:sdtPr>
        <w:id w:val="1655946771"/>
        <w:docPartObj>
          <w:docPartGallery w:val="Table of Contents"/>
          <w:docPartUnique/>
        </w:docPartObj>
      </w:sdtPr>
      <w:sdtEndPr>
        <w:rPr>
          <w:rFonts w:ascii="Tahoma" w:eastAsia="Times New Roman" w:hAnsi="Tahoma" w:cs="Times New Roman"/>
          <w:b/>
          <w:bCs/>
          <w:color w:val="auto"/>
          <w:sz w:val="20"/>
          <w:szCs w:val="20"/>
        </w:rPr>
      </w:sdtEndPr>
      <w:sdtContent>
        <w:p w14:paraId="5BCD063B" w14:textId="720E6D2E" w:rsidR="008E3869" w:rsidRPr="008E3869" w:rsidRDefault="008E3869">
          <w:pPr>
            <w:pStyle w:val="Kopvaninhoudsopgave"/>
            <w:rPr>
              <w:rFonts w:ascii="Arial" w:hAnsi="Arial" w:cs="Arial"/>
              <w:b/>
              <w:color w:val="auto"/>
              <w:sz w:val="28"/>
            </w:rPr>
          </w:pPr>
          <w:r w:rsidRPr="008E3869">
            <w:rPr>
              <w:rFonts w:ascii="Arial" w:hAnsi="Arial" w:cs="Arial"/>
              <w:b/>
              <w:color w:val="auto"/>
              <w:sz w:val="28"/>
            </w:rPr>
            <w:t>Inhoud</w:t>
          </w:r>
        </w:p>
        <w:p w14:paraId="656E6CBF" w14:textId="77777777" w:rsidR="008E3869" w:rsidRDefault="008E3869">
          <w:pPr>
            <w:pStyle w:val="Inhopg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936462" w:history="1">
            <w:r w:rsidRPr="00C2511E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2511E">
              <w:rPr>
                <w:rStyle w:val="Hyperlink"/>
                <w:noProof/>
              </w:rPr>
              <w:t>Projectdefinitie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_Toc404936462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EC855" w14:textId="77777777" w:rsidR="008E3869" w:rsidRDefault="008E3869">
          <w:pPr>
            <w:pStyle w:val="Inhopg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404936463" w:history="1">
            <w:r w:rsidRPr="00C2511E">
              <w:rPr>
                <w:rStyle w:val="Hyperlink"/>
                <w:rFonts w:ascii="Arial" w:hAnsi="Arial" w:cs="Arial"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C2511E">
              <w:rPr>
                <w:rStyle w:val="Hyperlink"/>
                <w:rFonts w:ascii="Arial" w:hAnsi="Arial" w:cs="Arial"/>
              </w:rPr>
              <w:t>Projectdoelstellingen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_Toc404936463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16842C3" w14:textId="77777777" w:rsidR="008E3869" w:rsidRDefault="008E3869">
          <w:pPr>
            <w:pStyle w:val="Inhopg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404936464" w:history="1">
            <w:r w:rsidRPr="00C2511E">
              <w:rPr>
                <w:rStyle w:val="Hyperlink"/>
                <w:rFonts w:ascii="Arial" w:hAnsi="Arial" w:cs="Arial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C2511E">
              <w:rPr>
                <w:rStyle w:val="Hyperlink"/>
                <w:rFonts w:ascii="Arial" w:hAnsi="Arial" w:cs="Arial"/>
              </w:rPr>
              <w:t>Gekozen oplossing of aanpak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_Toc404936464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7D62387" w14:textId="77777777" w:rsidR="008E3869" w:rsidRDefault="008E3869">
          <w:pPr>
            <w:pStyle w:val="Inhopg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404936465" w:history="1">
            <w:r w:rsidRPr="00C2511E">
              <w:rPr>
                <w:rStyle w:val="Hyperlink"/>
                <w:rFonts w:ascii="Arial" w:hAnsi="Arial" w:cs="Arial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C2511E">
              <w:rPr>
                <w:rStyle w:val="Hyperlink"/>
                <w:rFonts w:ascii="Arial" w:hAnsi="Arial" w:cs="Arial"/>
              </w:rPr>
              <w:t>Producten c.q. eindresultaat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_Toc404936465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1DF970" w14:textId="77777777" w:rsidR="008E3869" w:rsidRDefault="008E3869">
          <w:pPr>
            <w:pStyle w:val="Inhopg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404936466" w:history="1">
            <w:r w:rsidRPr="00C2511E">
              <w:rPr>
                <w:rStyle w:val="Hyperlink"/>
                <w:rFonts w:ascii="Arial" w:hAnsi="Arial" w:cs="Arial"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C2511E">
              <w:rPr>
                <w:rStyle w:val="Hyperlink"/>
                <w:rFonts w:ascii="Arial" w:hAnsi="Arial" w:cs="Arial"/>
              </w:rPr>
              <w:t>Uitsluitingen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_Toc404936466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1F72038" w14:textId="77777777" w:rsidR="008E3869" w:rsidRDefault="008E3869">
          <w:pPr>
            <w:pStyle w:val="Inhopg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404936467" w:history="1">
            <w:r w:rsidRPr="00C2511E">
              <w:rPr>
                <w:rStyle w:val="Hyperlink"/>
                <w:rFonts w:ascii="Arial" w:hAnsi="Arial" w:cs="Arial"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C2511E">
              <w:rPr>
                <w:rStyle w:val="Hyperlink"/>
                <w:rFonts w:ascii="Arial" w:hAnsi="Arial" w:cs="Arial"/>
              </w:rPr>
              <w:t>Budget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_Toc404936467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09BD8C9" w14:textId="77777777" w:rsidR="008E3869" w:rsidRDefault="008E3869">
          <w:pPr>
            <w:pStyle w:val="Inhopg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4936468" w:history="1">
            <w:r w:rsidRPr="00C2511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2511E">
              <w:rPr>
                <w:rStyle w:val="Hyperlink"/>
                <w:noProof/>
              </w:rPr>
              <w:t>Projectorganisatiestructuur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_Toc404936468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88C0F" w14:textId="77777777" w:rsidR="008E3869" w:rsidRDefault="008E3869">
          <w:pPr>
            <w:pStyle w:val="Inhopg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404936469" w:history="1">
            <w:r w:rsidRPr="00C2511E">
              <w:rPr>
                <w:rStyle w:val="Hyperlink"/>
                <w:rFonts w:ascii="Arial" w:hAnsi="Arial" w:cs="Arial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C2511E">
              <w:rPr>
                <w:rStyle w:val="Hyperlink"/>
                <w:rFonts w:ascii="Arial" w:hAnsi="Arial" w:cs="Arial"/>
              </w:rPr>
              <w:t>Opdrachtgever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_Toc404936469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F81EACB" w14:textId="77777777" w:rsidR="008E3869" w:rsidRDefault="008E3869">
          <w:pPr>
            <w:pStyle w:val="Inhopg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404936470" w:history="1">
            <w:r w:rsidRPr="00C2511E">
              <w:rPr>
                <w:rStyle w:val="Hyperlink"/>
                <w:rFonts w:ascii="Arial" w:hAnsi="Arial" w:cs="Arial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C2511E">
              <w:rPr>
                <w:rStyle w:val="Hyperlink"/>
                <w:rFonts w:ascii="Arial" w:hAnsi="Arial" w:cs="Arial"/>
              </w:rPr>
              <w:t>Tutor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_Toc404936470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6197BA9" w14:textId="77777777" w:rsidR="008E3869" w:rsidRDefault="008E3869">
          <w:pPr>
            <w:pStyle w:val="Inhopg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404936471" w:history="1">
            <w:r w:rsidRPr="00C2511E">
              <w:rPr>
                <w:rStyle w:val="Hyperlink"/>
                <w:rFonts w:ascii="Arial" w:hAnsi="Arial" w:cs="Arial"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C2511E">
              <w:rPr>
                <w:rStyle w:val="Hyperlink"/>
                <w:rFonts w:ascii="Arial" w:hAnsi="Arial" w:cs="Arial"/>
              </w:rPr>
              <w:t>Projectmanager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_Toc404936471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AA9DD70" w14:textId="77777777" w:rsidR="008E3869" w:rsidRDefault="008E3869">
          <w:pPr>
            <w:pStyle w:val="Inhopg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404936472" w:history="1">
            <w:r w:rsidRPr="00C2511E">
              <w:rPr>
                <w:rStyle w:val="Hyperlink"/>
                <w:rFonts w:ascii="Arial" w:hAnsi="Arial" w:cs="Arial"/>
              </w:rPr>
              <w:t>2.4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C2511E">
              <w:rPr>
                <w:rStyle w:val="Hyperlink"/>
                <w:rFonts w:ascii="Arial" w:hAnsi="Arial" w:cs="Arial"/>
              </w:rPr>
              <w:t>Archivaris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_Toc404936472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1A0B967" w14:textId="77777777" w:rsidR="008E3869" w:rsidRDefault="008E3869">
          <w:pPr>
            <w:pStyle w:val="Inhopg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404936473" w:history="1">
            <w:r w:rsidRPr="00C2511E">
              <w:rPr>
                <w:rStyle w:val="Hyperlink"/>
                <w:rFonts w:ascii="Arial" w:hAnsi="Arial" w:cs="Arial"/>
              </w:rPr>
              <w:t>2.5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C2511E">
              <w:rPr>
                <w:rStyle w:val="Hyperlink"/>
                <w:rFonts w:ascii="Arial" w:hAnsi="Arial" w:cs="Arial"/>
              </w:rPr>
              <w:t>Projectlid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_Toc404936473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DF5623B" w14:textId="77777777" w:rsidR="008E3869" w:rsidRDefault="008E3869">
          <w:pPr>
            <w:pStyle w:val="Inhopg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4936474" w:history="1">
            <w:r w:rsidRPr="00C2511E">
              <w:rPr>
                <w:rStyle w:val="Hyperlink"/>
                <w:noProof/>
              </w:rPr>
              <w:t xml:space="preserve">3. 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2511E">
              <w:rPr>
                <w:rStyle w:val="Hyperlink"/>
                <w:noProof/>
              </w:rPr>
              <w:t>Productdecompositiestructuur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_Toc404936474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66C04" w14:textId="77777777" w:rsidR="008E3869" w:rsidRDefault="008E3869">
          <w:pPr>
            <w:pStyle w:val="Inhopg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4936475" w:history="1">
            <w:r w:rsidRPr="00C2511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2511E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_Toc404936475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4E052" w14:textId="5C2AB596" w:rsidR="008E3869" w:rsidRDefault="008E3869">
          <w:r>
            <w:rPr>
              <w:b/>
              <w:bCs/>
            </w:rPr>
            <w:fldChar w:fldCharType="end"/>
          </w:r>
        </w:p>
      </w:sdtContent>
    </w:sdt>
    <w:p w14:paraId="5D37C424" w14:textId="77777777" w:rsidR="008E3869" w:rsidRPr="008E3869" w:rsidRDefault="008E3869" w:rsidP="008E3869">
      <w:pPr>
        <w:pStyle w:val="Plattetekst"/>
        <w:rPr>
          <w:lang w:val="nl-NL"/>
        </w:rPr>
      </w:pPr>
    </w:p>
    <w:p w14:paraId="6EAF7734" w14:textId="77777777" w:rsidR="00A51373" w:rsidRPr="002A6058" w:rsidRDefault="00A51373">
      <w:pPr>
        <w:pStyle w:val="Kop1"/>
      </w:pPr>
      <w:bookmarkStart w:id="4" w:name="_Toc33252736"/>
      <w:bookmarkStart w:id="5" w:name="_Toc36663319"/>
      <w:bookmarkStart w:id="6" w:name="_Toc404936462"/>
      <w:r w:rsidRPr="002A6058">
        <w:lastRenderedPageBreak/>
        <w:t>Projectdefinitie</w:t>
      </w:r>
      <w:bookmarkEnd w:id="4"/>
      <w:bookmarkEnd w:id="5"/>
      <w:bookmarkEnd w:id="6"/>
    </w:p>
    <w:p w14:paraId="6EAF7735" w14:textId="77777777" w:rsidR="00A51373" w:rsidRPr="002A6058" w:rsidRDefault="00A51373">
      <w:pPr>
        <w:pStyle w:val="Kop2"/>
        <w:tabs>
          <w:tab w:val="num" w:pos="5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bookmarkStart w:id="7" w:name="_Toc36663320"/>
      <w:bookmarkStart w:id="8" w:name="_Toc404936463"/>
      <w:r w:rsidRPr="002A6058">
        <w:rPr>
          <w:rFonts w:ascii="Arial" w:hAnsi="Arial" w:cs="Arial"/>
        </w:rPr>
        <w:t>Project</w:t>
      </w:r>
      <w:r w:rsidRPr="002A6058">
        <w:rPr>
          <w:rFonts w:ascii="Arial" w:hAnsi="Arial" w:cs="Arial"/>
        </w:rPr>
        <w:fldChar w:fldCharType="begin"/>
      </w:r>
      <w:r w:rsidRPr="002A6058">
        <w:rPr>
          <w:rFonts w:ascii="Arial" w:hAnsi="Arial" w:cs="Arial"/>
        </w:rPr>
        <w:instrText>TC "" \l 2</w:instrText>
      </w:r>
      <w:r w:rsidRPr="002A6058">
        <w:rPr>
          <w:rFonts w:ascii="Arial" w:hAnsi="Arial" w:cs="Arial"/>
        </w:rPr>
        <w:fldChar w:fldCharType="end"/>
      </w:r>
      <w:bookmarkStart w:id="9" w:name="_Toc474228174"/>
      <w:bookmarkStart w:id="10" w:name="_Toc476723462"/>
      <w:bookmarkStart w:id="11" w:name="_Toc476723530"/>
      <w:bookmarkStart w:id="12" w:name="_Toc476723922"/>
      <w:bookmarkStart w:id="13" w:name="_Toc33252737"/>
      <w:r w:rsidRPr="002A6058">
        <w:rPr>
          <w:rFonts w:ascii="Arial" w:hAnsi="Arial" w:cs="Arial"/>
        </w:rPr>
        <w:t>doelstellingen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7A9933B1" w14:textId="1426190E" w:rsidR="007E4FDC" w:rsidRDefault="007E4FDC" w:rsidP="00403B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 opdrachtgever wil graag dat er van de huidige applicatie een</w:t>
      </w:r>
      <w:r w:rsidR="00372202">
        <w:rPr>
          <w:rFonts w:ascii="Arial" w:hAnsi="Arial" w:cs="Arial"/>
        </w:rPr>
        <w:t xml:space="preserve"> </w:t>
      </w:r>
      <w:proofErr w:type="spellStart"/>
      <w:r w:rsidR="00372202">
        <w:rPr>
          <w:rFonts w:ascii="Arial" w:hAnsi="Arial" w:cs="Arial"/>
        </w:rPr>
        <w:t>webapplicatie</w:t>
      </w:r>
      <w:proofErr w:type="spellEnd"/>
      <w:r w:rsidR="00372202">
        <w:rPr>
          <w:rFonts w:ascii="Arial" w:hAnsi="Arial" w:cs="Arial"/>
        </w:rPr>
        <w:t xml:space="preserve"> gemaakt wordt. ICT4Events levert</w:t>
      </w:r>
      <w:r>
        <w:rPr>
          <w:rFonts w:ascii="Arial" w:hAnsi="Arial" w:cs="Arial"/>
        </w:rPr>
        <w:t xml:space="preserve"> een werkende </w:t>
      </w:r>
      <w:proofErr w:type="spellStart"/>
      <w:r>
        <w:rPr>
          <w:rFonts w:ascii="Arial" w:hAnsi="Arial" w:cs="Arial"/>
        </w:rPr>
        <w:t>webapplicatie</w:t>
      </w:r>
      <w:proofErr w:type="spellEnd"/>
      <w:r>
        <w:rPr>
          <w:rFonts w:ascii="Arial" w:hAnsi="Arial" w:cs="Arial"/>
        </w:rPr>
        <w:t xml:space="preserve"> op, met gedocumenteerde veranderingen. </w:t>
      </w:r>
      <w:r w:rsidR="00170424">
        <w:rPr>
          <w:rFonts w:ascii="Arial" w:hAnsi="Arial" w:cs="Arial"/>
        </w:rPr>
        <w:t>De oplevering vindt plaats in week 17.</w:t>
      </w:r>
    </w:p>
    <w:p w14:paraId="6EAF7739" w14:textId="77777777" w:rsidR="002A6058" w:rsidRPr="002A6058" w:rsidRDefault="002A6058" w:rsidP="002A6058">
      <w:pPr>
        <w:rPr>
          <w:rFonts w:ascii="Arial" w:hAnsi="Arial" w:cs="Arial"/>
          <w:b/>
        </w:rPr>
      </w:pPr>
    </w:p>
    <w:p w14:paraId="6EAF773A" w14:textId="77777777" w:rsidR="002A6058" w:rsidRPr="002A6058" w:rsidRDefault="00A51373" w:rsidP="002A6058">
      <w:pPr>
        <w:pStyle w:val="Kop2"/>
        <w:tabs>
          <w:tab w:val="num" w:pos="576"/>
        </w:tabs>
        <w:rPr>
          <w:rFonts w:ascii="Arial" w:hAnsi="Arial" w:cs="Arial"/>
        </w:rPr>
      </w:pPr>
      <w:bookmarkStart w:id="14" w:name="_Toc36663321"/>
      <w:bookmarkStart w:id="15" w:name="_Toc404936464"/>
      <w:r w:rsidRPr="002A6058">
        <w:rPr>
          <w:rFonts w:ascii="Arial" w:hAnsi="Arial" w:cs="Arial"/>
        </w:rPr>
        <w:t xml:space="preserve">Gekozen oplossing of </w:t>
      </w:r>
      <w:r w:rsidRPr="002A6058">
        <w:rPr>
          <w:rFonts w:ascii="Arial" w:hAnsi="Arial" w:cs="Arial"/>
        </w:rPr>
        <w:fldChar w:fldCharType="begin"/>
      </w:r>
      <w:r w:rsidRPr="002A6058">
        <w:rPr>
          <w:rFonts w:ascii="Arial" w:hAnsi="Arial" w:cs="Arial"/>
        </w:rPr>
        <w:instrText>TC "" \l 3</w:instrText>
      </w:r>
      <w:r w:rsidRPr="002A6058">
        <w:rPr>
          <w:rFonts w:ascii="Arial" w:hAnsi="Arial" w:cs="Arial"/>
        </w:rPr>
        <w:fldChar w:fldCharType="end"/>
      </w:r>
      <w:bookmarkStart w:id="16" w:name="_Toc474228177"/>
      <w:bookmarkStart w:id="17" w:name="_Toc33252738"/>
      <w:r w:rsidRPr="002A6058">
        <w:rPr>
          <w:rFonts w:ascii="Arial" w:hAnsi="Arial" w:cs="Arial"/>
        </w:rPr>
        <w:t>aanpak</w:t>
      </w:r>
      <w:bookmarkEnd w:id="14"/>
      <w:bookmarkEnd w:id="15"/>
      <w:bookmarkEnd w:id="16"/>
      <w:bookmarkEnd w:id="17"/>
    </w:p>
    <w:p w14:paraId="5D24E138" w14:textId="39CD52A2" w:rsidR="007E4FDC" w:rsidRPr="002A6058" w:rsidRDefault="007E4FDC" w:rsidP="007E4F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Van de C# applicatie moet een </w:t>
      </w:r>
      <w:proofErr w:type="spellStart"/>
      <w:r>
        <w:rPr>
          <w:rFonts w:ascii="Arial" w:hAnsi="Arial" w:cs="Arial"/>
        </w:rPr>
        <w:t>webapplicatie</w:t>
      </w:r>
      <w:proofErr w:type="spellEnd"/>
      <w:r>
        <w:rPr>
          <w:rFonts w:ascii="Arial" w:hAnsi="Arial" w:cs="Arial"/>
        </w:rPr>
        <w:t xml:space="preserve"> gemaakt worden, door middel van ASP .NET</w:t>
      </w:r>
      <w:r w:rsidR="00372202">
        <w:rPr>
          <w:rFonts w:ascii="Arial" w:hAnsi="Arial" w:cs="Arial"/>
        </w:rPr>
        <w:t xml:space="preserve"> wordt dit gerealiseerd</w:t>
      </w:r>
      <w:r>
        <w:rPr>
          <w:rFonts w:ascii="Arial" w:hAnsi="Arial" w:cs="Arial"/>
        </w:rPr>
        <w:t xml:space="preserve">. De database moet aangepast worden, er moet PL/SQL toegepast worden. </w:t>
      </w:r>
      <w:r w:rsidR="00170424">
        <w:rPr>
          <w:rFonts w:ascii="Arial" w:hAnsi="Arial" w:cs="Arial"/>
        </w:rPr>
        <w:t>Er moeten nieuwe servers toegevoegd worden, het gaat hier om een mailserver en een webserver. De Active Directory moet nog aangemaakt worden.</w:t>
      </w:r>
    </w:p>
    <w:p w14:paraId="6EAF773C" w14:textId="77777777" w:rsidR="0037623C" w:rsidRPr="002A6058" w:rsidRDefault="0037623C" w:rsidP="0037623C">
      <w:pPr>
        <w:pStyle w:val="Plattetekst"/>
        <w:rPr>
          <w:rFonts w:ascii="Arial" w:hAnsi="Arial" w:cs="Arial"/>
          <w:lang w:val="nl-NL"/>
        </w:rPr>
      </w:pPr>
    </w:p>
    <w:p w14:paraId="0B8226F6" w14:textId="1C43FA72" w:rsidR="009E6C4D" w:rsidRDefault="00A51373" w:rsidP="009E6C4D">
      <w:pPr>
        <w:pStyle w:val="Kop2"/>
        <w:tabs>
          <w:tab w:val="num" w:pos="576"/>
        </w:tabs>
        <w:rPr>
          <w:rFonts w:ascii="Arial" w:hAnsi="Arial" w:cs="Arial"/>
        </w:rPr>
      </w:pPr>
      <w:bookmarkStart w:id="18" w:name="_Toc33252740"/>
      <w:bookmarkStart w:id="19" w:name="_Toc36663323"/>
      <w:bookmarkStart w:id="20" w:name="_Toc404936465"/>
      <w:r w:rsidRPr="002A6058">
        <w:rPr>
          <w:rFonts w:ascii="Arial" w:hAnsi="Arial" w:cs="Arial"/>
        </w:rPr>
        <w:t>Producten c.q. eindresultaat</w:t>
      </w:r>
      <w:bookmarkEnd w:id="18"/>
      <w:bookmarkEnd w:id="19"/>
      <w:bookmarkEnd w:id="20"/>
    </w:p>
    <w:p w14:paraId="76EB9D96" w14:textId="7BAA9BE6" w:rsidR="00984B61" w:rsidRPr="00984B61" w:rsidRDefault="00984B61" w:rsidP="00984B61">
      <w:pPr>
        <w:pStyle w:val="Plattetekst"/>
        <w:rPr>
          <w:lang w:val="nl-NL"/>
        </w:rPr>
      </w:pPr>
      <w:r>
        <w:rPr>
          <w:lang w:val="nl-NL"/>
        </w:rPr>
        <w:t xml:space="preserve">Het opgeleverde product is een werkende </w:t>
      </w:r>
      <w:proofErr w:type="spellStart"/>
      <w:r>
        <w:rPr>
          <w:lang w:val="nl-NL"/>
        </w:rPr>
        <w:t>webapplicatie</w:t>
      </w:r>
      <w:proofErr w:type="spellEnd"/>
      <w:r>
        <w:rPr>
          <w:lang w:val="nl-NL"/>
        </w:rPr>
        <w:t xml:space="preserve"> voor het </w:t>
      </w:r>
      <w:proofErr w:type="spellStart"/>
      <w:r>
        <w:rPr>
          <w:lang w:val="nl-NL"/>
        </w:rPr>
        <w:t>SocialMediaEvent</w:t>
      </w:r>
      <w:proofErr w:type="spellEnd"/>
      <w:r>
        <w:rPr>
          <w:lang w:val="nl-NL"/>
        </w:rPr>
        <w:t xml:space="preserve">. De functionaliteiten zijn getest en de resultaten hiervan zijn gedocumenteerd in een acceptatietestplan. </w:t>
      </w:r>
    </w:p>
    <w:p w14:paraId="1328CBAB" w14:textId="77777777" w:rsidR="00170424" w:rsidRDefault="00170424" w:rsidP="009E6C4D">
      <w:pPr>
        <w:pStyle w:val="Plattetekst"/>
        <w:ind w:left="720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Werkende </w:t>
      </w:r>
      <w:proofErr w:type="spellStart"/>
      <w:r>
        <w:rPr>
          <w:rFonts w:ascii="Arial" w:hAnsi="Arial" w:cs="Arial"/>
          <w:lang w:val="nl-NL"/>
        </w:rPr>
        <w:t>webapplicatie</w:t>
      </w:r>
      <w:proofErr w:type="spellEnd"/>
      <w:r>
        <w:rPr>
          <w:rFonts w:ascii="Arial" w:hAnsi="Arial" w:cs="Arial"/>
          <w:lang w:val="nl-NL"/>
        </w:rPr>
        <w:t xml:space="preserve"> bestaande uit: </w:t>
      </w:r>
      <w:r>
        <w:rPr>
          <w:rFonts w:ascii="Arial" w:hAnsi="Arial" w:cs="Arial"/>
          <w:lang w:val="nl-NL"/>
        </w:rPr>
        <w:tab/>
      </w:r>
    </w:p>
    <w:p w14:paraId="4708F69F" w14:textId="37228297" w:rsidR="00170424" w:rsidRDefault="00170424" w:rsidP="00170424">
      <w:pPr>
        <w:pStyle w:val="Plattetekst"/>
        <w:numPr>
          <w:ilvl w:val="0"/>
          <w:numId w:val="43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Database</w:t>
      </w:r>
    </w:p>
    <w:p w14:paraId="636F126B" w14:textId="5B2BD31E" w:rsidR="00170424" w:rsidRDefault="009E6C4D" w:rsidP="00170424">
      <w:pPr>
        <w:pStyle w:val="Plattetekst"/>
        <w:numPr>
          <w:ilvl w:val="0"/>
          <w:numId w:val="43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Werkende servers</w:t>
      </w:r>
      <w:r w:rsidR="00984B61">
        <w:rPr>
          <w:rFonts w:ascii="Arial" w:hAnsi="Arial" w:cs="Arial"/>
          <w:lang w:val="nl-NL"/>
        </w:rPr>
        <w:t xml:space="preserve"> (webserver, mailserver)</w:t>
      </w:r>
    </w:p>
    <w:p w14:paraId="02214D83" w14:textId="3676ED80" w:rsidR="009E6C4D" w:rsidRDefault="009E6C4D" w:rsidP="009E6C4D">
      <w:pPr>
        <w:pStyle w:val="Plattetekst"/>
        <w:numPr>
          <w:ilvl w:val="0"/>
          <w:numId w:val="43"/>
        </w:numPr>
        <w:rPr>
          <w:rFonts w:ascii="Arial" w:hAnsi="Arial" w:cs="Arial"/>
          <w:lang w:val="nl-NL"/>
        </w:rPr>
      </w:pPr>
      <w:proofErr w:type="spellStart"/>
      <w:r>
        <w:rPr>
          <w:rFonts w:ascii="Arial" w:hAnsi="Arial" w:cs="Arial"/>
          <w:lang w:val="nl-NL"/>
        </w:rPr>
        <w:t>Webapplicatie</w:t>
      </w:r>
      <w:proofErr w:type="spellEnd"/>
    </w:p>
    <w:p w14:paraId="3B4F1CCF" w14:textId="65111527" w:rsidR="00984B61" w:rsidRPr="009E6C4D" w:rsidRDefault="00984B61" w:rsidP="009E6C4D">
      <w:pPr>
        <w:pStyle w:val="Plattetekst"/>
        <w:numPr>
          <w:ilvl w:val="0"/>
          <w:numId w:val="43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Active Directory</w:t>
      </w:r>
    </w:p>
    <w:p w14:paraId="6EAF773F" w14:textId="77777777" w:rsidR="002A6058" w:rsidRPr="002A6058" w:rsidRDefault="00A51373" w:rsidP="002A6058">
      <w:pPr>
        <w:pStyle w:val="Kop2"/>
        <w:tabs>
          <w:tab w:val="num" w:pos="576"/>
        </w:tabs>
        <w:rPr>
          <w:rFonts w:ascii="Arial" w:hAnsi="Arial" w:cs="Arial"/>
        </w:rPr>
      </w:pPr>
      <w:bookmarkStart w:id="21" w:name="_Toc33252741"/>
      <w:bookmarkStart w:id="22" w:name="_Toc36663324"/>
      <w:bookmarkStart w:id="23" w:name="_Toc404936466"/>
      <w:r w:rsidRPr="002A6058">
        <w:rPr>
          <w:rFonts w:ascii="Arial" w:hAnsi="Arial" w:cs="Arial"/>
        </w:rPr>
        <w:t>Uitsluitingen</w:t>
      </w:r>
      <w:bookmarkEnd w:id="21"/>
      <w:bookmarkEnd w:id="22"/>
      <w:bookmarkEnd w:id="23"/>
    </w:p>
    <w:p w14:paraId="1C45D87C" w14:textId="77777777" w:rsidR="001D115F" w:rsidRPr="001D115F" w:rsidRDefault="001D115F" w:rsidP="001D115F">
      <w:pPr>
        <w:pStyle w:val="Lijstalinea"/>
        <w:numPr>
          <w:ilvl w:val="0"/>
          <w:numId w:val="41"/>
        </w:numPr>
        <w:spacing w:after="160" w:line="259" w:lineRule="auto"/>
        <w:rPr>
          <w:rFonts w:ascii="Arial" w:hAnsi="Arial" w:cs="Arial"/>
          <w:lang w:val="nl-NL"/>
        </w:rPr>
      </w:pPr>
      <w:r w:rsidRPr="001D115F">
        <w:rPr>
          <w:rFonts w:ascii="Arial" w:hAnsi="Arial" w:cs="Arial"/>
          <w:lang w:val="nl-NL"/>
        </w:rPr>
        <w:t>Onze projectgroep is niet verantwoordelijk voor het opleiden van het personeel.</w:t>
      </w:r>
    </w:p>
    <w:p w14:paraId="3E8EE05E" w14:textId="77777777" w:rsidR="001D115F" w:rsidRPr="001D115F" w:rsidRDefault="001D115F" w:rsidP="001D115F">
      <w:pPr>
        <w:pStyle w:val="Lijstalinea"/>
        <w:numPr>
          <w:ilvl w:val="0"/>
          <w:numId w:val="41"/>
        </w:numPr>
        <w:spacing w:after="160" w:line="259" w:lineRule="auto"/>
        <w:rPr>
          <w:rFonts w:ascii="Arial" w:hAnsi="Arial" w:cs="Arial"/>
          <w:lang w:val="nl-NL"/>
        </w:rPr>
      </w:pPr>
      <w:r w:rsidRPr="001D115F">
        <w:rPr>
          <w:rFonts w:ascii="Arial" w:hAnsi="Arial" w:cs="Arial"/>
          <w:lang w:val="nl-NL"/>
        </w:rPr>
        <w:t>Het programma wordt error vrij aangeleverd en niet verder ontwikkeld, er zullen dus geen patches komen.</w:t>
      </w:r>
    </w:p>
    <w:p w14:paraId="6EAF7741" w14:textId="77777777" w:rsidR="0037623C" w:rsidRPr="002A6058" w:rsidRDefault="0037623C" w:rsidP="0037623C">
      <w:pPr>
        <w:pStyle w:val="Plattetekst"/>
        <w:rPr>
          <w:rFonts w:ascii="Arial" w:hAnsi="Arial" w:cs="Arial"/>
          <w:lang w:val="nl-NL"/>
        </w:rPr>
      </w:pPr>
    </w:p>
    <w:p w14:paraId="6EAF7742" w14:textId="77777777" w:rsidR="00A51373" w:rsidRPr="002A6058" w:rsidRDefault="00A51373">
      <w:pPr>
        <w:pStyle w:val="Kop2"/>
        <w:tabs>
          <w:tab w:val="num" w:pos="576"/>
        </w:tabs>
        <w:rPr>
          <w:rFonts w:ascii="Arial" w:hAnsi="Arial" w:cs="Arial"/>
        </w:rPr>
      </w:pPr>
      <w:bookmarkStart w:id="24" w:name="_Toc36663325"/>
      <w:bookmarkStart w:id="25" w:name="_Toc404936467"/>
      <w:r w:rsidRPr="002A6058">
        <w:rPr>
          <w:rFonts w:ascii="Arial" w:hAnsi="Arial" w:cs="Arial"/>
        </w:rPr>
        <w:t>B</w:t>
      </w:r>
      <w:bookmarkEnd w:id="24"/>
      <w:r w:rsidR="0037623C" w:rsidRPr="002A6058">
        <w:rPr>
          <w:rFonts w:ascii="Arial" w:hAnsi="Arial" w:cs="Arial"/>
        </w:rPr>
        <w:t>udget</w:t>
      </w:r>
      <w:bookmarkEnd w:id="25"/>
    </w:p>
    <w:p w14:paraId="6EAF7752" w14:textId="2C4C5619" w:rsidR="002A6058" w:rsidRPr="002A6058" w:rsidRDefault="001D115F" w:rsidP="002A6058">
      <w:pPr>
        <w:spacing w:after="60"/>
        <w:rPr>
          <w:rFonts w:ascii="Arial" w:hAnsi="Arial" w:cs="Arial"/>
        </w:rPr>
      </w:pPr>
      <w:r>
        <w:t xml:space="preserve">Onze proftaak groep werkt minimaal 8 uur per week over een periode van 9 weken. Hier kunnen nog uren bij komen. </w:t>
      </w:r>
      <w:r>
        <w:br/>
        <w:t xml:space="preserve">Het budget zit dus op 8x9=72 uur. Als hier gemiddeld 4 uur per week bijkomen komt het op 8x9+4x9=108 uur. </w:t>
      </w:r>
      <w:r>
        <w:br/>
        <w:t>Op loonwijzer.nl staat dat een software engineer tot €46,- per uur kan verdienen.</w:t>
      </w:r>
      <w:r>
        <w:br/>
        <w:t>108x46= €4968,-</w:t>
      </w:r>
      <w:r>
        <w:br/>
        <w:t xml:space="preserve">De hardware </w:t>
      </w:r>
      <w:r w:rsidR="00372202">
        <w:t>hoeft niet aangeschaft te worden</w:t>
      </w:r>
      <w:r>
        <w:t xml:space="preserve"> aangezien </w:t>
      </w:r>
      <w:r w:rsidR="00372202">
        <w:t>deze</w:t>
      </w:r>
      <w:r>
        <w:t xml:space="preserve"> al </w:t>
      </w:r>
      <w:r w:rsidR="00372202">
        <w:t>in het bezit zijn van ICT4Events</w:t>
      </w:r>
      <w:r>
        <w:t>.</w:t>
      </w:r>
      <w:r>
        <w:br/>
        <w:t>Het budget komt dus op €4968,- uit.</w:t>
      </w:r>
    </w:p>
    <w:p w14:paraId="6EAF7753" w14:textId="77777777" w:rsidR="00A51373" w:rsidRPr="002A6058" w:rsidRDefault="00A51373">
      <w:pPr>
        <w:rPr>
          <w:rFonts w:ascii="Arial" w:hAnsi="Arial" w:cs="Arial"/>
        </w:rPr>
      </w:pPr>
    </w:p>
    <w:p w14:paraId="6EAF7754" w14:textId="77777777" w:rsidR="00A51373" w:rsidRPr="002A6058" w:rsidRDefault="00A51373">
      <w:pPr>
        <w:rPr>
          <w:rFonts w:ascii="Arial" w:hAnsi="Arial" w:cs="Arial"/>
        </w:rPr>
      </w:pPr>
    </w:p>
    <w:p w14:paraId="6EAF7755" w14:textId="77777777" w:rsidR="00A51373" w:rsidRPr="002A6058" w:rsidRDefault="00A51373">
      <w:pPr>
        <w:pStyle w:val="Kop1"/>
      </w:pPr>
      <w:bookmarkStart w:id="26" w:name="_Toc33252745"/>
      <w:bookmarkStart w:id="27" w:name="_Toc36663329"/>
      <w:bookmarkStart w:id="28" w:name="_Toc404936468"/>
      <w:r w:rsidRPr="002A6058">
        <w:lastRenderedPageBreak/>
        <w:t>Projecto</w:t>
      </w:r>
      <w:r w:rsidRPr="002A6058">
        <w:fldChar w:fldCharType="begin"/>
      </w:r>
      <w:r w:rsidRPr="002A6058">
        <w:instrText>TC "" \l 2</w:instrText>
      </w:r>
      <w:r w:rsidRPr="002A6058">
        <w:fldChar w:fldCharType="end"/>
      </w:r>
      <w:bookmarkStart w:id="29" w:name="_Toc474059432"/>
      <w:bookmarkStart w:id="30" w:name="_Toc474228186"/>
      <w:bookmarkStart w:id="31" w:name="_Toc476723465"/>
      <w:bookmarkStart w:id="32" w:name="_Toc476723533"/>
      <w:bookmarkStart w:id="33" w:name="_Toc476723925"/>
      <w:r w:rsidRPr="002A6058">
        <w:t>rganisatiestructuur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6EAF7756" w14:textId="77777777" w:rsidR="00A51373" w:rsidRPr="002A6058" w:rsidRDefault="00C60F5B">
      <w:pPr>
        <w:pStyle w:val="Tekstopmerking"/>
        <w:rPr>
          <w:rFonts w:ascii="Arial" w:hAnsi="Arial" w:cs="Arial"/>
          <w:lang w:val="nl-NL"/>
        </w:rPr>
      </w:pPr>
      <w:r>
        <w:rPr>
          <w:rFonts w:ascii="Arial" w:hAnsi="Arial" w:cs="Arial"/>
          <w:noProof/>
          <w:lang w:val="nl-NL"/>
        </w:rPr>
        <mc:AlternateContent>
          <mc:Choice Requires="wpc">
            <w:drawing>
              <wp:inline distT="0" distB="0" distL="0" distR="0" wp14:anchorId="6EAF77AF" wp14:editId="6EAF77B0">
                <wp:extent cx="4185920" cy="2819400"/>
                <wp:effectExtent l="0" t="0" r="0" b="0"/>
                <wp:docPr id="18" name="Papier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26"/>
                        <wpg:cNvGrpSpPr>
                          <a:grpSpLocks/>
                        </wpg:cNvGrpSpPr>
                        <wpg:grpSpPr bwMode="auto">
                          <a:xfrm>
                            <a:off x="164602" y="329206"/>
                            <a:ext cx="3726406" cy="1810634"/>
                            <a:chOff x="2569" y="3287"/>
                            <a:chExt cx="6520" cy="3168"/>
                          </a:xfrm>
                        </wpg:grpSpPr>
                        <wps:wsp>
                          <wps:cNvPr id="3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53" y="3287"/>
                              <a:ext cx="2448" cy="8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AF77E2" w14:textId="77777777" w:rsidR="009E6C4D" w:rsidRPr="00A27325" w:rsidRDefault="009E6C4D" w:rsidP="00A2732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Opdrachtgever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153" y="4583"/>
                              <a:ext cx="24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AF77E3" w14:textId="77777777" w:rsidR="009E6C4D" w:rsidRPr="00A27325" w:rsidRDefault="009E6C4D" w:rsidP="00A2732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Projectmanager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57" y="5879"/>
                              <a:ext cx="1296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AF77E4" w14:textId="77777777" w:rsidR="009E6C4D" w:rsidRPr="00A27325" w:rsidRDefault="009E6C4D" w:rsidP="00A2732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Projectlid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1" y="5879"/>
                              <a:ext cx="1248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AF77E5" w14:textId="77777777" w:rsidR="009E6C4D" w:rsidRPr="00A27325" w:rsidRDefault="009E6C4D" w:rsidP="002827A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Projectlid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881" y="5879"/>
                              <a:ext cx="1295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AF77E6" w14:textId="77777777" w:rsidR="009E6C4D" w:rsidRPr="00A27325" w:rsidRDefault="009E6C4D" w:rsidP="002827A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Projectlid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21" y="5879"/>
                              <a:ext cx="1268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AF77E7" w14:textId="77777777" w:rsidR="009E6C4D" w:rsidRPr="00A27325" w:rsidRDefault="009E6C4D" w:rsidP="002827A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Projectlid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Line 17"/>
                          <wps:cNvCnPr/>
                          <wps:spPr bwMode="auto">
                            <a:xfrm>
                              <a:off x="5305" y="4151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8"/>
                          <wps:cNvCnPr/>
                          <wps:spPr bwMode="auto">
                            <a:xfrm flipH="1">
                              <a:off x="5161" y="5303"/>
                              <a:ext cx="144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9"/>
                          <wps:cNvCnPr/>
                          <wps:spPr bwMode="auto">
                            <a:xfrm flipH="1">
                              <a:off x="3577" y="5303"/>
                              <a:ext cx="1728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20"/>
                          <wps:cNvCnPr/>
                          <wps:spPr bwMode="auto">
                            <a:xfrm>
                              <a:off x="5305" y="5303"/>
                              <a:ext cx="1008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21"/>
                          <wps:cNvCnPr/>
                          <wps:spPr bwMode="auto">
                            <a:xfrm>
                              <a:off x="5305" y="5303"/>
                              <a:ext cx="2448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176" y="5015"/>
                              <a:ext cx="1913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AF77E8" w14:textId="77777777" w:rsidR="009E6C4D" w:rsidRPr="002827A9" w:rsidRDefault="009E6C4D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Archivaris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Line 23"/>
                          <wps:cNvCnPr/>
                          <wps:spPr bwMode="auto">
                            <a:xfrm>
                              <a:off x="5305" y="5303"/>
                              <a:ext cx="18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24"/>
                          <wps:cNvCnPr/>
                          <wps:spPr bwMode="auto">
                            <a:xfrm>
                              <a:off x="3721" y="4295"/>
                              <a:ext cx="158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9" y="4006"/>
                              <a:ext cx="1296" cy="7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AF77E9" w14:textId="77777777" w:rsidR="009E6C4D" w:rsidRPr="002827A9" w:rsidRDefault="009E6C4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Tutor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EAF77AF" id="Papier 9" o:spid="_x0000_s1026" editas="canvas" style="width:329.6pt;height:222pt;mso-position-horizontal-relative:char;mso-position-vertical-relative:line" coordsize="41859,28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859;height:28194;visibility:visible;mso-wrap-style:square">
                  <v:fill o:detectmouseclick="t"/>
                  <v:path o:connecttype="none"/>
                </v:shape>
                <v:group id="Group 26" o:spid="_x0000_s1028" style="position:absolute;left:1646;top:3292;width:37264;height:18106" coordorigin="2569,3287" coordsize="6520,3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10" o:spid="_x0000_s1029" style="position:absolute;left:4153;top:3287;width:2448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  <v:textbox>
                      <w:txbxContent>
                        <w:p w14:paraId="6EAF77E2" w14:textId="77777777" w:rsidR="009E6C4D" w:rsidRPr="00A27325" w:rsidRDefault="009E6C4D" w:rsidP="00A2732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Opdrachtgever</w:t>
                          </w:r>
                          <w:proofErr w:type="spellEnd"/>
                        </w:p>
                      </w:txbxContent>
                    </v:textbox>
                  </v:rect>
                  <v:rect id="Rectangle 11" o:spid="_x0000_s1030" style="position:absolute;left:4153;top:4583;width:2448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  <v:textbox>
                      <w:txbxContent>
                        <w:p w14:paraId="6EAF77E3" w14:textId="77777777" w:rsidR="009E6C4D" w:rsidRPr="00A27325" w:rsidRDefault="009E6C4D" w:rsidP="00A2732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Projectmanager</w:t>
                          </w:r>
                          <w:proofErr w:type="spellEnd"/>
                        </w:p>
                      </w:txbxContent>
                    </v:textbox>
                  </v:rect>
                  <v:rect id="Rectangle 12" o:spid="_x0000_s1031" style="position:absolute;left:2857;top:5879;width:129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  <v:textbox>
                      <w:txbxContent>
                        <w:p w14:paraId="6EAF77E4" w14:textId="77777777" w:rsidR="009E6C4D" w:rsidRPr="00A27325" w:rsidRDefault="009E6C4D" w:rsidP="00A2732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Projectlid</w:t>
                          </w:r>
                          <w:proofErr w:type="spellEnd"/>
                        </w:p>
                      </w:txbxContent>
                    </v:textbox>
                  </v:rect>
                  <v:rect id="Rectangle 13" o:spid="_x0000_s1032" style="position:absolute;left:4441;top:5879;width:124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  <v:textbox>
                      <w:txbxContent>
                        <w:p w14:paraId="6EAF77E5" w14:textId="77777777" w:rsidR="009E6C4D" w:rsidRPr="00A27325" w:rsidRDefault="009E6C4D" w:rsidP="002827A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Projectlid</w:t>
                          </w:r>
                          <w:proofErr w:type="spellEnd"/>
                        </w:p>
                      </w:txbxContent>
                    </v:textbox>
                  </v:rect>
                  <v:rect id="Rectangle 14" o:spid="_x0000_s1033" style="position:absolute;left:5881;top:5879;width:129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  <v:textbox>
                      <w:txbxContent>
                        <w:p w14:paraId="6EAF77E6" w14:textId="77777777" w:rsidR="009E6C4D" w:rsidRPr="00A27325" w:rsidRDefault="009E6C4D" w:rsidP="002827A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Projectlid</w:t>
                          </w:r>
                          <w:proofErr w:type="spellEnd"/>
                        </w:p>
                      </w:txbxContent>
                    </v:textbox>
                  </v:rect>
                  <v:rect id="Rectangle 15" o:spid="_x0000_s1034" style="position:absolute;left:7321;top:5879;width:126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  <v:textbox>
                      <w:txbxContent>
                        <w:p w14:paraId="6EAF77E7" w14:textId="77777777" w:rsidR="009E6C4D" w:rsidRPr="00A27325" w:rsidRDefault="009E6C4D" w:rsidP="002827A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Projectlid</w:t>
                          </w:r>
                          <w:proofErr w:type="spellEnd"/>
                        </w:p>
                      </w:txbxContent>
                    </v:textbox>
                  </v:rect>
                  <v:line id="Line 17" o:spid="_x0000_s1035" style="position:absolute;visibility:visible;mso-wrap-style:square" from="5305,4151" to="5305,4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<v:line id="Line 18" o:spid="_x0000_s1036" style="position:absolute;flip:x;visibility:visible;mso-wrap-style:square" from="5161,5303" to="5305,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  <v:line id="Line 19" o:spid="_x0000_s1037" style="position:absolute;flip:x;visibility:visible;mso-wrap-style:square" from="3577,5303" to="5305,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  <v:line id="Line 20" o:spid="_x0000_s1038" style="position:absolute;visibility:visible;mso-wrap-style:square" from="5305,5303" to="6313,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<v:line id="Line 21" o:spid="_x0000_s1039" style="position:absolute;visibility:visible;mso-wrap-style:square" from="5305,5303" to="7753,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<v:rect id="Rectangle 22" o:spid="_x0000_s1040" style="position:absolute;left:7176;top:5015;width:1913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  <v:textbox>
                      <w:txbxContent>
                        <w:p w14:paraId="6EAF77E8" w14:textId="77777777" w:rsidR="009E6C4D" w:rsidRPr="002827A9" w:rsidRDefault="009E6C4D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Archivaris</w:t>
                          </w:r>
                          <w:proofErr w:type="spellEnd"/>
                        </w:p>
                      </w:txbxContent>
                    </v:textbox>
                  </v:rect>
                  <v:line id="Line 23" o:spid="_x0000_s1041" style="position:absolute;visibility:visible;mso-wrap-style:square" from="5305,5303" to="7177,5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<v:line id="Line 24" o:spid="_x0000_s1042" style="position:absolute;visibility:visible;mso-wrap-style:square" from="3721,4295" to="5305,4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<v:rect id="Rectangle 25" o:spid="_x0000_s1043" style="position:absolute;left:2569;top:4006;width:1296;height: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      <v:textbox>
                      <w:txbxContent>
                        <w:p w14:paraId="6EAF77E9" w14:textId="77777777" w:rsidR="009E6C4D" w:rsidRPr="002827A9" w:rsidRDefault="009E6C4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Tutor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6EAF7757" w14:textId="77777777" w:rsidR="00A51373" w:rsidRDefault="00A51373">
      <w:pPr>
        <w:pStyle w:val="Kop2"/>
        <w:rPr>
          <w:rFonts w:ascii="Arial" w:hAnsi="Arial" w:cs="Arial"/>
        </w:rPr>
      </w:pPr>
      <w:bookmarkStart w:id="34" w:name="_Toc36663330"/>
      <w:bookmarkStart w:id="35" w:name="_Toc404936469"/>
      <w:r w:rsidRPr="002A6058">
        <w:rPr>
          <w:rFonts w:ascii="Arial" w:hAnsi="Arial" w:cs="Arial"/>
        </w:rPr>
        <w:t>Opdrachtgever</w:t>
      </w:r>
      <w:bookmarkEnd w:id="34"/>
      <w:bookmarkEnd w:id="35"/>
    </w:p>
    <w:p w14:paraId="6A772F89" w14:textId="77777777" w:rsidR="00277950" w:rsidRDefault="00277950" w:rsidP="00277950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Rol</w:t>
      </w:r>
      <w:r>
        <w:rPr>
          <w:lang w:val="nl-NL"/>
        </w:rPr>
        <w:tab/>
        <w:t xml:space="preserve">De opdracht gever geeft de opdracht voor het project, maar is bij de </w:t>
      </w:r>
      <w:r>
        <w:rPr>
          <w:lang w:val="nl-NL"/>
        </w:rPr>
        <w:tab/>
      </w:r>
      <w:r>
        <w:rPr>
          <w:lang w:val="nl-NL"/>
        </w:rPr>
        <w:tab/>
        <w:t>ontwikkeling verder niet aanwezig.</w:t>
      </w:r>
    </w:p>
    <w:p w14:paraId="79678C0F" w14:textId="77777777" w:rsidR="00277950" w:rsidRDefault="00277950" w:rsidP="00277950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Verantwoordelijkheid</w:t>
      </w:r>
      <w:r>
        <w:rPr>
          <w:lang w:val="nl-NL"/>
        </w:rPr>
        <w:tab/>
        <w:t xml:space="preserve">Verantwoordelijk voor het goed formuleren en het duidelijk maken wat hij </w:t>
      </w:r>
      <w:r>
        <w:rPr>
          <w:lang w:val="nl-NL"/>
        </w:rPr>
        <w:tab/>
        <w:t>van het project verwacht.</w:t>
      </w:r>
    </w:p>
    <w:p w14:paraId="4B53D74B" w14:textId="2221976C" w:rsidR="00277950" w:rsidRPr="00277950" w:rsidRDefault="00277950" w:rsidP="00277950">
      <w:pPr>
        <w:pStyle w:val="Plattetekst"/>
        <w:rPr>
          <w:lang w:val="nl-NL"/>
        </w:rPr>
      </w:pPr>
      <w:r>
        <w:rPr>
          <w:lang w:val="nl-NL"/>
        </w:rPr>
        <w:t>Taken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Samen met de projectgroep op 1 lijn komen om duidelijk te maken wat er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verwacht wordt. Stelt eisen.</w:t>
      </w:r>
    </w:p>
    <w:p w14:paraId="6EAF775B" w14:textId="77777777" w:rsidR="00A51373" w:rsidRDefault="00403B44">
      <w:pPr>
        <w:pStyle w:val="Kop2"/>
        <w:rPr>
          <w:rFonts w:ascii="Arial" w:hAnsi="Arial" w:cs="Arial"/>
        </w:rPr>
      </w:pPr>
      <w:bookmarkStart w:id="36" w:name="_Toc404936470"/>
      <w:r>
        <w:rPr>
          <w:rFonts w:ascii="Arial" w:hAnsi="Arial" w:cs="Arial"/>
        </w:rPr>
        <w:t>Tutor</w:t>
      </w:r>
      <w:bookmarkEnd w:id="36"/>
    </w:p>
    <w:p w14:paraId="61A7DB6D" w14:textId="77777777" w:rsidR="007F6966" w:rsidRDefault="007F6966" w:rsidP="007F6966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Rol</w:t>
      </w:r>
      <w:r>
        <w:rPr>
          <w:lang w:val="nl-NL"/>
        </w:rPr>
        <w:tab/>
        <w:t xml:space="preserve">Stuurt de projectmanager aan en bij wanneer dit nodig is. Communiceert met </w:t>
      </w:r>
      <w:r>
        <w:rPr>
          <w:lang w:val="nl-NL"/>
        </w:rPr>
        <w:tab/>
        <w:t>de opdrachtgever als er onduidelijkheden of problemen zijn.</w:t>
      </w:r>
    </w:p>
    <w:p w14:paraId="7F99C9BF" w14:textId="77777777" w:rsidR="007F6966" w:rsidRDefault="007F6966" w:rsidP="007F6966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Verantwoordelijkheid</w:t>
      </w:r>
      <w:r>
        <w:rPr>
          <w:lang w:val="nl-NL"/>
        </w:rPr>
        <w:tab/>
        <w:t>Functionaliteit bewaken.</w:t>
      </w:r>
    </w:p>
    <w:p w14:paraId="6EAF775E" w14:textId="79F69EF6" w:rsidR="004A1FDF" w:rsidRPr="004A1FDF" w:rsidRDefault="007F6966" w:rsidP="007F6966">
      <w:pPr>
        <w:pStyle w:val="Plattetekst"/>
        <w:rPr>
          <w:lang w:val="nl-NL"/>
        </w:rPr>
      </w:pPr>
      <w:r>
        <w:rPr>
          <w:lang w:val="nl-NL"/>
        </w:rPr>
        <w:t>Taken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Aansturen van de project manager, op de hoogte zijn van de vooruitgang van 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het project en eventueel bijsturen wanneer dit nodig is.</w:t>
      </w:r>
    </w:p>
    <w:p w14:paraId="6EAF775F" w14:textId="77777777" w:rsidR="00A51373" w:rsidRDefault="00A51373">
      <w:pPr>
        <w:pStyle w:val="Kop2"/>
        <w:rPr>
          <w:rFonts w:ascii="Arial" w:hAnsi="Arial" w:cs="Arial"/>
        </w:rPr>
      </w:pPr>
      <w:bookmarkStart w:id="37" w:name="_Toc36663334"/>
      <w:bookmarkStart w:id="38" w:name="_Toc404936471"/>
      <w:r w:rsidRPr="002A6058">
        <w:rPr>
          <w:rFonts w:ascii="Arial" w:hAnsi="Arial" w:cs="Arial"/>
        </w:rPr>
        <w:t>Projectmanager</w:t>
      </w:r>
      <w:bookmarkEnd w:id="37"/>
      <w:bookmarkEnd w:id="38"/>
    </w:p>
    <w:p w14:paraId="0BF4C3A1" w14:textId="77777777" w:rsidR="007F6966" w:rsidRDefault="007F6966" w:rsidP="007F6966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Rol</w:t>
      </w:r>
      <w:r>
        <w:rPr>
          <w:lang w:val="nl-NL"/>
        </w:rPr>
        <w:tab/>
        <w:t>Heeft overzicht en stuurt leden aan.</w:t>
      </w:r>
    </w:p>
    <w:p w14:paraId="4801BEF8" w14:textId="77777777" w:rsidR="007F6966" w:rsidRDefault="007F6966" w:rsidP="007F6966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Verantwoordelijkheid</w:t>
      </w:r>
      <w:r>
        <w:rPr>
          <w:lang w:val="nl-NL"/>
        </w:rPr>
        <w:tab/>
        <w:t>Verantwoordelijk voor de samenwerking en voortgang.</w:t>
      </w:r>
    </w:p>
    <w:p w14:paraId="060814E0" w14:textId="77777777" w:rsidR="007F6966" w:rsidRPr="004A1FDF" w:rsidRDefault="007F6966" w:rsidP="007F6966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Taken</w:t>
      </w:r>
      <w:r>
        <w:rPr>
          <w:lang w:val="nl-NL"/>
        </w:rPr>
        <w:tab/>
        <w:t xml:space="preserve">Verdeelt taken, stemt taken op elkaar af, stelt actiepunten vast, controleert </w:t>
      </w:r>
      <w:r>
        <w:rPr>
          <w:lang w:val="nl-NL"/>
        </w:rPr>
        <w:tab/>
        <w:t xml:space="preserve">voortgang, stelt planning bij, maandelijks overleg met projectcoördinator, </w:t>
      </w:r>
      <w:r>
        <w:rPr>
          <w:lang w:val="nl-NL"/>
        </w:rPr>
        <w:tab/>
        <w:t>controleert projectleden en is aanspreekpunt van de productmanager.</w:t>
      </w:r>
    </w:p>
    <w:p w14:paraId="6EAF7763" w14:textId="77777777" w:rsidR="00A51373" w:rsidRDefault="00403B44">
      <w:pPr>
        <w:pStyle w:val="Kop2"/>
        <w:rPr>
          <w:rFonts w:ascii="Arial" w:hAnsi="Arial" w:cs="Arial"/>
        </w:rPr>
      </w:pPr>
      <w:bookmarkStart w:id="39" w:name="_Toc404936472"/>
      <w:r>
        <w:rPr>
          <w:rFonts w:ascii="Arial" w:hAnsi="Arial" w:cs="Arial"/>
        </w:rPr>
        <w:t>Archivaris</w:t>
      </w:r>
      <w:bookmarkEnd w:id="39"/>
    </w:p>
    <w:p w14:paraId="01CC192A" w14:textId="77777777" w:rsidR="007F6966" w:rsidRDefault="007F6966" w:rsidP="007F6966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Rol</w:t>
      </w:r>
      <w:r>
        <w:rPr>
          <w:lang w:val="nl-NL"/>
        </w:rPr>
        <w:tab/>
        <w:t>Zorgt voor documentatie.</w:t>
      </w:r>
    </w:p>
    <w:p w14:paraId="0DEE128A" w14:textId="77777777" w:rsidR="007F6966" w:rsidRDefault="007F6966" w:rsidP="007F6966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Verantwoordelijkheid</w:t>
      </w:r>
      <w:r>
        <w:rPr>
          <w:lang w:val="nl-NL"/>
        </w:rPr>
        <w:tab/>
        <w:t xml:space="preserve">Verantwoordelijk voor het maken van documentatie, agenda en </w:t>
      </w:r>
      <w:proofErr w:type="spellStart"/>
      <w:r>
        <w:rPr>
          <w:lang w:val="nl-NL"/>
        </w:rPr>
        <w:t>notulens</w:t>
      </w:r>
      <w:proofErr w:type="spellEnd"/>
      <w:r>
        <w:rPr>
          <w:lang w:val="nl-NL"/>
        </w:rPr>
        <w:t>.</w:t>
      </w:r>
    </w:p>
    <w:p w14:paraId="0149E70B" w14:textId="77777777" w:rsidR="007F6966" w:rsidRPr="004A1FDF" w:rsidRDefault="007F6966" w:rsidP="007F6966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Taken</w:t>
      </w:r>
      <w:r>
        <w:rPr>
          <w:lang w:val="nl-NL"/>
        </w:rPr>
        <w:tab/>
        <w:t>Houdt het projectdossier bij, legt afspraken vast, beheert en is</w:t>
      </w:r>
      <w:r>
        <w:rPr>
          <w:lang w:val="nl-NL"/>
        </w:rPr>
        <w:tab/>
        <w:t>verantwoordelijk voor de documentatie van het project, maakt</w:t>
      </w:r>
      <w:r>
        <w:rPr>
          <w:lang w:val="nl-NL"/>
        </w:rPr>
        <w:tab/>
        <w:t>gesprekverslagen, zorgt voor afspraken met derde, organiseert overleggen,</w:t>
      </w:r>
      <w:r>
        <w:rPr>
          <w:lang w:val="nl-NL"/>
        </w:rPr>
        <w:tab/>
        <w:t>zorgt voor agenda en notulen.</w:t>
      </w:r>
    </w:p>
    <w:p w14:paraId="6EAF7767" w14:textId="77777777" w:rsidR="00A51373" w:rsidRDefault="002827A9">
      <w:pPr>
        <w:pStyle w:val="Kop2"/>
        <w:rPr>
          <w:rFonts w:ascii="Arial" w:hAnsi="Arial" w:cs="Arial"/>
        </w:rPr>
      </w:pPr>
      <w:bookmarkStart w:id="40" w:name="_Toc404936473"/>
      <w:proofErr w:type="spellStart"/>
      <w:r w:rsidRPr="002A6058">
        <w:rPr>
          <w:rFonts w:ascii="Arial" w:hAnsi="Arial" w:cs="Arial"/>
        </w:rPr>
        <w:lastRenderedPageBreak/>
        <w:t>Projectlid</w:t>
      </w:r>
      <w:bookmarkEnd w:id="40"/>
      <w:proofErr w:type="spellEnd"/>
    </w:p>
    <w:p w14:paraId="2DBA2A27" w14:textId="77777777" w:rsidR="00277950" w:rsidRDefault="00277950" w:rsidP="00277950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Rol</w:t>
      </w:r>
      <w:r>
        <w:rPr>
          <w:lang w:val="nl-NL"/>
        </w:rPr>
        <w:tab/>
        <w:t>Werkt aan het project.</w:t>
      </w:r>
    </w:p>
    <w:p w14:paraId="59EFECBD" w14:textId="77777777" w:rsidR="00277950" w:rsidRDefault="00277950" w:rsidP="00277950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Verantwoordelijkheid</w:t>
      </w:r>
      <w:r>
        <w:rPr>
          <w:lang w:val="nl-NL"/>
        </w:rPr>
        <w:tab/>
        <w:t>Verantwoordelijk voor zijn eigenwerk.</w:t>
      </w:r>
    </w:p>
    <w:p w14:paraId="2A7A37C4" w14:textId="043A2BFA" w:rsidR="00277950" w:rsidRPr="00277950" w:rsidRDefault="00277950" w:rsidP="00277950">
      <w:pPr>
        <w:pStyle w:val="Plattetekst"/>
        <w:rPr>
          <w:lang w:val="nl-NL"/>
        </w:rPr>
      </w:pPr>
      <w:r>
        <w:rPr>
          <w:lang w:val="nl-NL"/>
        </w:rPr>
        <w:t>Taken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Neemt taak op zich, werkt deze uit en legt deze voor aan de projectmanager.</w:t>
      </w:r>
    </w:p>
    <w:p w14:paraId="6EAF776B" w14:textId="1A0A5F18" w:rsidR="00CD1221" w:rsidRDefault="002827A9">
      <w:pPr>
        <w:pStyle w:val="Kop1"/>
        <w:numPr>
          <w:ilvl w:val="0"/>
          <w:numId w:val="0"/>
        </w:numPr>
      </w:pPr>
      <w:bookmarkStart w:id="41" w:name="_Toc404936474"/>
      <w:r w:rsidRPr="002A6058">
        <w:lastRenderedPageBreak/>
        <w:t xml:space="preserve">3. </w:t>
      </w:r>
      <w:r w:rsidRPr="002A6058">
        <w:tab/>
        <w:t>Productdecompositiestructuur</w:t>
      </w:r>
      <w:bookmarkEnd w:id="41"/>
    </w:p>
    <w:p w14:paraId="6EAF7770" w14:textId="38422950" w:rsidR="00775256" w:rsidRPr="00372202" w:rsidRDefault="00372202" w:rsidP="00F43DDA">
      <w:pPr>
        <w:pStyle w:val="Plattetekst"/>
        <w:rPr>
          <w:rFonts w:ascii="Arial" w:hAnsi="Arial" w:cs="Arial"/>
          <w:bCs/>
          <w:kern w:val="32"/>
          <w:sz w:val="22"/>
          <w:szCs w:val="32"/>
          <w:lang w:val="nl-NL"/>
        </w:rPr>
      </w:pPr>
      <w:r w:rsidRPr="00372202">
        <w:rPr>
          <w:rFonts w:cs="Tahoma"/>
          <w:bCs/>
          <w:kern w:val="32"/>
          <w:szCs w:val="32"/>
          <w:lang w:val="nl-NL"/>
        </w:rPr>
        <w:drawing>
          <wp:anchor distT="0" distB="0" distL="114300" distR="114300" simplePos="0" relativeHeight="251657216" behindDoc="1" locked="0" layoutInCell="1" allowOverlap="1" wp14:anchorId="79797ADD" wp14:editId="44D15A94">
            <wp:simplePos x="0" y="0"/>
            <wp:positionH relativeFrom="column">
              <wp:posOffset>72390</wp:posOffset>
            </wp:positionH>
            <wp:positionV relativeFrom="paragraph">
              <wp:posOffset>1089025</wp:posOffset>
            </wp:positionV>
            <wp:extent cx="5761990" cy="4210685"/>
            <wp:effectExtent l="0" t="0" r="0" b="0"/>
            <wp:wrapThrough wrapText="bothSides">
              <wp:wrapPolygon edited="0">
                <wp:start x="0" y="0"/>
                <wp:lineTo x="0" y="21499"/>
                <wp:lineTo x="21495" y="21499"/>
                <wp:lineTo x="21495" y="0"/>
                <wp:lineTo x="0" y="0"/>
              </wp:wrapPolygon>
            </wp:wrapThrough>
            <wp:docPr id="42" name="Picture 42" descr="C:\Users\Kevin\Dropbox\PTS groep A\Analyse Document\productcomposit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Dropbox\PTS groep A\Analyse Document\productcompositi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2202">
        <w:rPr>
          <w:rFonts w:cs="Tahoma"/>
          <w:bCs/>
          <w:kern w:val="32"/>
          <w:szCs w:val="32"/>
          <w:lang w:val="nl-NL"/>
        </w:rPr>
        <w:t>Hierond</w:t>
      </w:r>
      <w:r w:rsidR="008E3869">
        <w:rPr>
          <w:rFonts w:cs="Tahoma"/>
          <w:bCs/>
          <w:kern w:val="32"/>
          <w:szCs w:val="32"/>
          <w:lang w:val="nl-NL"/>
        </w:rPr>
        <w:t>er zie je de productcompositi</w:t>
      </w:r>
      <w:r w:rsidRPr="00372202">
        <w:rPr>
          <w:rFonts w:cs="Tahoma"/>
          <w:bCs/>
          <w:kern w:val="32"/>
          <w:szCs w:val="32"/>
          <w:lang w:val="nl-NL"/>
        </w:rPr>
        <w:t xml:space="preserve">e </w:t>
      </w:r>
      <w:r w:rsidR="008E3869">
        <w:rPr>
          <w:rFonts w:cs="Tahoma"/>
          <w:bCs/>
          <w:kern w:val="32"/>
          <w:szCs w:val="32"/>
          <w:lang w:val="nl-NL"/>
        </w:rPr>
        <w:t>van het product, er worden geen verdere veranderingen doorgevoerd</w:t>
      </w:r>
      <w:r w:rsidRPr="00372202">
        <w:rPr>
          <w:rFonts w:cs="Tahoma"/>
          <w:bCs/>
          <w:kern w:val="32"/>
          <w:szCs w:val="32"/>
          <w:lang w:val="nl-NL"/>
        </w:rPr>
        <w:t>.</w:t>
      </w:r>
      <w:r w:rsidR="008E3869">
        <w:rPr>
          <w:rFonts w:cs="Tahoma"/>
          <w:bCs/>
          <w:kern w:val="32"/>
          <w:szCs w:val="32"/>
          <w:lang w:val="nl-NL"/>
        </w:rPr>
        <w:t xml:space="preserve"> Het is dezelfde als van de eerste C# applicatie, maar omdat het project nog steeds hetzelfde doel voor ogen heeft zijn er geen veranderingen van toepassing.</w:t>
      </w:r>
      <w:r w:rsidRPr="00372202">
        <w:rPr>
          <w:rFonts w:cs="Tahoma"/>
          <w:bCs/>
          <w:kern w:val="32"/>
          <w:szCs w:val="32"/>
          <w:lang w:val="nl-NL"/>
        </w:rPr>
        <w:br/>
        <w:t xml:space="preserve">De structuur is </w:t>
      </w:r>
      <w:proofErr w:type="spellStart"/>
      <w:r w:rsidRPr="00372202">
        <w:rPr>
          <w:rFonts w:cs="Tahoma"/>
          <w:bCs/>
          <w:kern w:val="32"/>
          <w:szCs w:val="32"/>
          <w:lang w:val="nl-NL"/>
        </w:rPr>
        <w:t>opgedeeld</w:t>
      </w:r>
      <w:proofErr w:type="spellEnd"/>
      <w:r w:rsidRPr="00372202">
        <w:rPr>
          <w:rFonts w:cs="Tahoma"/>
          <w:bCs/>
          <w:kern w:val="32"/>
          <w:szCs w:val="32"/>
          <w:lang w:val="nl-NL"/>
        </w:rPr>
        <w:t xml:space="preserve"> in 3 </w:t>
      </w:r>
      <w:proofErr w:type="spellStart"/>
      <w:r w:rsidRPr="00372202">
        <w:rPr>
          <w:rFonts w:cs="Tahoma"/>
          <w:bCs/>
          <w:kern w:val="32"/>
          <w:szCs w:val="32"/>
          <w:lang w:val="nl-NL"/>
        </w:rPr>
        <w:t>systemen</w:t>
      </w:r>
      <w:proofErr w:type="spellEnd"/>
      <w:r w:rsidRPr="00372202">
        <w:rPr>
          <w:rFonts w:cs="Tahoma"/>
          <w:bCs/>
          <w:kern w:val="32"/>
          <w:szCs w:val="32"/>
          <w:lang w:val="nl-NL"/>
        </w:rPr>
        <w:t xml:space="preserve"> die </w:t>
      </w:r>
      <w:proofErr w:type="spellStart"/>
      <w:r w:rsidRPr="00372202">
        <w:rPr>
          <w:rFonts w:cs="Tahoma"/>
          <w:bCs/>
          <w:kern w:val="32"/>
          <w:szCs w:val="32"/>
          <w:lang w:val="nl-NL"/>
        </w:rPr>
        <w:t>hun</w:t>
      </w:r>
      <w:proofErr w:type="spellEnd"/>
      <w:r w:rsidRPr="00372202">
        <w:rPr>
          <w:rFonts w:cs="Tahoma"/>
          <w:bCs/>
          <w:kern w:val="32"/>
          <w:szCs w:val="32"/>
          <w:lang w:val="nl-NL"/>
        </w:rPr>
        <w:t xml:space="preserve"> </w:t>
      </w:r>
      <w:proofErr w:type="spellStart"/>
      <w:r w:rsidRPr="00372202">
        <w:rPr>
          <w:rFonts w:cs="Tahoma"/>
          <w:bCs/>
          <w:kern w:val="32"/>
          <w:szCs w:val="32"/>
          <w:lang w:val="nl-NL"/>
        </w:rPr>
        <w:t>eigen</w:t>
      </w:r>
      <w:proofErr w:type="spellEnd"/>
      <w:r w:rsidRPr="00372202">
        <w:rPr>
          <w:rFonts w:cs="Tahoma"/>
          <w:bCs/>
          <w:kern w:val="32"/>
          <w:szCs w:val="32"/>
          <w:lang w:val="nl-NL"/>
        </w:rPr>
        <w:t xml:space="preserve"> </w:t>
      </w:r>
      <w:proofErr w:type="spellStart"/>
      <w:r w:rsidRPr="00372202">
        <w:rPr>
          <w:rFonts w:cs="Tahoma"/>
          <w:bCs/>
          <w:kern w:val="32"/>
          <w:szCs w:val="32"/>
          <w:lang w:val="nl-NL"/>
        </w:rPr>
        <w:t>funtionaliteiten</w:t>
      </w:r>
      <w:proofErr w:type="spellEnd"/>
      <w:r w:rsidRPr="00372202">
        <w:rPr>
          <w:rFonts w:cs="Tahoma"/>
          <w:bCs/>
          <w:kern w:val="32"/>
          <w:szCs w:val="32"/>
          <w:lang w:val="nl-NL"/>
        </w:rPr>
        <w:t xml:space="preserve"> </w:t>
      </w:r>
      <w:proofErr w:type="spellStart"/>
      <w:r w:rsidRPr="00372202">
        <w:rPr>
          <w:rFonts w:cs="Tahoma"/>
          <w:bCs/>
          <w:kern w:val="32"/>
          <w:szCs w:val="32"/>
          <w:lang w:val="nl-NL"/>
        </w:rPr>
        <w:t>hebben</w:t>
      </w:r>
      <w:proofErr w:type="spellEnd"/>
      <w:r w:rsidRPr="00372202">
        <w:rPr>
          <w:rFonts w:ascii="Arial" w:hAnsi="Arial" w:cs="Arial"/>
          <w:bCs/>
          <w:kern w:val="32"/>
          <w:sz w:val="22"/>
          <w:szCs w:val="32"/>
          <w:lang w:val="nl-NL"/>
        </w:rPr>
        <w:t>.</w:t>
      </w:r>
    </w:p>
    <w:p w14:paraId="6EAF7771" w14:textId="77777777" w:rsidR="006148FE" w:rsidRDefault="00CD1221" w:rsidP="004A1FDF">
      <w:pPr>
        <w:pStyle w:val="Kop1"/>
        <w:numPr>
          <w:ilvl w:val="0"/>
          <w:numId w:val="0"/>
        </w:numPr>
      </w:pPr>
      <w:bookmarkStart w:id="42" w:name="_Toc404936475"/>
      <w:r w:rsidRPr="002A6058">
        <w:lastRenderedPageBreak/>
        <w:t>4</w:t>
      </w:r>
      <w:r w:rsidR="002827A9" w:rsidRPr="002A6058">
        <w:t>.</w:t>
      </w:r>
      <w:r w:rsidR="002827A9" w:rsidRPr="002A6058">
        <w:tab/>
        <w:t>Planning</w:t>
      </w:r>
      <w:bookmarkEnd w:id="42"/>
    </w:p>
    <w:p w14:paraId="6EAF7772" w14:textId="77777777" w:rsidR="002A6058" w:rsidRDefault="006148FE" w:rsidP="006148FE">
      <w:pPr>
        <w:pStyle w:val="Plattetekst"/>
        <w:rPr>
          <w:lang w:val="nl-NL"/>
        </w:rPr>
      </w:pPr>
      <w:r w:rsidRPr="006148FE">
        <w:rPr>
          <w:highlight w:val="yellow"/>
          <w:lang w:val="nl-NL"/>
        </w:rPr>
        <w:t>&lt;Maak de planning met MS Project en geef de namen van de resources aan met de afzonderlijke (deel) taken&gt;</w:t>
      </w:r>
    </w:p>
    <w:p w14:paraId="6EAF7773" w14:textId="77777777" w:rsidR="006148FE" w:rsidRDefault="006148FE" w:rsidP="006148FE">
      <w:pPr>
        <w:pStyle w:val="Plattetekst"/>
        <w:rPr>
          <w:lang w:val="nl-NL"/>
        </w:rPr>
      </w:pPr>
    </w:p>
    <w:p w14:paraId="6EAF7774" w14:textId="77777777" w:rsidR="00B311B0" w:rsidRPr="00B311B0" w:rsidRDefault="00B311B0" w:rsidP="006148FE">
      <w:pPr>
        <w:pStyle w:val="Plattetekst"/>
        <w:rPr>
          <w:lang w:val="nl-NL"/>
        </w:rPr>
      </w:pPr>
      <w:r w:rsidRPr="00B311B0">
        <w:rPr>
          <w:lang w:val="nl-NL"/>
        </w:rPr>
        <w:br w:type="page"/>
      </w:r>
      <w:r w:rsidRPr="00B311B0">
        <w:rPr>
          <w:highlight w:val="yellow"/>
          <w:lang w:val="nl-NL"/>
        </w:rPr>
        <w:lastRenderedPageBreak/>
        <w:t>&lt;Deze bijlage verwijderen indien PID gemaakt is&gt;</w:t>
      </w:r>
    </w:p>
    <w:p w14:paraId="6EAF7775" w14:textId="77777777" w:rsidR="00775256" w:rsidRDefault="00775256" w:rsidP="00775256">
      <w:pPr>
        <w:rPr>
          <w:rFonts w:ascii="Arial" w:hAnsi="Arial" w:cs="Arial"/>
        </w:rPr>
      </w:pPr>
      <w:r>
        <w:rPr>
          <w:rFonts w:ascii="Arial" w:hAnsi="Arial" w:cs="Arial"/>
        </w:rPr>
        <w:t>Bijlage template met Beoordelingscriteria voor het PID:</w:t>
      </w:r>
    </w:p>
    <w:p w14:paraId="6EAF7776" w14:textId="77777777" w:rsidR="00775256" w:rsidRDefault="00775256" w:rsidP="00775256"/>
    <w:p w14:paraId="6EAF7777" w14:textId="77777777" w:rsidR="00775256" w:rsidRPr="00775256" w:rsidRDefault="00775256" w:rsidP="00775256">
      <w:pPr>
        <w:rPr>
          <w:b/>
        </w:rPr>
      </w:pPr>
      <w:r w:rsidRPr="00775256">
        <w:rPr>
          <w:b/>
        </w:rPr>
        <w:t>Algemeen</w:t>
      </w:r>
    </w:p>
    <w:p w14:paraId="6EAF7778" w14:textId="77777777" w:rsidR="00775256" w:rsidRPr="00A4078E" w:rsidRDefault="00775256" w:rsidP="00775256">
      <w:pPr>
        <w:rPr>
          <w:rFonts w:ascii="Arial" w:hAnsi="Arial" w:cs="Arial"/>
        </w:rPr>
      </w:pPr>
      <w:r w:rsidRPr="00A4078E">
        <w:rPr>
          <w:rFonts w:ascii="Arial" w:hAnsi="Arial" w:cs="Arial"/>
        </w:rPr>
        <w:t>•</w:t>
      </w:r>
      <w:r w:rsidRPr="00A4078E">
        <w:rPr>
          <w:rFonts w:ascii="Arial" w:hAnsi="Arial" w:cs="Arial"/>
        </w:rPr>
        <w:tab/>
        <w:t>Goed Nederlands</w:t>
      </w:r>
    </w:p>
    <w:p w14:paraId="6EAF7779" w14:textId="77777777" w:rsidR="00775256" w:rsidRPr="00A4078E" w:rsidRDefault="00775256" w:rsidP="00775256">
      <w:pPr>
        <w:rPr>
          <w:rFonts w:ascii="Arial" w:hAnsi="Arial" w:cs="Arial"/>
        </w:rPr>
      </w:pPr>
      <w:r w:rsidRPr="00A4078E">
        <w:rPr>
          <w:rFonts w:ascii="Arial" w:hAnsi="Arial" w:cs="Arial"/>
        </w:rPr>
        <w:t>•</w:t>
      </w:r>
      <w:r w:rsidRPr="00A4078E">
        <w:rPr>
          <w:rFonts w:ascii="Arial" w:hAnsi="Arial" w:cs="Arial"/>
        </w:rPr>
        <w:tab/>
        <w:t>Zakelijk taalgebruik</w:t>
      </w:r>
    </w:p>
    <w:p w14:paraId="6EAF777A" w14:textId="77777777" w:rsidR="00775256" w:rsidRPr="00A4078E" w:rsidRDefault="00775256" w:rsidP="00775256">
      <w:pPr>
        <w:rPr>
          <w:rFonts w:ascii="Arial" w:hAnsi="Arial" w:cs="Arial"/>
        </w:rPr>
      </w:pPr>
      <w:r w:rsidRPr="00A4078E">
        <w:rPr>
          <w:rFonts w:ascii="Arial" w:hAnsi="Arial" w:cs="Arial"/>
        </w:rPr>
        <w:t>•</w:t>
      </w:r>
      <w:r w:rsidRPr="00A4078E">
        <w:rPr>
          <w:rFonts w:ascii="Arial" w:hAnsi="Arial" w:cs="Arial"/>
        </w:rPr>
        <w:tab/>
        <w:t>Geen wij, we, ik</w:t>
      </w:r>
    </w:p>
    <w:p w14:paraId="6EAF777B" w14:textId="77777777" w:rsidR="00775256" w:rsidRPr="00A4078E" w:rsidRDefault="00775256" w:rsidP="00775256">
      <w:pPr>
        <w:rPr>
          <w:rFonts w:ascii="Arial" w:hAnsi="Arial" w:cs="Arial"/>
        </w:rPr>
      </w:pPr>
      <w:r w:rsidRPr="00A4078E">
        <w:rPr>
          <w:rFonts w:ascii="Arial" w:hAnsi="Arial" w:cs="Arial"/>
        </w:rPr>
        <w:t>•</w:t>
      </w:r>
      <w:r w:rsidRPr="00A4078E">
        <w:rPr>
          <w:rFonts w:ascii="Arial" w:hAnsi="Arial" w:cs="Arial"/>
        </w:rPr>
        <w:tab/>
        <w:t>Zorg voor dezelfde lettertypes en stijl door het document heen</w:t>
      </w:r>
    </w:p>
    <w:p w14:paraId="6EAF777C" w14:textId="77777777" w:rsidR="00775256" w:rsidRDefault="00775256" w:rsidP="00775256">
      <w:pPr>
        <w:rPr>
          <w:rFonts w:ascii="Arial" w:hAnsi="Arial" w:cs="Arial"/>
        </w:rPr>
      </w:pPr>
      <w:r w:rsidRPr="00A4078E">
        <w:rPr>
          <w:rFonts w:ascii="Arial" w:hAnsi="Arial" w:cs="Arial"/>
        </w:rPr>
        <w:t>•</w:t>
      </w:r>
      <w:r w:rsidRPr="00A4078E">
        <w:rPr>
          <w:rFonts w:ascii="Arial" w:hAnsi="Arial" w:cs="Arial"/>
        </w:rPr>
        <w:tab/>
        <w:t>Schrijf het op voor de klant/opdrachtgever</w:t>
      </w:r>
      <w:r>
        <w:rPr>
          <w:rFonts w:ascii="Arial" w:hAnsi="Arial" w:cs="Arial"/>
        </w:rPr>
        <w:t xml:space="preserve"> </w:t>
      </w:r>
    </w:p>
    <w:p w14:paraId="6EAF777D" w14:textId="77777777" w:rsidR="00775256" w:rsidRPr="00A4078E" w:rsidRDefault="00775256" w:rsidP="00775256">
      <w:pPr>
        <w:rPr>
          <w:rFonts w:ascii="Arial" w:hAnsi="Arial" w:cs="Arial"/>
        </w:rPr>
      </w:pPr>
      <w:r>
        <w:rPr>
          <w:rFonts w:ascii="Arial" w:hAnsi="Arial" w:cs="Arial"/>
        </w:rPr>
        <w:t>•</w:t>
      </w:r>
      <w:r>
        <w:rPr>
          <w:rFonts w:ascii="Arial" w:hAnsi="Arial" w:cs="Arial"/>
        </w:rPr>
        <w:tab/>
        <w:t>G</w:t>
      </w:r>
      <w:r w:rsidRPr="00A4078E">
        <w:rPr>
          <w:rFonts w:ascii="Arial" w:hAnsi="Arial" w:cs="Arial"/>
        </w:rPr>
        <w:t>een vakjargon</w:t>
      </w:r>
    </w:p>
    <w:p w14:paraId="6EAF777E" w14:textId="77777777" w:rsidR="00775256" w:rsidRPr="00A4078E" w:rsidRDefault="00775256" w:rsidP="00775256">
      <w:pPr>
        <w:ind w:left="705" w:hanging="705"/>
        <w:rPr>
          <w:rFonts w:ascii="Arial" w:hAnsi="Arial" w:cs="Arial"/>
        </w:rPr>
      </w:pPr>
      <w:r w:rsidRPr="00A4078E">
        <w:rPr>
          <w:rFonts w:ascii="Arial" w:hAnsi="Arial" w:cs="Arial"/>
        </w:rPr>
        <w:t>•</w:t>
      </w:r>
      <w:r w:rsidRPr="00A4078E">
        <w:rPr>
          <w:rFonts w:ascii="Arial" w:hAnsi="Arial" w:cs="Arial"/>
        </w:rPr>
        <w:tab/>
        <w:t>Worden de hoofdstukken en onderdelen netjes ingeleid? Dus niet zomaar een tabel of plaatje neerzetten, maar ook even uitleggen wat de lezer hier kan zien.</w:t>
      </w:r>
    </w:p>
    <w:p w14:paraId="6EAF777F" w14:textId="77777777" w:rsidR="00775256" w:rsidRPr="00775256" w:rsidRDefault="00775256" w:rsidP="00775256">
      <w:pPr>
        <w:rPr>
          <w:b/>
        </w:rPr>
      </w:pPr>
      <w:r w:rsidRPr="00775256">
        <w:rPr>
          <w:b/>
        </w:rPr>
        <w:t>Voorblad</w:t>
      </w:r>
    </w:p>
    <w:p w14:paraId="6EAF7780" w14:textId="77777777" w:rsidR="00775256" w:rsidRPr="00A4078E" w:rsidRDefault="00775256" w:rsidP="00775256">
      <w:pPr>
        <w:rPr>
          <w:rFonts w:ascii="Arial" w:hAnsi="Arial" w:cs="Arial"/>
        </w:rPr>
      </w:pPr>
      <w:r w:rsidRPr="00A4078E">
        <w:rPr>
          <w:rFonts w:ascii="Arial" w:hAnsi="Arial" w:cs="Arial"/>
        </w:rPr>
        <w:t>•</w:t>
      </w:r>
      <w:r w:rsidRPr="00A4078E">
        <w:rPr>
          <w:rFonts w:ascii="Arial" w:hAnsi="Arial" w:cs="Arial"/>
        </w:rPr>
        <w:tab/>
        <w:t>Kies een echte titel waaruit blijkt waar het project over gaat</w:t>
      </w:r>
    </w:p>
    <w:p w14:paraId="6EAF7781" w14:textId="77777777" w:rsidR="00775256" w:rsidRPr="00A4078E" w:rsidRDefault="00775256" w:rsidP="00775256">
      <w:pPr>
        <w:rPr>
          <w:rFonts w:ascii="Arial" w:hAnsi="Arial" w:cs="Arial"/>
        </w:rPr>
      </w:pPr>
      <w:r w:rsidRPr="00A4078E">
        <w:rPr>
          <w:rFonts w:ascii="Arial" w:hAnsi="Arial" w:cs="Arial"/>
        </w:rPr>
        <w:t>•</w:t>
      </w:r>
      <w:r w:rsidRPr="00A4078E">
        <w:rPr>
          <w:rFonts w:ascii="Arial" w:hAnsi="Arial" w:cs="Arial"/>
        </w:rPr>
        <w:tab/>
        <w:t xml:space="preserve">Let op consistente gegevens op voorblad, header, </w:t>
      </w:r>
      <w:proofErr w:type="spellStart"/>
      <w:r w:rsidRPr="00A4078E">
        <w:rPr>
          <w:rFonts w:ascii="Arial" w:hAnsi="Arial" w:cs="Arial"/>
        </w:rPr>
        <w:t>footer</w:t>
      </w:r>
      <w:proofErr w:type="spellEnd"/>
      <w:r w:rsidRPr="00A4078E">
        <w:rPr>
          <w:rFonts w:ascii="Arial" w:hAnsi="Arial" w:cs="Arial"/>
        </w:rPr>
        <w:t xml:space="preserve"> en versiebeheer</w:t>
      </w:r>
    </w:p>
    <w:p w14:paraId="6EAF7782" w14:textId="77777777" w:rsidR="00775256" w:rsidRPr="00A4078E" w:rsidRDefault="00775256" w:rsidP="00775256">
      <w:pPr>
        <w:rPr>
          <w:rFonts w:ascii="Arial" w:hAnsi="Arial" w:cs="Arial"/>
        </w:rPr>
      </w:pPr>
      <w:r w:rsidRPr="00A4078E">
        <w:rPr>
          <w:rFonts w:ascii="Arial" w:hAnsi="Arial" w:cs="Arial"/>
        </w:rPr>
        <w:t>•</w:t>
      </w:r>
      <w:r w:rsidRPr="00A4078E">
        <w:rPr>
          <w:rFonts w:ascii="Arial" w:hAnsi="Arial" w:cs="Arial"/>
        </w:rPr>
        <w:tab/>
        <w:t>Lege velden tussen &lt;&gt;, invullen of weghalen</w:t>
      </w:r>
    </w:p>
    <w:p w14:paraId="6EAF7783" w14:textId="77777777" w:rsidR="00775256" w:rsidRPr="00A4078E" w:rsidRDefault="00775256" w:rsidP="00775256">
      <w:pPr>
        <w:rPr>
          <w:rFonts w:ascii="Arial" w:hAnsi="Arial" w:cs="Arial"/>
        </w:rPr>
      </w:pPr>
      <w:r w:rsidRPr="00A4078E">
        <w:rPr>
          <w:rFonts w:ascii="Arial" w:hAnsi="Arial" w:cs="Arial"/>
        </w:rPr>
        <w:t>•</w:t>
      </w:r>
      <w:r w:rsidRPr="00A4078E">
        <w:rPr>
          <w:rFonts w:ascii="Arial" w:hAnsi="Arial" w:cs="Arial"/>
        </w:rPr>
        <w:tab/>
        <w:t>Neem altijd je klas en groepsnummer op</w:t>
      </w:r>
    </w:p>
    <w:p w14:paraId="6EAF7784" w14:textId="77777777" w:rsidR="00775256" w:rsidRPr="00775256" w:rsidRDefault="00775256" w:rsidP="00775256">
      <w:pPr>
        <w:rPr>
          <w:b/>
        </w:rPr>
      </w:pPr>
      <w:r w:rsidRPr="00775256">
        <w:rPr>
          <w:b/>
        </w:rPr>
        <w:t>Onderdelen</w:t>
      </w:r>
    </w:p>
    <w:p w14:paraId="6EAF7785" w14:textId="77777777" w:rsidR="00775256" w:rsidRPr="00A4078E" w:rsidRDefault="00775256" w:rsidP="00775256">
      <w:pPr>
        <w:rPr>
          <w:rFonts w:ascii="Arial" w:hAnsi="Arial" w:cs="Arial"/>
        </w:rPr>
      </w:pPr>
      <w:r w:rsidRPr="00A4078E">
        <w:rPr>
          <w:rFonts w:ascii="Arial" w:hAnsi="Arial" w:cs="Arial"/>
        </w:rPr>
        <w:t>•</w:t>
      </w:r>
      <w:r w:rsidRPr="00A4078E">
        <w:rPr>
          <w:rFonts w:ascii="Arial" w:hAnsi="Arial" w:cs="Arial"/>
        </w:rPr>
        <w:tab/>
        <w:t>Versie beheer</w:t>
      </w:r>
    </w:p>
    <w:p w14:paraId="6EAF7786" w14:textId="77777777" w:rsidR="00775256" w:rsidRDefault="00775256" w:rsidP="00775256">
      <w:pPr>
        <w:rPr>
          <w:rFonts w:ascii="Arial" w:hAnsi="Arial" w:cs="Arial"/>
        </w:rPr>
      </w:pPr>
      <w:r w:rsidRPr="00A4078E">
        <w:rPr>
          <w:rFonts w:ascii="Arial" w:hAnsi="Arial" w:cs="Arial"/>
        </w:rPr>
        <w:t>•</w:t>
      </w:r>
      <w:r w:rsidRPr="00A4078E">
        <w:rPr>
          <w:rFonts w:ascii="Arial" w:hAnsi="Arial" w:cs="Arial"/>
        </w:rPr>
        <w:tab/>
        <w:t>Manag</w:t>
      </w:r>
      <w:r>
        <w:rPr>
          <w:rFonts w:ascii="Arial" w:hAnsi="Arial" w:cs="Arial"/>
        </w:rPr>
        <w:t>ement samenvatting max 1 pagina .</w:t>
      </w:r>
      <w:r w:rsidRPr="00A4078E">
        <w:rPr>
          <w:rFonts w:ascii="Arial" w:hAnsi="Arial" w:cs="Arial"/>
        </w:rPr>
        <w:t xml:space="preserve">Wat kan de klant verwachten en wat kost het? </w:t>
      </w:r>
    </w:p>
    <w:p w14:paraId="6EAF7787" w14:textId="77777777" w:rsidR="00775256" w:rsidRDefault="00775256" w:rsidP="00775256">
      <w:pPr>
        <w:rPr>
          <w:rFonts w:ascii="Arial" w:hAnsi="Arial" w:cs="Arial"/>
        </w:rPr>
      </w:pPr>
      <w:r w:rsidRPr="00A4078E">
        <w:rPr>
          <w:rFonts w:ascii="Arial" w:hAnsi="Arial" w:cs="Arial"/>
        </w:rPr>
        <w:t>•</w:t>
      </w:r>
      <w:r w:rsidRPr="00A4078E">
        <w:rPr>
          <w:rFonts w:ascii="Arial" w:hAnsi="Arial" w:cs="Arial"/>
        </w:rPr>
        <w:tab/>
        <w:t>Inhoudsopgave max 1 pagina</w:t>
      </w:r>
    </w:p>
    <w:p w14:paraId="6EAF7788" w14:textId="77777777" w:rsidR="00775256" w:rsidRDefault="00775256" w:rsidP="00775256">
      <w:pPr>
        <w:rPr>
          <w:b/>
          <w:sz w:val="22"/>
        </w:rPr>
      </w:pPr>
    </w:p>
    <w:p w14:paraId="6EAF7789" w14:textId="77777777" w:rsidR="00775256" w:rsidRPr="00775256" w:rsidRDefault="00775256" w:rsidP="00775256">
      <w:pPr>
        <w:rPr>
          <w:b/>
          <w:sz w:val="22"/>
        </w:rPr>
      </w:pPr>
      <w:r w:rsidRPr="00775256">
        <w:rPr>
          <w:b/>
          <w:sz w:val="22"/>
        </w:rPr>
        <w:t>Hoofdstuk 1 Projectdefinitie</w:t>
      </w:r>
    </w:p>
    <w:p w14:paraId="6EAF778A" w14:textId="77777777" w:rsidR="00775256" w:rsidRPr="00775256" w:rsidRDefault="00775256" w:rsidP="00775256">
      <w:pPr>
        <w:rPr>
          <w:rFonts w:ascii="Arial" w:hAnsi="Arial" w:cs="Arial"/>
          <w:b/>
        </w:rPr>
      </w:pPr>
      <w:r w:rsidRPr="00775256">
        <w:rPr>
          <w:rFonts w:ascii="Arial" w:hAnsi="Arial" w:cs="Arial"/>
          <w:b/>
        </w:rPr>
        <w:t>projectdoelstellingen</w:t>
      </w:r>
    </w:p>
    <w:p w14:paraId="6EAF778B" w14:textId="77777777" w:rsidR="00775256" w:rsidRPr="00A4078E" w:rsidRDefault="00775256" w:rsidP="00775256">
      <w:pPr>
        <w:pStyle w:val="Lijstalinea"/>
        <w:numPr>
          <w:ilvl w:val="0"/>
          <w:numId w:val="40"/>
        </w:numPr>
        <w:rPr>
          <w:rFonts w:ascii="Arial" w:hAnsi="Arial" w:cs="Arial"/>
          <w:lang w:val="nl-NL"/>
        </w:rPr>
      </w:pPr>
      <w:r w:rsidRPr="00A4078E">
        <w:rPr>
          <w:rFonts w:ascii="Arial" w:hAnsi="Arial" w:cs="Arial"/>
          <w:lang w:val="nl-NL"/>
        </w:rPr>
        <w:t>Wat moet er gerealiseerd worden, onderliggende probleem</w:t>
      </w:r>
    </w:p>
    <w:p w14:paraId="6EAF778C" w14:textId="77777777" w:rsidR="00775256" w:rsidRDefault="00775256" w:rsidP="00775256">
      <w:pPr>
        <w:pStyle w:val="Lijstalinea"/>
        <w:numPr>
          <w:ilvl w:val="0"/>
          <w:numId w:val="40"/>
        </w:numPr>
        <w:rPr>
          <w:rFonts w:ascii="Arial" w:hAnsi="Arial" w:cs="Arial"/>
          <w:lang w:val="nl-NL"/>
        </w:rPr>
      </w:pPr>
      <w:r w:rsidRPr="00A4078E">
        <w:rPr>
          <w:rFonts w:ascii="Arial" w:hAnsi="Arial" w:cs="Arial"/>
          <w:lang w:val="nl-NL"/>
        </w:rPr>
        <w:t>Zolang je “waarom”  kunt vragen is de doelstelling niet compleet</w:t>
      </w:r>
    </w:p>
    <w:p w14:paraId="6EAF778D" w14:textId="77777777" w:rsidR="00775256" w:rsidRPr="00A4078E" w:rsidRDefault="00775256" w:rsidP="00775256">
      <w:pPr>
        <w:pStyle w:val="Lijstalinea"/>
        <w:numPr>
          <w:ilvl w:val="0"/>
          <w:numId w:val="40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Je hoofdvraag is de opdracht die je gaat beantwoorden</w:t>
      </w:r>
    </w:p>
    <w:p w14:paraId="6EAF778E" w14:textId="77777777" w:rsidR="00775256" w:rsidRPr="00775256" w:rsidRDefault="00775256" w:rsidP="00775256">
      <w:pPr>
        <w:rPr>
          <w:rFonts w:ascii="Arial" w:hAnsi="Arial" w:cs="Arial"/>
          <w:b/>
        </w:rPr>
      </w:pPr>
      <w:r w:rsidRPr="00775256">
        <w:rPr>
          <w:rFonts w:ascii="Arial" w:hAnsi="Arial" w:cs="Arial"/>
          <w:b/>
        </w:rPr>
        <w:t>Gekozen aanpak</w:t>
      </w:r>
    </w:p>
    <w:p w14:paraId="6EAF778F" w14:textId="77777777" w:rsidR="00775256" w:rsidRPr="00A4078E" w:rsidRDefault="00775256" w:rsidP="00775256">
      <w:pPr>
        <w:pStyle w:val="Lijstalinea"/>
        <w:numPr>
          <w:ilvl w:val="0"/>
          <w:numId w:val="40"/>
        </w:numPr>
        <w:rPr>
          <w:rFonts w:ascii="Arial" w:hAnsi="Arial" w:cs="Arial"/>
          <w:lang w:val="nl-NL"/>
        </w:rPr>
      </w:pPr>
      <w:r w:rsidRPr="00A4078E">
        <w:rPr>
          <w:rFonts w:ascii="Arial" w:hAnsi="Arial" w:cs="Arial"/>
          <w:lang w:val="nl-NL"/>
        </w:rPr>
        <w:t>Hoe ga je het aanpakken?</w:t>
      </w:r>
    </w:p>
    <w:p w14:paraId="6EAF7790" w14:textId="77777777" w:rsidR="00775256" w:rsidRPr="00775256" w:rsidRDefault="00775256" w:rsidP="00775256">
      <w:pPr>
        <w:rPr>
          <w:rFonts w:ascii="Arial" w:hAnsi="Arial" w:cs="Arial"/>
          <w:b/>
        </w:rPr>
      </w:pPr>
      <w:r w:rsidRPr="00775256">
        <w:rPr>
          <w:rFonts w:ascii="Arial" w:hAnsi="Arial" w:cs="Arial"/>
          <w:b/>
        </w:rPr>
        <w:t>De Producten</w:t>
      </w:r>
    </w:p>
    <w:p w14:paraId="6EAF7791" w14:textId="77777777" w:rsidR="00775256" w:rsidRPr="00A4078E" w:rsidRDefault="00775256" w:rsidP="00775256">
      <w:pPr>
        <w:pStyle w:val="Lijstalinea"/>
        <w:numPr>
          <w:ilvl w:val="0"/>
          <w:numId w:val="40"/>
        </w:numPr>
        <w:rPr>
          <w:rFonts w:ascii="Arial" w:hAnsi="Arial" w:cs="Arial"/>
          <w:lang w:val="nl-NL"/>
        </w:rPr>
      </w:pPr>
      <w:r w:rsidRPr="00A4078E">
        <w:rPr>
          <w:rFonts w:ascii="Arial" w:hAnsi="Arial" w:cs="Arial"/>
          <w:lang w:val="nl-NL"/>
        </w:rPr>
        <w:t>Beschrijving van alle producten op een SMART manier.</w:t>
      </w:r>
    </w:p>
    <w:p w14:paraId="6EAF7792" w14:textId="77777777" w:rsidR="00775256" w:rsidRPr="00775256" w:rsidRDefault="00775256" w:rsidP="00775256">
      <w:pPr>
        <w:rPr>
          <w:rFonts w:ascii="Arial" w:hAnsi="Arial" w:cs="Arial"/>
          <w:b/>
        </w:rPr>
      </w:pPr>
      <w:r w:rsidRPr="00775256">
        <w:rPr>
          <w:rFonts w:ascii="Arial" w:hAnsi="Arial" w:cs="Arial"/>
          <w:b/>
        </w:rPr>
        <w:t>Uitsluitingen</w:t>
      </w:r>
    </w:p>
    <w:p w14:paraId="6EAF7793" w14:textId="77777777" w:rsidR="00775256" w:rsidRPr="00A4078E" w:rsidRDefault="00775256" w:rsidP="00775256">
      <w:pPr>
        <w:pStyle w:val="Lijstalinea"/>
        <w:numPr>
          <w:ilvl w:val="0"/>
          <w:numId w:val="40"/>
        </w:numPr>
        <w:rPr>
          <w:rFonts w:ascii="Arial" w:hAnsi="Arial" w:cs="Arial"/>
          <w:lang w:val="nl-NL"/>
        </w:rPr>
      </w:pPr>
      <w:r w:rsidRPr="00A4078E">
        <w:rPr>
          <w:rFonts w:ascii="Arial" w:hAnsi="Arial" w:cs="Arial"/>
          <w:lang w:val="nl-NL"/>
        </w:rPr>
        <w:t>Wat doe je niet, randvoorwaarden en afhankelijkheden</w:t>
      </w:r>
    </w:p>
    <w:p w14:paraId="6EAF7794" w14:textId="77777777" w:rsidR="00775256" w:rsidRPr="00775256" w:rsidRDefault="00775256" w:rsidP="00775256">
      <w:pPr>
        <w:rPr>
          <w:rFonts w:ascii="Arial" w:hAnsi="Arial" w:cs="Arial"/>
          <w:b/>
        </w:rPr>
      </w:pPr>
      <w:r w:rsidRPr="00775256">
        <w:rPr>
          <w:rFonts w:ascii="Arial" w:hAnsi="Arial" w:cs="Arial"/>
          <w:b/>
        </w:rPr>
        <w:t>Budget</w:t>
      </w:r>
    </w:p>
    <w:p w14:paraId="6EAF7795" w14:textId="77777777" w:rsidR="00775256" w:rsidRPr="00A4078E" w:rsidRDefault="00775256" w:rsidP="00775256">
      <w:pPr>
        <w:pStyle w:val="Lijstalinea"/>
        <w:numPr>
          <w:ilvl w:val="0"/>
          <w:numId w:val="40"/>
        </w:numPr>
        <w:rPr>
          <w:rFonts w:ascii="Arial" w:hAnsi="Arial" w:cs="Arial"/>
          <w:lang w:val="nl-NL"/>
        </w:rPr>
      </w:pPr>
      <w:r w:rsidRPr="00A4078E">
        <w:rPr>
          <w:rFonts w:ascii="Arial" w:hAnsi="Arial" w:cs="Arial"/>
          <w:lang w:val="nl-NL"/>
        </w:rPr>
        <w:t>Uren, kosten, middelen.</w:t>
      </w:r>
    </w:p>
    <w:p w14:paraId="6EAF7796" w14:textId="77777777" w:rsidR="00775256" w:rsidRPr="00A4078E" w:rsidRDefault="00775256" w:rsidP="00775256">
      <w:pPr>
        <w:pStyle w:val="Lijstalinea"/>
        <w:numPr>
          <w:ilvl w:val="0"/>
          <w:numId w:val="40"/>
        </w:numPr>
        <w:rPr>
          <w:rFonts w:ascii="Arial" w:hAnsi="Arial" w:cs="Arial"/>
          <w:lang w:val="nl-NL"/>
        </w:rPr>
      </w:pPr>
      <w:r w:rsidRPr="00A4078E">
        <w:rPr>
          <w:rFonts w:ascii="Arial" w:hAnsi="Arial" w:cs="Arial"/>
          <w:lang w:val="nl-NL"/>
        </w:rPr>
        <w:t>Moet onderbouwd zijn</w:t>
      </w:r>
    </w:p>
    <w:p w14:paraId="6EAF7797" w14:textId="77777777" w:rsidR="00775256" w:rsidRDefault="00775256" w:rsidP="00775256">
      <w:pPr>
        <w:pStyle w:val="Lijstalinea"/>
        <w:numPr>
          <w:ilvl w:val="0"/>
          <w:numId w:val="40"/>
        </w:numPr>
        <w:rPr>
          <w:rFonts w:ascii="Arial" w:hAnsi="Arial" w:cs="Arial"/>
          <w:lang w:val="nl-NL"/>
        </w:rPr>
      </w:pPr>
      <w:r w:rsidRPr="00A4078E">
        <w:rPr>
          <w:rFonts w:ascii="Arial" w:hAnsi="Arial" w:cs="Arial"/>
          <w:lang w:val="nl-NL"/>
        </w:rPr>
        <w:t>Moeten overeenkomen met de samenvatting</w:t>
      </w:r>
    </w:p>
    <w:p w14:paraId="6EAF7798" w14:textId="77777777" w:rsidR="00775256" w:rsidRDefault="00775256" w:rsidP="00775256">
      <w:pPr>
        <w:rPr>
          <w:b/>
          <w:sz w:val="22"/>
        </w:rPr>
      </w:pPr>
    </w:p>
    <w:p w14:paraId="6EAF7799" w14:textId="77777777" w:rsidR="00775256" w:rsidRPr="00775256" w:rsidRDefault="00775256" w:rsidP="00775256">
      <w:pPr>
        <w:rPr>
          <w:b/>
          <w:sz w:val="22"/>
        </w:rPr>
      </w:pPr>
      <w:r w:rsidRPr="00775256">
        <w:rPr>
          <w:b/>
          <w:sz w:val="22"/>
        </w:rPr>
        <w:t>Hoofdstuk 2 Projectorganisatie structuur</w:t>
      </w:r>
    </w:p>
    <w:p w14:paraId="6EAF779A" w14:textId="77777777" w:rsidR="00775256" w:rsidRPr="00A4078E" w:rsidRDefault="00775256" w:rsidP="00775256">
      <w:pPr>
        <w:rPr>
          <w:rFonts w:ascii="Arial" w:hAnsi="Arial" w:cs="Arial"/>
        </w:rPr>
      </w:pPr>
      <w:r w:rsidRPr="00A4078E">
        <w:rPr>
          <w:rFonts w:ascii="Arial" w:hAnsi="Arial" w:cs="Arial"/>
        </w:rPr>
        <w:t>•</w:t>
      </w:r>
      <w:r w:rsidRPr="00A4078E">
        <w:rPr>
          <w:rFonts w:ascii="Arial" w:hAnsi="Arial" w:cs="Arial"/>
        </w:rPr>
        <w:tab/>
        <w:t>Organigram</w:t>
      </w:r>
    </w:p>
    <w:p w14:paraId="6EAF779B" w14:textId="77777777" w:rsidR="00775256" w:rsidRPr="00A4078E" w:rsidRDefault="00775256" w:rsidP="00775256">
      <w:pPr>
        <w:rPr>
          <w:rFonts w:ascii="Arial" w:hAnsi="Arial" w:cs="Arial"/>
        </w:rPr>
      </w:pPr>
      <w:r w:rsidRPr="00A4078E">
        <w:rPr>
          <w:rFonts w:ascii="Arial" w:hAnsi="Arial" w:cs="Arial"/>
        </w:rPr>
        <w:t>•</w:t>
      </w:r>
      <w:r w:rsidRPr="00A4078E">
        <w:rPr>
          <w:rFonts w:ascii="Arial" w:hAnsi="Arial" w:cs="Arial"/>
        </w:rPr>
        <w:tab/>
        <w:t>Beschrijving verschillende rollen in TBV</w:t>
      </w:r>
    </w:p>
    <w:p w14:paraId="6EAF779C" w14:textId="77777777" w:rsidR="00775256" w:rsidRDefault="00775256" w:rsidP="00775256">
      <w:pPr>
        <w:rPr>
          <w:rFonts w:ascii="Arial" w:hAnsi="Arial" w:cs="Arial"/>
        </w:rPr>
      </w:pPr>
      <w:r w:rsidRPr="00A4078E">
        <w:rPr>
          <w:rFonts w:ascii="Arial" w:hAnsi="Arial" w:cs="Arial"/>
        </w:rPr>
        <w:t>•</w:t>
      </w:r>
      <w:r w:rsidRPr="00A4078E">
        <w:rPr>
          <w:rFonts w:ascii="Arial" w:hAnsi="Arial" w:cs="Arial"/>
        </w:rPr>
        <w:tab/>
        <w:t>Het moet duidelijk zijn wie welke rol vervult</w:t>
      </w:r>
    </w:p>
    <w:p w14:paraId="6EAF779D" w14:textId="77777777" w:rsidR="00775256" w:rsidRPr="00A4078E" w:rsidRDefault="00775256" w:rsidP="00775256">
      <w:pPr>
        <w:rPr>
          <w:rFonts w:ascii="Arial" w:hAnsi="Arial" w:cs="Arial"/>
        </w:rPr>
      </w:pPr>
    </w:p>
    <w:p w14:paraId="6EAF779E" w14:textId="77777777" w:rsidR="00775256" w:rsidRPr="00775256" w:rsidRDefault="00775256" w:rsidP="00775256">
      <w:pPr>
        <w:rPr>
          <w:b/>
          <w:sz w:val="22"/>
        </w:rPr>
      </w:pPr>
      <w:r w:rsidRPr="00775256">
        <w:rPr>
          <w:b/>
          <w:sz w:val="22"/>
        </w:rPr>
        <w:t>Hoofdstuk 3 PDS</w:t>
      </w:r>
    </w:p>
    <w:p w14:paraId="6EAF779F" w14:textId="77777777" w:rsidR="00775256" w:rsidRPr="00A4078E" w:rsidRDefault="00775256" w:rsidP="00775256">
      <w:pPr>
        <w:rPr>
          <w:rFonts w:ascii="Arial" w:hAnsi="Arial" w:cs="Arial"/>
        </w:rPr>
      </w:pPr>
      <w:r w:rsidRPr="00A4078E">
        <w:rPr>
          <w:rFonts w:ascii="Arial" w:hAnsi="Arial" w:cs="Arial"/>
        </w:rPr>
        <w:t>•</w:t>
      </w:r>
      <w:r w:rsidRPr="00A4078E">
        <w:rPr>
          <w:rFonts w:ascii="Arial" w:hAnsi="Arial" w:cs="Arial"/>
        </w:rPr>
        <w:tab/>
        <w:t>Zijn het echt producten (geen processen)</w:t>
      </w:r>
    </w:p>
    <w:p w14:paraId="6EAF77A0" w14:textId="77777777" w:rsidR="00775256" w:rsidRPr="00A4078E" w:rsidRDefault="00775256" w:rsidP="00775256">
      <w:pPr>
        <w:rPr>
          <w:rFonts w:ascii="Arial" w:hAnsi="Arial" w:cs="Arial"/>
        </w:rPr>
      </w:pPr>
      <w:r w:rsidRPr="00A4078E">
        <w:rPr>
          <w:rFonts w:ascii="Arial" w:hAnsi="Arial" w:cs="Arial"/>
        </w:rPr>
        <w:t>•</w:t>
      </w:r>
      <w:r w:rsidRPr="00A4078E">
        <w:rPr>
          <w:rFonts w:ascii="Arial" w:hAnsi="Arial" w:cs="Arial"/>
        </w:rPr>
        <w:tab/>
        <w:t>Staan ze op de juiste plek?</w:t>
      </w:r>
    </w:p>
    <w:p w14:paraId="6EAF77A1" w14:textId="77777777" w:rsidR="00775256" w:rsidRPr="00A4078E" w:rsidRDefault="00775256" w:rsidP="00775256">
      <w:pPr>
        <w:rPr>
          <w:rFonts w:ascii="Arial" w:hAnsi="Arial" w:cs="Arial"/>
        </w:rPr>
      </w:pPr>
      <w:r w:rsidRPr="00A4078E">
        <w:rPr>
          <w:rFonts w:ascii="Arial" w:hAnsi="Arial" w:cs="Arial"/>
        </w:rPr>
        <w:t>•</w:t>
      </w:r>
      <w:r w:rsidRPr="00A4078E">
        <w:rPr>
          <w:rFonts w:ascii="Arial" w:hAnsi="Arial" w:cs="Arial"/>
        </w:rPr>
        <w:tab/>
        <w:t>Zijn ze compleet?</w:t>
      </w:r>
    </w:p>
    <w:p w14:paraId="6EAF77A2" w14:textId="77777777" w:rsidR="00775256" w:rsidRPr="00A4078E" w:rsidRDefault="00775256" w:rsidP="00775256">
      <w:pPr>
        <w:rPr>
          <w:rFonts w:ascii="Arial" w:hAnsi="Arial" w:cs="Arial"/>
        </w:rPr>
      </w:pPr>
      <w:r w:rsidRPr="00A4078E">
        <w:rPr>
          <w:rFonts w:ascii="Arial" w:hAnsi="Arial" w:cs="Arial"/>
        </w:rPr>
        <w:t>•</w:t>
      </w:r>
      <w:r w:rsidRPr="00A4078E">
        <w:rPr>
          <w:rFonts w:ascii="Arial" w:hAnsi="Arial" w:cs="Arial"/>
        </w:rPr>
        <w:tab/>
        <w:t>Zijn we genummerd</w:t>
      </w:r>
    </w:p>
    <w:p w14:paraId="6EAF77A3" w14:textId="77777777" w:rsidR="00775256" w:rsidRDefault="00775256" w:rsidP="00775256">
      <w:pPr>
        <w:rPr>
          <w:rFonts w:ascii="Arial" w:hAnsi="Arial" w:cs="Arial"/>
        </w:rPr>
      </w:pPr>
      <w:r w:rsidRPr="00A4078E">
        <w:rPr>
          <w:rFonts w:ascii="Arial" w:hAnsi="Arial" w:cs="Arial"/>
        </w:rPr>
        <w:t>•</w:t>
      </w:r>
      <w:r w:rsidRPr="00A4078E">
        <w:rPr>
          <w:rFonts w:ascii="Arial" w:hAnsi="Arial" w:cs="Arial"/>
        </w:rPr>
        <w:tab/>
        <w:t>Komen de op te leveren producten terug in H1?</w:t>
      </w:r>
    </w:p>
    <w:p w14:paraId="6EAF77A4" w14:textId="77777777" w:rsidR="00775256" w:rsidRPr="00A4078E" w:rsidRDefault="00775256" w:rsidP="00775256">
      <w:pPr>
        <w:rPr>
          <w:rFonts w:ascii="Arial" w:hAnsi="Arial" w:cs="Arial"/>
        </w:rPr>
      </w:pPr>
    </w:p>
    <w:p w14:paraId="6EAF77A5" w14:textId="77777777" w:rsidR="00775256" w:rsidRPr="00775256" w:rsidRDefault="00775256" w:rsidP="00775256">
      <w:pPr>
        <w:rPr>
          <w:b/>
          <w:sz w:val="22"/>
        </w:rPr>
      </w:pPr>
      <w:r w:rsidRPr="00775256">
        <w:rPr>
          <w:b/>
          <w:sz w:val="22"/>
        </w:rPr>
        <w:t>Hoofdstuk 4 Planning</w:t>
      </w:r>
    </w:p>
    <w:p w14:paraId="6EAF77A6" w14:textId="77777777" w:rsidR="00775256" w:rsidRPr="00A4078E" w:rsidRDefault="00775256" w:rsidP="00775256">
      <w:pPr>
        <w:rPr>
          <w:rFonts w:ascii="Arial" w:hAnsi="Arial" w:cs="Arial"/>
        </w:rPr>
      </w:pPr>
      <w:r w:rsidRPr="00A4078E">
        <w:rPr>
          <w:rFonts w:ascii="Arial" w:hAnsi="Arial" w:cs="Arial"/>
        </w:rPr>
        <w:t>•</w:t>
      </w:r>
      <w:r w:rsidRPr="00A4078E">
        <w:rPr>
          <w:rFonts w:ascii="Arial" w:hAnsi="Arial" w:cs="Arial"/>
        </w:rPr>
        <w:tab/>
        <w:t>In MS project</w:t>
      </w:r>
    </w:p>
    <w:p w14:paraId="6EAF77A7" w14:textId="77777777" w:rsidR="00775256" w:rsidRPr="00A4078E" w:rsidRDefault="00775256" w:rsidP="00775256">
      <w:pPr>
        <w:rPr>
          <w:rFonts w:ascii="Arial" w:hAnsi="Arial" w:cs="Arial"/>
        </w:rPr>
      </w:pPr>
      <w:r w:rsidRPr="00A4078E">
        <w:rPr>
          <w:rFonts w:ascii="Arial" w:hAnsi="Arial" w:cs="Arial"/>
        </w:rPr>
        <w:t>•</w:t>
      </w:r>
      <w:r w:rsidRPr="00A4078E">
        <w:rPr>
          <w:rFonts w:ascii="Arial" w:hAnsi="Arial" w:cs="Arial"/>
        </w:rPr>
        <w:tab/>
        <w:t>Vertaling van de producten uit de PDS in taken en activiteiten.</w:t>
      </w:r>
    </w:p>
    <w:p w14:paraId="6EAF77A8" w14:textId="77777777" w:rsidR="00775256" w:rsidRPr="00A4078E" w:rsidRDefault="00775256" w:rsidP="00775256">
      <w:pPr>
        <w:rPr>
          <w:rFonts w:ascii="Arial" w:hAnsi="Arial" w:cs="Arial"/>
        </w:rPr>
      </w:pPr>
      <w:r w:rsidRPr="00A4078E">
        <w:rPr>
          <w:rFonts w:ascii="Arial" w:hAnsi="Arial" w:cs="Arial"/>
        </w:rPr>
        <w:t>•</w:t>
      </w:r>
      <w:r w:rsidRPr="00A4078E">
        <w:rPr>
          <w:rFonts w:ascii="Arial" w:hAnsi="Arial" w:cs="Arial"/>
        </w:rPr>
        <w:tab/>
        <w:t>Wie doet wat en wanneer en in welke volgorde</w:t>
      </w:r>
    </w:p>
    <w:p w14:paraId="6EAF77A9" w14:textId="77777777" w:rsidR="00775256" w:rsidRPr="00A4078E" w:rsidRDefault="00775256" w:rsidP="00775256">
      <w:pPr>
        <w:rPr>
          <w:rFonts w:ascii="Arial" w:hAnsi="Arial" w:cs="Arial"/>
        </w:rPr>
      </w:pPr>
      <w:r w:rsidRPr="00A4078E">
        <w:rPr>
          <w:rFonts w:ascii="Arial" w:hAnsi="Arial" w:cs="Arial"/>
        </w:rPr>
        <w:t>•</w:t>
      </w:r>
      <w:r w:rsidRPr="00A4078E">
        <w:rPr>
          <w:rFonts w:ascii="Arial" w:hAnsi="Arial" w:cs="Arial"/>
        </w:rPr>
        <w:tab/>
        <w:t>Initiële planning voor hele project</w:t>
      </w:r>
    </w:p>
    <w:p w14:paraId="6EAF77AA" w14:textId="77777777" w:rsidR="00775256" w:rsidRPr="00A4078E" w:rsidRDefault="00775256" w:rsidP="00775256">
      <w:pPr>
        <w:rPr>
          <w:rFonts w:ascii="Arial" w:hAnsi="Arial" w:cs="Arial"/>
        </w:rPr>
      </w:pPr>
      <w:r w:rsidRPr="00A4078E">
        <w:rPr>
          <w:rFonts w:ascii="Arial" w:hAnsi="Arial" w:cs="Arial"/>
        </w:rPr>
        <w:t>•</w:t>
      </w:r>
      <w:r w:rsidRPr="00A4078E">
        <w:rPr>
          <w:rFonts w:ascii="Arial" w:hAnsi="Arial" w:cs="Arial"/>
        </w:rPr>
        <w:tab/>
        <w:t>Detailplanning voor eerste fase</w:t>
      </w:r>
    </w:p>
    <w:p w14:paraId="6EAF77AB" w14:textId="77777777" w:rsidR="00775256" w:rsidRPr="00A4078E" w:rsidRDefault="00775256" w:rsidP="00775256">
      <w:pPr>
        <w:rPr>
          <w:rFonts w:ascii="Arial" w:hAnsi="Arial" w:cs="Arial"/>
        </w:rPr>
      </w:pPr>
      <w:r w:rsidRPr="00A4078E">
        <w:rPr>
          <w:rFonts w:ascii="Arial" w:hAnsi="Arial" w:cs="Arial"/>
        </w:rPr>
        <w:t>•</w:t>
      </w:r>
      <w:r w:rsidRPr="00A4078E">
        <w:rPr>
          <w:rFonts w:ascii="Arial" w:hAnsi="Arial" w:cs="Arial"/>
        </w:rPr>
        <w:tab/>
        <w:t>Zowel in details in tabelvorm (taaknaam, begin en einddatum, wie en volgorde)</w:t>
      </w:r>
    </w:p>
    <w:p w14:paraId="6EAF77AC" w14:textId="77777777" w:rsidR="00B311B0" w:rsidRPr="00B311B0" w:rsidRDefault="00775256" w:rsidP="00775256">
      <w:r w:rsidRPr="00A4078E">
        <w:rPr>
          <w:rFonts w:ascii="Arial" w:hAnsi="Arial" w:cs="Arial"/>
        </w:rPr>
        <w:t>•</w:t>
      </w:r>
      <w:r w:rsidRPr="00A4078E">
        <w:rPr>
          <w:rFonts w:ascii="Arial" w:hAnsi="Arial" w:cs="Arial"/>
        </w:rPr>
        <w:tab/>
        <w:t>Als visueel in grafiek (</w:t>
      </w:r>
      <w:proofErr w:type="spellStart"/>
      <w:r w:rsidRPr="00A4078E">
        <w:rPr>
          <w:rFonts w:ascii="Arial" w:hAnsi="Arial" w:cs="Arial"/>
        </w:rPr>
        <w:t>Gantt</w:t>
      </w:r>
      <w:proofErr w:type="spellEnd"/>
      <w:r w:rsidRPr="00A4078E">
        <w:rPr>
          <w:rFonts w:ascii="Arial" w:hAnsi="Arial" w:cs="Arial"/>
        </w:rPr>
        <w:t xml:space="preserve"> </w:t>
      </w:r>
      <w:proofErr w:type="spellStart"/>
      <w:r w:rsidRPr="00A4078E">
        <w:rPr>
          <w:rFonts w:ascii="Arial" w:hAnsi="Arial" w:cs="Arial"/>
        </w:rPr>
        <w:t>chart</w:t>
      </w:r>
      <w:proofErr w:type="spellEnd"/>
      <w:r w:rsidRPr="00A4078E">
        <w:rPr>
          <w:rFonts w:ascii="Arial" w:hAnsi="Arial" w:cs="Arial"/>
        </w:rPr>
        <w:t>) alleen taaknaam ervoor</w:t>
      </w:r>
    </w:p>
    <w:sectPr w:rsidR="00B311B0" w:rsidRPr="00B311B0">
      <w:headerReference w:type="even" r:id="rId14"/>
      <w:headerReference w:type="default" r:id="rId15"/>
      <w:footerReference w:type="default" r:id="rId16"/>
      <w:pgSz w:w="11906" w:h="16838"/>
      <w:pgMar w:top="1418" w:right="1418" w:bottom="1418" w:left="1418" w:header="284" w:footer="28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A23CA4" w14:textId="77777777" w:rsidR="00EA5414" w:rsidRDefault="00EA5414">
      <w:r>
        <w:separator/>
      </w:r>
    </w:p>
  </w:endnote>
  <w:endnote w:type="continuationSeparator" w:id="0">
    <w:p w14:paraId="6362BD1F" w14:textId="77777777" w:rsidR="00EA5414" w:rsidRDefault="00EA5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Key Result">
    <w:altName w:val="Times New Roman"/>
    <w:charset w:val="00"/>
    <w:family w:val="auto"/>
    <w:pitch w:val="variable"/>
    <w:sig w:usb0="00000287" w:usb1="00000000" w:usb2="00000000" w:usb3="00000000" w:csb0="0000001F" w:csb1="00000000"/>
  </w:font>
  <w:font w:name="Arial Narrow Special G1">
    <w:charset w:val="02"/>
    <w:family w:val="swiss"/>
    <w:pitch w:val="variable"/>
    <w:sig w:usb0="00000000" w:usb1="10000000" w:usb2="00000000" w:usb3="00000000" w:csb0="80000000" w:csb1="00000000"/>
  </w:font>
  <w:font w:name="Arial Special G2">
    <w:charset w:val="02"/>
    <w:family w:val="swiss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ys Joanna">
    <w:altName w:val="Nyal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21"/>
      <w:gridCol w:w="7249"/>
    </w:tblGrid>
    <w:tr w:rsidR="009E6C4D" w14:paraId="6EAF77B8" w14:textId="77777777">
      <w:tc>
        <w:tcPr>
          <w:tcW w:w="1004" w:type="pct"/>
        </w:tcPr>
        <w:p w14:paraId="6EAF77B6" w14:textId="77777777" w:rsidR="009E6C4D" w:rsidRDefault="009E6C4D">
          <w:pPr>
            <w:rPr>
              <w:b/>
              <w:bCs/>
            </w:rPr>
          </w:pPr>
          <w:r>
            <w:rPr>
              <w:b/>
              <w:bCs/>
            </w:rPr>
            <w:t>Projectcode:</w:t>
          </w:r>
        </w:p>
      </w:tc>
      <w:tc>
        <w:tcPr>
          <w:tcW w:w="3996" w:type="pct"/>
        </w:tcPr>
        <w:p w14:paraId="6EAF77B7" w14:textId="4BB4E6F2" w:rsidR="009E6C4D" w:rsidRDefault="009E6C4D">
          <w:r>
            <w:t>?</w:t>
          </w:r>
        </w:p>
      </w:tc>
    </w:tr>
    <w:tr w:rsidR="009E6C4D" w14:paraId="6EAF77BB" w14:textId="77777777">
      <w:tc>
        <w:tcPr>
          <w:tcW w:w="1004" w:type="pct"/>
        </w:tcPr>
        <w:p w14:paraId="6EAF77B9" w14:textId="77777777" w:rsidR="009E6C4D" w:rsidRDefault="009E6C4D">
          <w:pPr>
            <w:rPr>
              <w:b/>
              <w:bCs/>
            </w:rPr>
          </w:pPr>
        </w:p>
      </w:tc>
      <w:tc>
        <w:tcPr>
          <w:tcW w:w="3996" w:type="pct"/>
        </w:tcPr>
        <w:p w14:paraId="6EAF77BA" w14:textId="77777777" w:rsidR="009E6C4D" w:rsidRDefault="009E6C4D"/>
      </w:tc>
    </w:tr>
    <w:tr w:rsidR="009E6C4D" w14:paraId="6EAF77BE" w14:textId="77777777">
      <w:tc>
        <w:tcPr>
          <w:tcW w:w="1004" w:type="pct"/>
        </w:tcPr>
        <w:p w14:paraId="6EAF77BC" w14:textId="77777777" w:rsidR="009E6C4D" w:rsidRDefault="009E6C4D">
          <w:pPr>
            <w:rPr>
              <w:b/>
              <w:bCs/>
            </w:rPr>
          </w:pPr>
          <w:r>
            <w:rPr>
              <w:b/>
              <w:bCs/>
            </w:rPr>
            <w:t>Datum voltooid:</w:t>
          </w:r>
        </w:p>
      </w:tc>
      <w:tc>
        <w:tcPr>
          <w:tcW w:w="3996" w:type="pct"/>
        </w:tcPr>
        <w:p w14:paraId="6EAF77BD" w14:textId="7AFDE08C" w:rsidR="009E6C4D" w:rsidRDefault="008E3869">
          <w:r>
            <w:t>28-11</w:t>
          </w:r>
          <w:r w:rsidR="009E6C4D">
            <w:t>-2014</w:t>
          </w:r>
        </w:p>
      </w:tc>
    </w:tr>
    <w:tr w:rsidR="009E6C4D" w14:paraId="6EAF77C1" w14:textId="77777777">
      <w:tc>
        <w:tcPr>
          <w:tcW w:w="1004" w:type="pct"/>
        </w:tcPr>
        <w:p w14:paraId="6EAF77BF" w14:textId="77777777" w:rsidR="009E6C4D" w:rsidRDefault="009E6C4D">
          <w:pPr>
            <w:rPr>
              <w:b/>
              <w:bCs/>
            </w:rPr>
          </w:pPr>
          <w:r>
            <w:rPr>
              <w:b/>
              <w:bCs/>
            </w:rPr>
            <w:t>Auteur/groep:</w:t>
          </w:r>
        </w:p>
      </w:tc>
      <w:tc>
        <w:tcPr>
          <w:tcW w:w="3996" w:type="pct"/>
        </w:tcPr>
        <w:p w14:paraId="6EAF77C0" w14:textId="5C8DBEFA" w:rsidR="009E6C4D" w:rsidRDefault="009E6C4D">
          <w:r>
            <w:t>S22A</w:t>
          </w:r>
        </w:p>
      </w:tc>
    </w:tr>
    <w:tr w:rsidR="009E6C4D" w14:paraId="6EAF77C4" w14:textId="77777777">
      <w:tc>
        <w:tcPr>
          <w:tcW w:w="1004" w:type="pct"/>
        </w:tcPr>
        <w:p w14:paraId="6EAF77C2" w14:textId="77777777" w:rsidR="009E6C4D" w:rsidRDefault="009E6C4D">
          <w:pPr>
            <w:rPr>
              <w:b/>
              <w:bCs/>
            </w:rPr>
          </w:pPr>
        </w:p>
      </w:tc>
      <w:tc>
        <w:tcPr>
          <w:tcW w:w="3996" w:type="pct"/>
        </w:tcPr>
        <w:p w14:paraId="6EAF77C3" w14:textId="77777777" w:rsidR="009E6C4D" w:rsidRDefault="009E6C4D"/>
      </w:tc>
    </w:tr>
    <w:tr w:rsidR="009E6C4D" w14:paraId="6EAF77C7" w14:textId="77777777">
      <w:tc>
        <w:tcPr>
          <w:tcW w:w="1004" w:type="pct"/>
        </w:tcPr>
        <w:p w14:paraId="6EAF77C5" w14:textId="77777777" w:rsidR="009E6C4D" w:rsidRDefault="009E6C4D">
          <w:pPr>
            <w:rPr>
              <w:b/>
              <w:bCs/>
            </w:rPr>
          </w:pPr>
          <w:r>
            <w:rPr>
              <w:b/>
              <w:bCs/>
            </w:rPr>
            <w:t>Versie:</w:t>
          </w:r>
        </w:p>
      </w:tc>
      <w:tc>
        <w:tcPr>
          <w:tcW w:w="3996" w:type="pct"/>
        </w:tcPr>
        <w:p w14:paraId="6EAF77C6" w14:textId="1FBD7964" w:rsidR="009E6C4D" w:rsidRDefault="008E3869">
          <w:r>
            <w:t>1.0</w:t>
          </w:r>
        </w:p>
      </w:tc>
    </w:tr>
    <w:tr w:rsidR="009E6C4D" w14:paraId="6EAF77CA" w14:textId="77777777">
      <w:tc>
        <w:tcPr>
          <w:tcW w:w="1004" w:type="pct"/>
        </w:tcPr>
        <w:p w14:paraId="6EAF77C8" w14:textId="77777777" w:rsidR="009E6C4D" w:rsidRDefault="009E6C4D">
          <w:pPr>
            <w:rPr>
              <w:b/>
              <w:bCs/>
            </w:rPr>
          </w:pPr>
          <w:r>
            <w:rPr>
              <w:b/>
              <w:bCs/>
            </w:rPr>
            <w:t>Status:</w:t>
          </w:r>
        </w:p>
      </w:tc>
      <w:tc>
        <w:tcPr>
          <w:tcW w:w="3996" w:type="pct"/>
        </w:tcPr>
        <w:p w14:paraId="6EAF77C9" w14:textId="1E63248E" w:rsidR="009E6C4D" w:rsidRDefault="008E3869">
          <w:r>
            <w:t>RC</w:t>
          </w:r>
        </w:p>
      </w:tc>
    </w:tr>
    <w:tr w:rsidR="009E6C4D" w14:paraId="6EAF77CD" w14:textId="77777777">
      <w:tc>
        <w:tcPr>
          <w:tcW w:w="1004" w:type="pct"/>
        </w:tcPr>
        <w:p w14:paraId="6EAF77CB" w14:textId="77777777" w:rsidR="009E6C4D" w:rsidRDefault="009E6C4D">
          <w:pPr>
            <w:rPr>
              <w:b/>
              <w:bCs/>
            </w:rPr>
          </w:pPr>
        </w:p>
      </w:tc>
      <w:tc>
        <w:tcPr>
          <w:tcW w:w="3996" w:type="pct"/>
        </w:tcPr>
        <w:p w14:paraId="6EAF77CC" w14:textId="77777777" w:rsidR="009E6C4D" w:rsidRDefault="009E6C4D"/>
      </w:tc>
    </w:tr>
    <w:tr w:rsidR="009E6C4D" w14:paraId="6EAF77D0" w14:textId="77777777">
      <w:tc>
        <w:tcPr>
          <w:tcW w:w="1004" w:type="pct"/>
        </w:tcPr>
        <w:p w14:paraId="6EAF77CE" w14:textId="77777777" w:rsidR="009E6C4D" w:rsidRDefault="009E6C4D">
          <w:pPr>
            <w:rPr>
              <w:b/>
              <w:bCs/>
            </w:rPr>
          </w:pPr>
          <w:r>
            <w:rPr>
              <w:b/>
              <w:bCs/>
            </w:rPr>
            <w:t>Document ID:</w:t>
          </w:r>
        </w:p>
      </w:tc>
      <w:tc>
        <w:tcPr>
          <w:tcW w:w="3996" w:type="pct"/>
        </w:tcPr>
        <w:p w14:paraId="6EAF77CF" w14:textId="3494C404" w:rsidR="009E6C4D" w:rsidRDefault="008E3869">
          <w:r>
            <w:t>1</w:t>
          </w:r>
        </w:p>
      </w:tc>
    </w:tr>
    <w:tr w:rsidR="009E6C4D" w:rsidRPr="001B4C28" w14:paraId="6EAF77D3" w14:textId="77777777">
      <w:tc>
        <w:tcPr>
          <w:tcW w:w="1004" w:type="pct"/>
        </w:tcPr>
        <w:p w14:paraId="6EAF77D1" w14:textId="77777777" w:rsidR="009E6C4D" w:rsidRDefault="009E6C4D">
          <w:pPr>
            <w:rPr>
              <w:b/>
              <w:bCs/>
            </w:rPr>
          </w:pPr>
          <w:r>
            <w:rPr>
              <w:b/>
              <w:bCs/>
            </w:rPr>
            <w:t>Bestandsnaam:</w:t>
          </w:r>
        </w:p>
      </w:tc>
      <w:tc>
        <w:tcPr>
          <w:tcW w:w="3996" w:type="pct"/>
        </w:tcPr>
        <w:p w14:paraId="6EAF77D2" w14:textId="4DC7EA6A" w:rsidR="009E6C4D" w:rsidRPr="001B4C28" w:rsidRDefault="009E6C4D">
          <w:r>
            <w:t>Project Initiatie Document</w:t>
          </w:r>
        </w:p>
      </w:tc>
    </w:tr>
  </w:tbl>
  <w:p w14:paraId="6EAF77D4" w14:textId="77777777" w:rsidR="009E6C4D" w:rsidRPr="001B4C28" w:rsidRDefault="009E6C4D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26"/>
      <w:gridCol w:w="3022"/>
      <w:gridCol w:w="3022"/>
    </w:tblGrid>
    <w:tr w:rsidR="009E6C4D" w14:paraId="6EAF77E0" w14:textId="77777777">
      <w:tc>
        <w:tcPr>
          <w:tcW w:w="3070" w:type="dxa"/>
        </w:tcPr>
        <w:p w14:paraId="6EAF77DB" w14:textId="4A3094DC" w:rsidR="009E6C4D" w:rsidRDefault="009E6C4D">
          <w:pPr>
            <w:pStyle w:val="Voettekst"/>
          </w:pPr>
          <w:r>
            <w:t xml:space="preserve">Document ID: </w:t>
          </w:r>
          <w:r w:rsidR="008E3869">
            <w:t>1</w:t>
          </w:r>
        </w:p>
        <w:p w14:paraId="6EAF77DC" w14:textId="5C7E1C53" w:rsidR="009E6C4D" w:rsidRDefault="008E3869" w:rsidP="008E3869">
          <w:pPr>
            <w:pStyle w:val="Voettekst"/>
          </w:pPr>
          <w:r>
            <w:t xml:space="preserve">Versie: 1.0 </w:t>
          </w:r>
          <w:r w:rsidR="009E6C4D">
            <w:t xml:space="preserve">/ </w:t>
          </w:r>
          <w:r>
            <w:t>RC</w:t>
          </w:r>
        </w:p>
      </w:tc>
      <w:tc>
        <w:tcPr>
          <w:tcW w:w="3070" w:type="dxa"/>
        </w:tcPr>
        <w:p w14:paraId="6EAF77DD" w14:textId="77777777" w:rsidR="009E6C4D" w:rsidRDefault="009E6C4D">
          <w:pPr>
            <w:pStyle w:val="Voettekst"/>
            <w:tabs>
              <w:tab w:val="right" w:pos="2930"/>
            </w:tabs>
            <w:jc w:val="center"/>
            <w:rPr>
              <w:rStyle w:val="Paginanummer"/>
              <w:b/>
              <w:bCs/>
            </w:rPr>
          </w:pPr>
          <w:r>
            <w:rPr>
              <w:b/>
              <w:bCs/>
            </w:rPr>
            <w:t>[</w:t>
          </w:r>
          <w:r>
            <w:rPr>
              <w:rStyle w:val="Paginanummer"/>
              <w:b/>
              <w:bCs/>
            </w:rPr>
            <w:fldChar w:fldCharType="begin"/>
          </w:r>
          <w:r>
            <w:rPr>
              <w:rStyle w:val="Paginanummer"/>
              <w:b/>
              <w:bCs/>
            </w:rPr>
            <w:instrText xml:space="preserve"> PAGE </w:instrText>
          </w:r>
          <w:r>
            <w:rPr>
              <w:rStyle w:val="Paginanummer"/>
              <w:b/>
              <w:bCs/>
            </w:rPr>
            <w:fldChar w:fldCharType="separate"/>
          </w:r>
          <w:r w:rsidR="00525D04">
            <w:rPr>
              <w:rStyle w:val="Paginanummer"/>
              <w:b/>
              <w:bCs/>
              <w:noProof/>
            </w:rPr>
            <w:t>4</w:t>
          </w:r>
          <w:r>
            <w:rPr>
              <w:rStyle w:val="Paginanummer"/>
              <w:b/>
              <w:bCs/>
            </w:rPr>
            <w:fldChar w:fldCharType="end"/>
          </w:r>
          <w:r>
            <w:rPr>
              <w:rStyle w:val="Paginanummer"/>
              <w:b/>
              <w:bCs/>
            </w:rPr>
            <w:t>/</w:t>
          </w:r>
          <w:r>
            <w:rPr>
              <w:rStyle w:val="Paginanummer"/>
              <w:b/>
              <w:bCs/>
            </w:rPr>
            <w:fldChar w:fldCharType="begin"/>
          </w:r>
          <w:r>
            <w:rPr>
              <w:rStyle w:val="Paginanummer"/>
              <w:b/>
              <w:bCs/>
            </w:rPr>
            <w:instrText xml:space="preserve"> NUMPAGES </w:instrText>
          </w:r>
          <w:r>
            <w:rPr>
              <w:rStyle w:val="Paginanummer"/>
              <w:b/>
              <w:bCs/>
            </w:rPr>
            <w:fldChar w:fldCharType="separate"/>
          </w:r>
          <w:r w:rsidR="00525D04">
            <w:rPr>
              <w:rStyle w:val="Paginanummer"/>
              <w:b/>
              <w:bCs/>
              <w:noProof/>
            </w:rPr>
            <w:t>10</w:t>
          </w:r>
          <w:r>
            <w:rPr>
              <w:rStyle w:val="Paginanummer"/>
              <w:b/>
              <w:bCs/>
            </w:rPr>
            <w:fldChar w:fldCharType="end"/>
          </w:r>
          <w:r>
            <w:rPr>
              <w:rStyle w:val="Paginanummer"/>
              <w:b/>
              <w:bCs/>
            </w:rPr>
            <w:t>]</w:t>
          </w:r>
        </w:p>
        <w:p w14:paraId="6EAF77DE" w14:textId="77777777" w:rsidR="009E6C4D" w:rsidRDefault="009E6C4D">
          <w:pPr>
            <w:pStyle w:val="Voettekst"/>
            <w:jc w:val="center"/>
          </w:pPr>
        </w:p>
      </w:tc>
      <w:tc>
        <w:tcPr>
          <w:tcW w:w="3070" w:type="dxa"/>
        </w:tcPr>
        <w:p w14:paraId="6EAF77DF" w14:textId="1E4F6EFD" w:rsidR="009E6C4D" w:rsidRDefault="008E3869" w:rsidP="008E3869">
          <w:pPr>
            <w:pStyle w:val="Voettekst"/>
            <w:tabs>
              <w:tab w:val="right" w:pos="2930"/>
            </w:tabs>
            <w:jc w:val="right"/>
          </w:pPr>
          <w:r>
            <w:t>Datum: 28-11-2014</w:t>
          </w:r>
        </w:p>
      </w:tc>
    </w:tr>
  </w:tbl>
  <w:p w14:paraId="6EAF77E1" w14:textId="77777777" w:rsidR="009E6C4D" w:rsidRDefault="009E6C4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412FEE" w14:textId="77777777" w:rsidR="00EA5414" w:rsidRDefault="00EA5414">
      <w:r>
        <w:separator/>
      </w:r>
    </w:p>
  </w:footnote>
  <w:footnote w:type="continuationSeparator" w:id="0">
    <w:p w14:paraId="747073CC" w14:textId="77777777" w:rsidR="00EA5414" w:rsidRDefault="00EA54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F77D5" w14:textId="77777777" w:rsidR="009E6C4D" w:rsidRDefault="009E6C4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20"/>
      <w:gridCol w:w="3016"/>
      <w:gridCol w:w="3034"/>
    </w:tblGrid>
    <w:tr w:rsidR="009E6C4D" w14:paraId="6EAF77D9" w14:textId="77777777">
      <w:tc>
        <w:tcPr>
          <w:tcW w:w="3070" w:type="dxa"/>
          <w:vAlign w:val="bottom"/>
        </w:tcPr>
        <w:p w14:paraId="6EAF77D6" w14:textId="2C9BFA0B" w:rsidR="009E6C4D" w:rsidRDefault="009E6C4D">
          <w:pPr>
            <w:pStyle w:val="Koptekst"/>
            <w:rPr>
              <w:b/>
              <w:bCs/>
            </w:rPr>
          </w:pPr>
          <w:r>
            <w:rPr>
              <w:b/>
              <w:bCs/>
            </w:rPr>
            <w:t>P</w:t>
          </w:r>
          <w:r w:rsidR="00525D04">
            <w:rPr>
              <w:b/>
              <w:bCs/>
            </w:rPr>
            <w:t>roject Initiatie D</w:t>
          </w:r>
          <w:r>
            <w:rPr>
              <w:b/>
              <w:bCs/>
            </w:rPr>
            <w:t>ocument</w:t>
          </w:r>
        </w:p>
      </w:tc>
      <w:tc>
        <w:tcPr>
          <w:tcW w:w="3070" w:type="dxa"/>
          <w:vAlign w:val="bottom"/>
        </w:tcPr>
        <w:p w14:paraId="6EAF77D7" w14:textId="0A1D289B" w:rsidR="009E6C4D" w:rsidRDefault="00525D04">
          <w:pPr>
            <w:pStyle w:val="Logotag"/>
          </w:pPr>
          <w:r w:rsidRPr="00525D04">
            <w:rPr>
              <w:noProof/>
            </w:rPr>
            <w:drawing>
              <wp:inline distT="0" distB="0" distL="0" distR="0" wp14:anchorId="6F78E52E" wp14:editId="20B72034">
                <wp:extent cx="426720" cy="426720"/>
                <wp:effectExtent l="0" t="0" r="0" b="0"/>
                <wp:docPr id="19" name="Afbeelding 19" descr="C:\Users\Kevin\Dropbox\PTS groep A\Periode 3\Overig\icons, backgrounds\Ic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Kevin\Dropbox\PTS groep A\Periode 3\Overig\icons, backgrounds\Ico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672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0" w:type="dxa"/>
          <w:vAlign w:val="bottom"/>
        </w:tcPr>
        <w:p w14:paraId="6EAF77D8" w14:textId="445AE94B" w:rsidR="009E6C4D" w:rsidRDefault="008E3869" w:rsidP="008E3869">
          <w:pPr>
            <w:pStyle w:val="Koptekst"/>
            <w:jc w:val="right"/>
            <w:rPr>
              <w:b/>
              <w:bCs/>
            </w:rPr>
          </w:pPr>
          <w:proofErr w:type="spellStart"/>
          <w:r>
            <w:rPr>
              <w:b/>
              <w:bCs/>
            </w:rPr>
            <w:t>SocialM</w:t>
          </w:r>
          <w:r w:rsidR="009E6C4D">
            <w:rPr>
              <w:b/>
              <w:bCs/>
            </w:rPr>
            <w:t>edia</w:t>
          </w:r>
          <w:r>
            <w:rPr>
              <w:b/>
              <w:bCs/>
            </w:rPr>
            <w:t>E</w:t>
          </w:r>
          <w:r w:rsidR="009E6C4D">
            <w:rPr>
              <w:b/>
              <w:bCs/>
            </w:rPr>
            <w:t>vent</w:t>
          </w:r>
          <w:proofErr w:type="spellEnd"/>
        </w:p>
      </w:tc>
    </w:tr>
  </w:tbl>
  <w:p w14:paraId="6EAF77DA" w14:textId="77777777" w:rsidR="009E6C4D" w:rsidRDefault="009E6C4D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A0FFF"/>
    <w:multiLevelType w:val="hybridMultilevel"/>
    <w:tmpl w:val="BE5C3F42"/>
    <w:lvl w:ilvl="0" w:tplc="5770E6BE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color w:val="auto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">
    <w:nsid w:val="01717BA7"/>
    <w:multiLevelType w:val="hybridMultilevel"/>
    <w:tmpl w:val="EC368D9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B73FC8"/>
    <w:multiLevelType w:val="singleLevel"/>
    <w:tmpl w:val="81A07284"/>
    <w:lvl w:ilvl="0">
      <w:start w:val="1"/>
      <w:numFmt w:val="bullet"/>
      <w:lvlText w:val=""/>
      <w:lvlJc w:val="left"/>
      <w:pPr>
        <w:tabs>
          <w:tab w:val="num" w:pos="851"/>
        </w:tabs>
        <w:ind w:left="851" w:hanging="420"/>
      </w:pPr>
      <w:rPr>
        <w:rFonts w:ascii="Symbol" w:hAnsi="Symbol" w:hint="default"/>
      </w:rPr>
    </w:lvl>
  </w:abstractNum>
  <w:abstractNum w:abstractNumId="3">
    <w:nsid w:val="0E3F3D17"/>
    <w:multiLevelType w:val="hybridMultilevel"/>
    <w:tmpl w:val="4962A9CC"/>
    <w:lvl w:ilvl="0" w:tplc="581C7C9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EE4000A"/>
    <w:multiLevelType w:val="hybridMultilevel"/>
    <w:tmpl w:val="44140F36"/>
    <w:lvl w:ilvl="0" w:tplc="A82042B8">
      <w:start w:val="1"/>
      <w:numFmt w:val="bullet"/>
      <w:lvlText w:val="−"/>
      <w:lvlJc w:val="left"/>
      <w:pPr>
        <w:tabs>
          <w:tab w:val="num" w:pos="644"/>
        </w:tabs>
        <w:ind w:left="644" w:hanging="360"/>
      </w:pPr>
      <w:rPr>
        <w:rFonts w:ascii="Garamond" w:hAnsi="Garamond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>
    <w:nsid w:val="10390212"/>
    <w:multiLevelType w:val="singleLevel"/>
    <w:tmpl w:val="2A6E17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5520D5C"/>
    <w:multiLevelType w:val="singleLevel"/>
    <w:tmpl w:val="0413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7CF070F"/>
    <w:multiLevelType w:val="hybridMultilevel"/>
    <w:tmpl w:val="172A1342"/>
    <w:lvl w:ilvl="0" w:tplc="5770E6BE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color w:val="auto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8">
    <w:nsid w:val="19341EA1"/>
    <w:multiLevelType w:val="hybridMultilevel"/>
    <w:tmpl w:val="0E067E4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E3F16A7"/>
    <w:multiLevelType w:val="hybridMultilevel"/>
    <w:tmpl w:val="70A8564E"/>
    <w:lvl w:ilvl="0" w:tplc="5770E6BE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color w:val="auto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0">
    <w:nsid w:val="1EB00AF2"/>
    <w:multiLevelType w:val="singleLevel"/>
    <w:tmpl w:val="0413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1F8D24FF"/>
    <w:multiLevelType w:val="hybridMultilevel"/>
    <w:tmpl w:val="B61AB6C2"/>
    <w:lvl w:ilvl="0" w:tplc="3334CE1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D8086D"/>
    <w:multiLevelType w:val="hybridMultilevel"/>
    <w:tmpl w:val="012EAF18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3138DC"/>
    <w:multiLevelType w:val="hybridMultilevel"/>
    <w:tmpl w:val="DC8EAE3A"/>
    <w:lvl w:ilvl="0" w:tplc="8F7278D6">
      <w:start w:val="1"/>
      <w:numFmt w:val="bullet"/>
      <w:pStyle w:val="Opsom1"/>
      <w:lvlText w:val=""/>
      <w:lvlJc w:val="left"/>
      <w:pPr>
        <w:tabs>
          <w:tab w:val="num" w:pos="360"/>
        </w:tabs>
        <w:ind w:left="284" w:hanging="284"/>
      </w:pPr>
      <w:rPr>
        <w:rFonts w:ascii="Key Result" w:hAnsi="Key Result" w:hint="default"/>
        <w:caps w:val="0"/>
        <w:strike w:val="0"/>
        <w:dstrike w:val="0"/>
        <w:vanish w:val="0"/>
        <w:color w:val="500096"/>
        <w:spacing w:val="0"/>
        <w:w w:val="100"/>
        <w:kern w:val="0"/>
        <w:position w:val="0"/>
        <w:sz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A45DBE"/>
    <w:multiLevelType w:val="hybridMultilevel"/>
    <w:tmpl w:val="03F2A20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B80CFB"/>
    <w:multiLevelType w:val="hybridMultilevel"/>
    <w:tmpl w:val="E1B21476"/>
    <w:lvl w:ilvl="0" w:tplc="51A45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6E647CE"/>
    <w:multiLevelType w:val="hybridMultilevel"/>
    <w:tmpl w:val="CAD4A702"/>
    <w:lvl w:ilvl="0" w:tplc="5770E6BE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color w:val="auto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7">
    <w:nsid w:val="3A3C4C07"/>
    <w:multiLevelType w:val="singleLevel"/>
    <w:tmpl w:val="9D7891D8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8">
    <w:nsid w:val="3B4501F6"/>
    <w:multiLevelType w:val="singleLevel"/>
    <w:tmpl w:val="0413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3F293D60"/>
    <w:multiLevelType w:val="singleLevel"/>
    <w:tmpl w:val="EF042996"/>
    <w:lvl w:ilvl="0">
      <w:start w:val="1"/>
      <w:numFmt w:val="lowerLetter"/>
      <w:pStyle w:val="Subartikel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20">
    <w:nsid w:val="45BC041E"/>
    <w:multiLevelType w:val="singleLevel"/>
    <w:tmpl w:val="0413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6A158C1"/>
    <w:multiLevelType w:val="multilevel"/>
    <w:tmpl w:val="6608B212"/>
    <w:lvl w:ilvl="0">
      <w:start w:val="1"/>
      <w:numFmt w:val="decimal"/>
      <w:pStyle w:val="Artikel1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Artikel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488E2B71"/>
    <w:multiLevelType w:val="singleLevel"/>
    <w:tmpl w:val="08A02FEA"/>
    <w:lvl w:ilvl="0">
      <w:start w:val="1"/>
      <w:numFmt w:val="bullet"/>
      <w:lvlText w:val=""/>
      <w:lvlJc w:val="left"/>
      <w:pPr>
        <w:tabs>
          <w:tab w:val="num" w:pos="927"/>
        </w:tabs>
        <w:ind w:left="170" w:firstLine="397"/>
      </w:pPr>
      <w:rPr>
        <w:rFonts w:ascii="Arial Narrow Special G1" w:hAnsi="Arial Special G2" w:hint="default"/>
      </w:rPr>
    </w:lvl>
  </w:abstractNum>
  <w:abstractNum w:abstractNumId="23">
    <w:nsid w:val="537A348B"/>
    <w:multiLevelType w:val="hybridMultilevel"/>
    <w:tmpl w:val="76204E10"/>
    <w:lvl w:ilvl="0" w:tplc="83DAC0A0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Key Result" w:hAnsi="Key Result" w:hint="default"/>
        <w:caps w:val="0"/>
        <w:strike w:val="0"/>
        <w:dstrike w:val="0"/>
        <w:vanish w:val="0"/>
        <w:color w:val="2A1B73"/>
        <w:spacing w:val="0"/>
        <w:w w:val="10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8064A8"/>
    <w:multiLevelType w:val="hybridMultilevel"/>
    <w:tmpl w:val="8C0058CC"/>
    <w:lvl w:ilvl="0" w:tplc="5770E6BE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color w:val="auto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5">
    <w:nsid w:val="5CCD7D14"/>
    <w:multiLevelType w:val="hybridMultilevel"/>
    <w:tmpl w:val="5BA2DFAE"/>
    <w:lvl w:ilvl="0" w:tplc="A82042B8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Garamond" w:hAnsi="Garamond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EBB0533"/>
    <w:multiLevelType w:val="hybridMultilevel"/>
    <w:tmpl w:val="F87AE7DC"/>
    <w:lvl w:ilvl="0" w:tplc="1E864B42">
      <w:start w:val="1"/>
      <w:numFmt w:val="decimal"/>
      <w:lvlText w:val="%1)"/>
      <w:lvlJc w:val="left"/>
      <w:pPr>
        <w:tabs>
          <w:tab w:val="num" w:pos="360"/>
        </w:tabs>
        <w:ind w:left="-284" w:firstLine="28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A10392"/>
    <w:multiLevelType w:val="hybridMultilevel"/>
    <w:tmpl w:val="7220BA6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38067EF"/>
    <w:multiLevelType w:val="multilevel"/>
    <w:tmpl w:val="43241BA0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65F83140"/>
    <w:multiLevelType w:val="singleLevel"/>
    <w:tmpl w:val="866450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61B707C"/>
    <w:multiLevelType w:val="hybridMultilevel"/>
    <w:tmpl w:val="0AA83C64"/>
    <w:lvl w:ilvl="0" w:tplc="A82042B8">
      <w:start w:val="1"/>
      <w:numFmt w:val="bullet"/>
      <w:lvlText w:val="−"/>
      <w:lvlJc w:val="left"/>
      <w:pPr>
        <w:tabs>
          <w:tab w:val="num" w:pos="644"/>
        </w:tabs>
        <w:ind w:left="644" w:hanging="360"/>
      </w:pPr>
      <w:rPr>
        <w:rFonts w:ascii="Garamond" w:hAnsi="Garamond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1">
    <w:nsid w:val="68181B62"/>
    <w:multiLevelType w:val="hybridMultilevel"/>
    <w:tmpl w:val="55421762"/>
    <w:lvl w:ilvl="0" w:tplc="88EAFA6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7064BC"/>
    <w:multiLevelType w:val="hybridMultilevel"/>
    <w:tmpl w:val="F87AE7DC"/>
    <w:lvl w:ilvl="0" w:tplc="81A043F8">
      <w:start w:val="1"/>
      <w:numFmt w:val="bullet"/>
      <w:pStyle w:val="Bullet"/>
      <w:lvlText w:val=""/>
      <w:lvlJc w:val="left"/>
      <w:pPr>
        <w:tabs>
          <w:tab w:val="num" w:pos="360"/>
        </w:tabs>
        <w:ind w:left="170" w:hanging="170"/>
      </w:pPr>
      <w:rPr>
        <w:rFonts w:ascii="Key Result" w:hAnsi="Key Result" w:hint="default"/>
        <w:caps w:val="0"/>
        <w:strike w:val="0"/>
        <w:dstrike w:val="0"/>
        <w:vanish w:val="0"/>
        <w:color w:val="2A1B73"/>
        <w:spacing w:val="0"/>
        <w:w w:val="10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8C3563B"/>
    <w:multiLevelType w:val="singleLevel"/>
    <w:tmpl w:val="0FC0B7B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4">
    <w:nsid w:val="6C79202A"/>
    <w:multiLevelType w:val="multilevel"/>
    <w:tmpl w:val="2B5AA75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>
    <w:nsid w:val="6E947F20"/>
    <w:multiLevelType w:val="hybridMultilevel"/>
    <w:tmpl w:val="6FA0BAF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6">
    <w:nsid w:val="7B98498D"/>
    <w:multiLevelType w:val="hybridMultilevel"/>
    <w:tmpl w:val="7D86EC8A"/>
    <w:lvl w:ilvl="0" w:tplc="709ED2F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FC172B"/>
    <w:multiLevelType w:val="multilevel"/>
    <w:tmpl w:val="17E28A9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851" w:hanging="851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7DC84511"/>
    <w:multiLevelType w:val="singleLevel"/>
    <w:tmpl w:val="A7E229D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EF312FA"/>
    <w:multiLevelType w:val="hybridMultilevel"/>
    <w:tmpl w:val="7DE4264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1"/>
  </w:num>
  <w:num w:numId="3">
    <w:abstractNumId w:val="19"/>
  </w:num>
  <w:num w:numId="4">
    <w:abstractNumId w:val="22"/>
  </w:num>
  <w:num w:numId="5">
    <w:abstractNumId w:val="17"/>
  </w:num>
  <w:num w:numId="6">
    <w:abstractNumId w:val="29"/>
  </w:num>
  <w:num w:numId="7">
    <w:abstractNumId w:val="5"/>
  </w:num>
  <w:num w:numId="8">
    <w:abstractNumId w:val="3"/>
  </w:num>
  <w:num w:numId="9">
    <w:abstractNumId w:val="23"/>
  </w:num>
  <w:num w:numId="10">
    <w:abstractNumId w:val="32"/>
  </w:num>
  <w:num w:numId="11">
    <w:abstractNumId w:val="26"/>
  </w:num>
  <w:num w:numId="12">
    <w:abstractNumId w:val="13"/>
  </w:num>
  <w:num w:numId="13">
    <w:abstractNumId w:val="37"/>
  </w:num>
  <w:num w:numId="14">
    <w:abstractNumId w:val="28"/>
  </w:num>
  <w:num w:numId="15">
    <w:abstractNumId w:val="15"/>
  </w:num>
  <w:num w:numId="16">
    <w:abstractNumId w:val="11"/>
  </w:num>
  <w:num w:numId="17">
    <w:abstractNumId w:val="11"/>
  </w:num>
  <w:num w:numId="18">
    <w:abstractNumId w:val="11"/>
    <w:lvlOverride w:ilvl="0">
      <w:startOverride w:val="1"/>
    </w:lvlOverride>
  </w:num>
  <w:num w:numId="19">
    <w:abstractNumId w:val="2"/>
  </w:num>
  <w:num w:numId="20">
    <w:abstractNumId w:val="34"/>
  </w:num>
  <w:num w:numId="21">
    <w:abstractNumId w:val="33"/>
  </w:num>
  <w:num w:numId="22">
    <w:abstractNumId w:val="20"/>
  </w:num>
  <w:num w:numId="23">
    <w:abstractNumId w:val="38"/>
  </w:num>
  <w:num w:numId="24">
    <w:abstractNumId w:val="6"/>
  </w:num>
  <w:num w:numId="25">
    <w:abstractNumId w:val="18"/>
  </w:num>
  <w:num w:numId="26">
    <w:abstractNumId w:val="10"/>
  </w:num>
  <w:num w:numId="27">
    <w:abstractNumId w:val="24"/>
  </w:num>
  <w:num w:numId="28">
    <w:abstractNumId w:val="0"/>
  </w:num>
  <w:num w:numId="29">
    <w:abstractNumId w:val="7"/>
  </w:num>
  <w:num w:numId="30">
    <w:abstractNumId w:val="9"/>
  </w:num>
  <w:num w:numId="31">
    <w:abstractNumId w:val="16"/>
  </w:num>
  <w:num w:numId="32">
    <w:abstractNumId w:val="14"/>
  </w:num>
  <w:num w:numId="33">
    <w:abstractNumId w:val="30"/>
  </w:num>
  <w:num w:numId="34">
    <w:abstractNumId w:val="4"/>
  </w:num>
  <w:num w:numId="35">
    <w:abstractNumId w:val="25"/>
  </w:num>
  <w:num w:numId="36">
    <w:abstractNumId w:val="27"/>
  </w:num>
  <w:num w:numId="37">
    <w:abstractNumId w:val="39"/>
  </w:num>
  <w:num w:numId="38">
    <w:abstractNumId w:val="8"/>
  </w:num>
  <w:num w:numId="39">
    <w:abstractNumId w:val="31"/>
  </w:num>
  <w:num w:numId="40">
    <w:abstractNumId w:val="1"/>
  </w:num>
  <w:num w:numId="41">
    <w:abstractNumId w:val="35"/>
  </w:num>
  <w:num w:numId="42">
    <w:abstractNumId w:val="36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73"/>
    <w:rsid w:val="000565FC"/>
    <w:rsid w:val="000656C2"/>
    <w:rsid w:val="00105C70"/>
    <w:rsid w:val="00134452"/>
    <w:rsid w:val="00170424"/>
    <w:rsid w:val="001B4C28"/>
    <w:rsid w:val="001D115F"/>
    <w:rsid w:val="00277950"/>
    <w:rsid w:val="002827A9"/>
    <w:rsid w:val="002A6058"/>
    <w:rsid w:val="00321477"/>
    <w:rsid w:val="00372202"/>
    <w:rsid w:val="003723CC"/>
    <w:rsid w:val="0037623C"/>
    <w:rsid w:val="00403B44"/>
    <w:rsid w:val="0047608E"/>
    <w:rsid w:val="004A1FDF"/>
    <w:rsid w:val="00525D04"/>
    <w:rsid w:val="005843FF"/>
    <w:rsid w:val="006148FE"/>
    <w:rsid w:val="0061783F"/>
    <w:rsid w:val="00645885"/>
    <w:rsid w:val="00652E5D"/>
    <w:rsid w:val="00775256"/>
    <w:rsid w:val="007E4FDC"/>
    <w:rsid w:val="007F6966"/>
    <w:rsid w:val="0082747A"/>
    <w:rsid w:val="008B1AA6"/>
    <w:rsid w:val="008E3869"/>
    <w:rsid w:val="0090692F"/>
    <w:rsid w:val="00943A7D"/>
    <w:rsid w:val="00984B61"/>
    <w:rsid w:val="009E6C4D"/>
    <w:rsid w:val="00A27325"/>
    <w:rsid w:val="00A51373"/>
    <w:rsid w:val="00A64E69"/>
    <w:rsid w:val="00A855F0"/>
    <w:rsid w:val="00B311B0"/>
    <w:rsid w:val="00BD782E"/>
    <w:rsid w:val="00BE1C7F"/>
    <w:rsid w:val="00C60F5B"/>
    <w:rsid w:val="00C65E09"/>
    <w:rsid w:val="00C67D4E"/>
    <w:rsid w:val="00CD1221"/>
    <w:rsid w:val="00CE3005"/>
    <w:rsid w:val="00D26341"/>
    <w:rsid w:val="00D410AC"/>
    <w:rsid w:val="00D80F0C"/>
    <w:rsid w:val="00DC1D41"/>
    <w:rsid w:val="00EA5414"/>
    <w:rsid w:val="00F43DDA"/>
    <w:rsid w:val="00FF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AF76A6"/>
  <w15:docId w15:val="{8FACC924-62BD-4C78-BCAA-4DD81535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rFonts w:ascii="Tahoma" w:hAnsi="Tahoma"/>
    </w:rPr>
  </w:style>
  <w:style w:type="paragraph" w:styleId="Kop1">
    <w:name w:val="heading 1"/>
    <w:basedOn w:val="Standaard"/>
    <w:next w:val="Plattetekst"/>
    <w:qFormat/>
    <w:pPr>
      <w:keepNext/>
      <w:pageBreakBefore/>
      <w:numPr>
        <w:numId w:val="14"/>
      </w:numPr>
      <w:spacing w:before="120" w:after="3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Kop2">
    <w:name w:val="heading 2"/>
    <w:basedOn w:val="Standaard"/>
    <w:next w:val="Plattetekst"/>
    <w:qFormat/>
    <w:pPr>
      <w:keepNext/>
      <w:numPr>
        <w:ilvl w:val="1"/>
        <w:numId w:val="14"/>
      </w:numPr>
      <w:tabs>
        <w:tab w:val="clear" w:pos="576"/>
      </w:tabs>
      <w:spacing w:before="240" w:after="60"/>
      <w:ind w:left="567" w:hanging="567"/>
      <w:outlineLvl w:val="1"/>
    </w:pPr>
    <w:rPr>
      <w:rFonts w:cs="Tahoma"/>
      <w:b/>
      <w:bCs/>
      <w:szCs w:val="28"/>
    </w:rPr>
  </w:style>
  <w:style w:type="paragraph" w:styleId="Kop3">
    <w:name w:val="heading 3"/>
    <w:basedOn w:val="Standaard"/>
    <w:next w:val="Plattetekst"/>
    <w:qFormat/>
    <w:pPr>
      <w:spacing w:before="120"/>
      <w:outlineLvl w:val="2"/>
    </w:pPr>
    <w:rPr>
      <w:rFonts w:cs="Arial"/>
      <w:b/>
      <w:i/>
      <w:kern w:val="28"/>
      <w:sz w:val="16"/>
      <w:u w:val="single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1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1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14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14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1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before="120"/>
    </w:pPr>
    <w:rPr>
      <w:lang w:val="en-GB"/>
    </w:rPr>
  </w:style>
  <w:style w:type="paragraph" w:customStyle="1" w:styleId="Artikel1">
    <w:name w:val="Artikel 1"/>
    <w:basedOn w:val="Standaard"/>
    <w:next w:val="Standaard"/>
    <w:pPr>
      <w:numPr>
        <w:numId w:val="1"/>
      </w:numPr>
      <w:spacing w:before="120" w:after="120"/>
    </w:pPr>
    <w:rPr>
      <w:b/>
      <w:sz w:val="16"/>
    </w:rPr>
  </w:style>
  <w:style w:type="paragraph" w:customStyle="1" w:styleId="Artikel2">
    <w:name w:val="Artikel 2"/>
    <w:basedOn w:val="Standaard"/>
    <w:pPr>
      <w:numPr>
        <w:ilvl w:val="1"/>
        <w:numId w:val="2"/>
      </w:numPr>
      <w:spacing w:before="120" w:after="120"/>
    </w:pPr>
    <w:rPr>
      <w:sz w:val="16"/>
    </w:rPr>
  </w:style>
  <w:style w:type="paragraph" w:customStyle="1" w:styleId="Subartikel">
    <w:name w:val="Subartikel"/>
    <w:basedOn w:val="Standaard"/>
    <w:pPr>
      <w:numPr>
        <w:numId w:val="3"/>
      </w:numPr>
      <w:spacing w:before="120" w:after="120"/>
    </w:pPr>
    <w:rPr>
      <w:sz w:val="16"/>
    </w:rPr>
  </w:style>
  <w:style w:type="paragraph" w:styleId="Ondertitel">
    <w:name w:val="Subtitle"/>
    <w:basedOn w:val="Standaard"/>
    <w:qFormat/>
    <w:pPr>
      <w:spacing w:before="120" w:after="360"/>
      <w:jc w:val="center"/>
    </w:pPr>
    <w:rPr>
      <w:sz w:val="24"/>
    </w:rPr>
  </w:style>
  <w:style w:type="paragraph" w:styleId="Koptekst">
    <w:name w:val="header"/>
    <w:basedOn w:val="Standaard"/>
    <w:rPr>
      <w:sz w:val="16"/>
    </w:rPr>
  </w:style>
  <w:style w:type="paragraph" w:styleId="Voettekst">
    <w:name w:val="footer"/>
    <w:basedOn w:val="Standaard"/>
    <w:rPr>
      <w:sz w:val="16"/>
    </w:rPr>
  </w:style>
  <w:style w:type="paragraph" w:customStyle="1" w:styleId="Bullet">
    <w:name w:val="Bullet"/>
    <w:basedOn w:val="Standaard"/>
    <w:pPr>
      <w:numPr>
        <w:numId w:val="10"/>
      </w:numPr>
    </w:pPr>
    <w:rPr>
      <w:sz w:val="24"/>
      <w:szCs w:val="24"/>
    </w:rPr>
  </w:style>
  <w:style w:type="character" w:styleId="Verwijzingopmerking">
    <w:name w:val="annotation reference"/>
    <w:semiHidden/>
    <w:rPr>
      <w:sz w:val="16"/>
      <w:szCs w:val="16"/>
    </w:rPr>
  </w:style>
  <w:style w:type="paragraph" w:styleId="Tekstopmerking">
    <w:name w:val="annotation text"/>
    <w:basedOn w:val="Plattetekst"/>
    <w:next w:val="Plattetekst"/>
    <w:link w:val="TekstopmerkingChar"/>
    <w:semiHidden/>
    <w:rPr>
      <w:i/>
    </w:rPr>
  </w:style>
  <w:style w:type="paragraph" w:styleId="Plattetekstinspringen">
    <w:name w:val="Body Text Indent"/>
    <w:basedOn w:val="Plattetekst"/>
    <w:pPr>
      <w:ind w:left="360"/>
    </w:pPr>
  </w:style>
  <w:style w:type="paragraph" w:customStyle="1" w:styleId="Bedrijfsgegevens">
    <w:name w:val="Bedrijfsgegevens"/>
    <w:basedOn w:val="Standaard"/>
    <w:rPr>
      <w:rFonts w:ascii="Garamond" w:hAnsi="Garamond"/>
      <w:sz w:val="16"/>
    </w:rPr>
  </w:style>
  <w:style w:type="paragraph" w:styleId="Titel">
    <w:name w:val="Title"/>
    <w:basedOn w:val="Standaard"/>
    <w:qFormat/>
    <w:pPr>
      <w:framePr w:hSpace="142" w:wrap="around" w:vAnchor="page" w:hAnchor="text" w:y="3785"/>
      <w:spacing w:before="240" w:after="240"/>
      <w:jc w:val="center"/>
    </w:pPr>
    <w:rPr>
      <w:rFonts w:cs="Arial"/>
      <w:b/>
      <w:bCs/>
      <w:caps/>
      <w:kern w:val="28"/>
      <w:sz w:val="28"/>
      <w:szCs w:val="32"/>
    </w:rPr>
  </w:style>
  <w:style w:type="character" w:styleId="Paginanummer">
    <w:name w:val="page number"/>
    <w:basedOn w:val="Standaardalinea-lettertype"/>
  </w:style>
  <w:style w:type="paragraph" w:customStyle="1" w:styleId="Opsom1">
    <w:name w:val="Opsom1"/>
    <w:basedOn w:val="Standaard"/>
    <w:pPr>
      <w:numPr>
        <w:numId w:val="12"/>
      </w:numPr>
      <w:tabs>
        <w:tab w:val="clear" w:pos="360"/>
        <w:tab w:val="num" w:pos="284"/>
      </w:tabs>
      <w:spacing w:before="120"/>
    </w:pPr>
  </w:style>
  <w:style w:type="paragraph" w:customStyle="1" w:styleId="Logotag">
    <w:name w:val="Logotag"/>
    <w:pPr>
      <w:jc w:val="center"/>
    </w:pPr>
    <w:rPr>
      <w:rFonts w:ascii="Tahoma" w:hAnsi="Tahoma"/>
      <w:sz w:val="17"/>
    </w:rPr>
  </w:style>
  <w:style w:type="paragraph" w:customStyle="1" w:styleId="Voettekst-i">
    <w:name w:val="Voettekst-i"/>
    <w:basedOn w:val="Voettekst"/>
    <w:pPr>
      <w:spacing w:before="60" w:after="60"/>
    </w:pPr>
    <w:rPr>
      <w:i/>
      <w:iCs/>
    </w:rPr>
  </w:style>
  <w:style w:type="paragraph" w:styleId="Inhopg1">
    <w:name w:val="toc 1"/>
    <w:basedOn w:val="Standaard"/>
    <w:next w:val="Standaard"/>
    <w:autoRedefine/>
    <w:uiPriority w:val="39"/>
    <w:pPr>
      <w:spacing w:before="120" w:after="120"/>
    </w:pPr>
    <w:rPr>
      <w:b/>
      <w:bCs/>
      <w:caps/>
      <w:szCs w:val="24"/>
    </w:rPr>
  </w:style>
  <w:style w:type="paragraph" w:styleId="Inhopg2">
    <w:name w:val="toc 2"/>
    <w:basedOn w:val="Inhopg1"/>
    <w:next w:val="Standaard"/>
    <w:autoRedefine/>
    <w:uiPriority w:val="39"/>
    <w:pPr>
      <w:tabs>
        <w:tab w:val="left" w:pos="709"/>
        <w:tab w:val="right" w:leader="dot" w:pos="9060"/>
      </w:tabs>
      <w:spacing w:before="0" w:after="0"/>
      <w:ind w:left="198"/>
    </w:pPr>
    <w:rPr>
      <w:b w:val="0"/>
      <w:bCs w:val="0"/>
      <w:caps w:val="0"/>
      <w:smallCaps/>
      <w:noProof/>
      <w:szCs w:val="20"/>
    </w:rPr>
  </w:style>
  <w:style w:type="character" w:styleId="GevolgdeHyperlink">
    <w:name w:val="FollowedHyperlink"/>
    <w:rPr>
      <w:color w:val="800080"/>
      <w:u w:val="single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Kop1A">
    <w:name w:val="Kop 1A"/>
    <w:basedOn w:val="Kop1"/>
    <w:next w:val="Plattetekst"/>
    <w:pPr>
      <w:numPr>
        <w:numId w:val="0"/>
      </w:numPr>
      <w:outlineLvl w:val="9"/>
    </w:pPr>
  </w:style>
  <w:style w:type="paragraph" w:customStyle="1" w:styleId="Kop2A">
    <w:name w:val="Kop 2A"/>
    <w:basedOn w:val="Kop2"/>
    <w:next w:val="Plattetekst"/>
    <w:pPr>
      <w:numPr>
        <w:ilvl w:val="0"/>
        <w:numId w:val="0"/>
      </w:numPr>
      <w:outlineLvl w:val="9"/>
    </w:pPr>
  </w:style>
  <w:style w:type="paragraph" w:styleId="Inhopg3">
    <w:name w:val="toc 3"/>
    <w:basedOn w:val="Standaard"/>
    <w:next w:val="Standaard"/>
    <w:autoRedefine/>
    <w:semiHidden/>
    <w:pPr>
      <w:ind w:left="400"/>
    </w:pPr>
    <w:rPr>
      <w:rFonts w:ascii="Times New Roman" w:hAnsi="Times New Roman"/>
      <w:i/>
      <w:iCs/>
      <w:szCs w:val="24"/>
    </w:rPr>
  </w:style>
  <w:style w:type="paragraph" w:customStyle="1" w:styleId="Tabelkop">
    <w:name w:val="Tabelkop"/>
    <w:basedOn w:val="Standaard"/>
    <w:rPr>
      <w:b/>
      <w:bCs/>
    </w:rPr>
  </w:style>
  <w:style w:type="paragraph" w:styleId="Ballontekst">
    <w:name w:val="Balloon Text"/>
    <w:basedOn w:val="Standaard"/>
    <w:semiHidden/>
    <w:rsid w:val="00C67D4E"/>
    <w:rPr>
      <w:rFonts w:cs="Tahoma"/>
      <w:sz w:val="16"/>
      <w:szCs w:val="16"/>
    </w:rPr>
  </w:style>
  <w:style w:type="paragraph" w:styleId="Documentstructuur">
    <w:name w:val="Document Map"/>
    <w:basedOn w:val="Standaard"/>
    <w:semiHidden/>
    <w:rsid w:val="0082747A"/>
    <w:pPr>
      <w:shd w:val="clear" w:color="auto" w:fill="000080"/>
    </w:pPr>
    <w:rPr>
      <w:rFonts w:cs="Tahoma"/>
    </w:rPr>
  </w:style>
  <w:style w:type="paragraph" w:styleId="Lijstalinea">
    <w:name w:val="List Paragraph"/>
    <w:basedOn w:val="Standaard"/>
    <w:uiPriority w:val="34"/>
    <w:qFormat/>
    <w:rsid w:val="00775256"/>
    <w:pPr>
      <w:spacing w:line="260" w:lineRule="exact"/>
      <w:ind w:left="720"/>
      <w:contextualSpacing/>
    </w:pPr>
    <w:rPr>
      <w:rFonts w:ascii="Fontys Joanna" w:hAnsi="Fontys Joanna"/>
      <w:szCs w:val="24"/>
      <w:lang w:val="en-US"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8B1AA6"/>
    <w:pPr>
      <w:spacing w:before="0"/>
    </w:pPr>
    <w:rPr>
      <w:b/>
      <w:bCs/>
      <w:i w:val="0"/>
      <w:lang w:val="nl-NL"/>
    </w:rPr>
  </w:style>
  <w:style w:type="character" w:customStyle="1" w:styleId="PlattetekstChar">
    <w:name w:val="Platte tekst Char"/>
    <w:basedOn w:val="Standaardalinea-lettertype"/>
    <w:link w:val="Plattetekst"/>
    <w:rsid w:val="008B1AA6"/>
    <w:rPr>
      <w:rFonts w:ascii="Tahoma" w:hAnsi="Tahoma"/>
      <w:lang w:val="en-GB"/>
    </w:rPr>
  </w:style>
  <w:style w:type="character" w:customStyle="1" w:styleId="TekstopmerkingChar">
    <w:name w:val="Tekst opmerking Char"/>
    <w:basedOn w:val="PlattetekstChar"/>
    <w:link w:val="Tekstopmerking"/>
    <w:semiHidden/>
    <w:rsid w:val="008B1AA6"/>
    <w:rPr>
      <w:rFonts w:ascii="Tahoma" w:hAnsi="Tahoma"/>
      <w:i/>
      <w:lang w:val="en-GB"/>
    </w:rPr>
  </w:style>
  <w:style w:type="character" w:customStyle="1" w:styleId="OnderwerpvanopmerkingChar">
    <w:name w:val="Onderwerp van opmerking Char"/>
    <w:basedOn w:val="TekstopmerkingChar"/>
    <w:link w:val="Onderwerpvanopmerking"/>
    <w:rsid w:val="008B1AA6"/>
    <w:rPr>
      <w:rFonts w:ascii="Tahoma" w:hAnsi="Tahoma"/>
      <w:b/>
      <w:bCs/>
      <w:i w:val="0"/>
      <w:lang w:val="en-GB"/>
    </w:rPr>
  </w:style>
  <w:style w:type="paragraph" w:styleId="Revisie">
    <w:name w:val="Revision"/>
    <w:hidden/>
    <w:uiPriority w:val="99"/>
    <w:semiHidden/>
    <w:rsid w:val="008B1AA6"/>
    <w:rPr>
      <w:rFonts w:ascii="Tahoma" w:hAnsi="Tahoma"/>
    </w:rPr>
  </w:style>
  <w:style w:type="paragraph" w:styleId="Geenafstand">
    <w:name w:val="No Spacing"/>
    <w:link w:val="GeenafstandChar"/>
    <w:uiPriority w:val="1"/>
    <w:qFormat/>
    <w:rsid w:val="007F6966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F6966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E3869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rjan\My%20Documents\VBP%20opdrachten\KEY.01\T02%20basistemplate%20PRINCE2%20product%20KeyResult%20multi%20v1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ie xmlns="f58ec25a-3475-40e2-907e-ccbfc38e567b">Bronnen</Categorie>
    <Vak xmlns="f58ec25a-3475-40e2-907e-ccbfc38e567b">Workshops</Vak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D1788A6BA6BB4E87C1356200C902A6" ma:contentTypeVersion="1" ma:contentTypeDescription="Create a new document." ma:contentTypeScope="" ma:versionID="7044177d80f19a95cdb38531b7eeb330">
  <xsd:schema xmlns:xsd="http://www.w3.org/2001/XMLSchema" xmlns:xs="http://www.w3.org/2001/XMLSchema" xmlns:p="http://schemas.microsoft.com/office/2006/metadata/properties" xmlns:ns2="f58ec25a-3475-40e2-907e-ccbfc38e567b" targetNamespace="http://schemas.microsoft.com/office/2006/metadata/properties" ma:root="true" ma:fieldsID="4a3a5dbba98aa3a5b7c29e48d20ff1a6" ns2:_="">
    <xsd:import namespace="f58ec25a-3475-40e2-907e-ccbfc38e567b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Va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ec25a-3475-40e2-907e-ccbfc38e567b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Bronnen" ma:format="Dropdown" ma:internalName="Categorie">
      <xsd:simpleType>
        <xsd:restriction base="dms:Choice">
          <xsd:enumeration value="Bronnen"/>
          <xsd:enumeration value="Handleiding"/>
          <xsd:enumeration value="Opdrachten"/>
          <xsd:enumeration value="Overige"/>
          <xsd:enumeration value="Sheets"/>
          <xsd:enumeration value="Uitwerkingen"/>
          <xsd:enumeration value="Voorbeelden"/>
        </xsd:restriction>
      </xsd:simpleType>
    </xsd:element>
    <xsd:element name="Vak" ma:index="9" nillable="true" ma:displayName="Vak" ma:default="DBS2 Databases" ma:format="Dropdown" ma:internalName="Vak">
      <xsd:simpleType>
        <xsd:restriction base="dms:Choice">
          <xsd:enumeration value="DBS2 Databases"/>
          <xsd:enumeration value="IN2 Infrastructuur"/>
          <xsd:enumeration value="KickOff"/>
          <xsd:enumeration value="Workshops"/>
          <xsd:enumeration value="PTS2 Proftaak"/>
          <xsd:enumeration value="SE2 Software Engineering"/>
          <xsd:enumeration value="TAV2 Toelating Academische Voorbereiding"/>
          <xsd:enumeration value="PPO Propedeuse Professionele Ontwikkeling"/>
          <xsd:enumeration value="PPS2 Propedeuse Professionele Software Engineer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8133C-EB0D-46F1-B5D3-FA9FCBEFB0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EB4ED1-ECD5-4602-A273-442EAC483482}">
  <ds:schemaRefs>
    <ds:schemaRef ds:uri="http://schemas.microsoft.com/office/2006/metadata/properties"/>
    <ds:schemaRef ds:uri="http://schemas.microsoft.com/office/infopath/2007/PartnerControls"/>
    <ds:schemaRef ds:uri="f58ec25a-3475-40e2-907e-ccbfc38e567b"/>
  </ds:schemaRefs>
</ds:datastoreItem>
</file>

<file path=customXml/itemProps3.xml><?xml version="1.0" encoding="utf-8"?>
<ds:datastoreItem xmlns:ds="http://schemas.openxmlformats.org/officeDocument/2006/customXml" ds:itemID="{49D2343C-8B69-4D0E-9C0F-0DDD0BD3A1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8ec25a-3475-40e2-907e-ccbfc38e5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979C2B-E1A0-4182-B400-DD2F6E085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T02 basistemplate PRINCE2 product KeyResult multi v1.dot</Template>
  <TotalTime>63</TotalTime>
  <Pages>10</Pages>
  <Words>1442</Words>
  <Characters>7935</Characters>
  <Application>Microsoft Office Word</Application>
  <DocSecurity>0</DocSecurity>
  <Lines>66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Initiation Document</vt:lpstr>
      <vt:lpstr>Project Initiation Document</vt:lpstr>
    </vt:vector>
  </TitlesOfParts>
  <Company>Fontys Hogescholen</Company>
  <LinksUpToDate>false</LinksUpToDate>
  <CharactersWithSpaces>9359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Initiation Document</dc:title>
  <dc:subject>&lt;Subtitel / Onderwerp&gt;</dc:subject>
  <dc:creator>&lt;Auteur&gt;</dc:creator>
  <dc:description>template versie 0.1</dc:description>
  <cp:lastModifiedBy>Kevin Stoelers</cp:lastModifiedBy>
  <cp:revision>3</cp:revision>
  <cp:lastPrinted>2013-06-26T10:05:00Z</cp:lastPrinted>
  <dcterms:created xsi:type="dcterms:W3CDTF">2014-11-21T14:59:00Z</dcterms:created>
  <dcterms:modified xsi:type="dcterms:W3CDTF">2014-11-28T10:21:00Z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&lt;Projectnaam&gt;</vt:lpwstr>
  </property>
  <property fmtid="{D5CDD505-2E9C-101B-9397-08002B2CF9AE}" pid="3" name="Datum voltooid">
    <vt:lpwstr>&lt;Datum voltooid&gt;</vt:lpwstr>
  </property>
  <property fmtid="{D5CDD505-2E9C-101B-9397-08002B2CF9AE}" pid="4" name="Projectfase">
    <vt:lpwstr>Initiatiefase</vt:lpwstr>
  </property>
  <property fmtid="{D5CDD505-2E9C-101B-9397-08002B2CF9AE}" pid="5" name="Projectcode">
    <vt:lpwstr>&lt;Projectcode&gt;</vt:lpwstr>
  </property>
  <property fmtid="{D5CDD505-2E9C-101B-9397-08002B2CF9AE}" pid="6" name="Status">
    <vt:lpwstr>&lt;Status&gt;</vt:lpwstr>
  </property>
  <property fmtid="{D5CDD505-2E9C-101B-9397-08002B2CF9AE}" pid="7" name="Versie">
    <vt:lpwstr>&lt;Versie&gt;</vt:lpwstr>
  </property>
  <property fmtid="{D5CDD505-2E9C-101B-9397-08002B2CF9AE}" pid="8" name="Documentnummer">
    <vt:lpwstr>&lt;Document ID&gt;</vt:lpwstr>
  </property>
  <property fmtid="{D5CDD505-2E9C-101B-9397-08002B2CF9AE}" pid="9" name="Nieuwe documenten">
    <vt:lpwstr>2010-09-10T00:00:00Z</vt:lpwstr>
  </property>
  <property fmtid="{D5CDD505-2E9C-101B-9397-08002B2CF9AE}" pid="10" name="Studieroute">
    <vt:lpwstr>;#ICT &amp; Business;#ICT &amp; Media Design;#ICT &amp; Software;#ICT &amp; Technology;#</vt:lpwstr>
  </property>
  <property fmtid="{D5CDD505-2E9C-101B-9397-08002B2CF9AE}" pid="11" name="ContentType">
    <vt:lpwstr>Document</vt:lpwstr>
  </property>
  <property fmtid="{D5CDD505-2E9C-101B-9397-08002B2CF9AE}" pid="12" name="Blok">
    <vt:lpwstr>;#Blok 3;#</vt:lpwstr>
  </property>
  <property fmtid="{D5CDD505-2E9C-101B-9397-08002B2CF9AE}" pid="13" name="ContentTypeId">
    <vt:lpwstr>0x01010000D1788A6BA6BB4E87C1356200C902A6</vt:lpwstr>
  </property>
</Properties>
</file>