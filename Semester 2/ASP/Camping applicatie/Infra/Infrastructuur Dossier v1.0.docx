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817503705"/>
        <w:docPartObj>
          <w:docPartGallery w:val="Cover Pages"/>
          <w:docPartUnique/>
        </w:docPartObj>
      </w:sdtPr>
      <w:sdtEndPr/>
      <w:sdtContent>
        <w:p w:rsidR="00AA06E9" w:rsidRPr="00AA06E9" w:rsidRDefault="00AA06E9">
          <w:pPr>
            <w:pStyle w:val="Geenafstand"/>
            <w:rPr>
              <w:lang w:val="nl-NL"/>
            </w:rPr>
          </w:pPr>
          <w:r w:rsidRPr="00AA06E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0-3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A06E9" w:rsidRDefault="00541D2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31-10-2014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0-3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A06E9" w:rsidRDefault="00541D2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31-10-2014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A06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6E9" w:rsidRDefault="0071622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06E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Loy van Zeeland</w:t>
                                    </w:r>
                                  </w:sdtContent>
                                </w:sdt>
                              </w:p>
                              <w:p w:rsidR="00AA06E9" w:rsidRDefault="0071622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1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S22A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A06E9" w:rsidRDefault="00E04D2F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06E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Loy van Zeeland</w:t>
                              </w:r>
                            </w:sdtContent>
                          </w:sdt>
                        </w:p>
                        <w:p w:rsidR="00AA06E9" w:rsidRDefault="00E04D2F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1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S22A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A06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6E9" w:rsidRPr="00541D2B" w:rsidRDefault="0071622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1D2B" w:rsidRPr="00541D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Infrastructuur</w:t>
                                    </w:r>
                                  </w:sdtContent>
                                </w:sdt>
                              </w:p>
                              <w:p w:rsidR="00AA06E9" w:rsidRPr="00541D2B" w:rsidRDefault="007162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1D2B" w:rsidRPr="00541D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Documentatie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AA06E9" w:rsidRPr="00541D2B" w:rsidRDefault="00E04D2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1D2B" w:rsidRPr="00541D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Infrastructuur</w:t>
                              </w:r>
                            </w:sdtContent>
                          </w:sdt>
                        </w:p>
                        <w:p w:rsidR="00AA06E9" w:rsidRPr="00541D2B" w:rsidRDefault="00E04D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1D2B" w:rsidRPr="00541D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Documentatie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A06E9" w:rsidRPr="00AA06E9" w:rsidRDefault="00AA06E9">
          <w:pPr>
            <w:rPr>
              <w:lang w:val="nl-NL"/>
            </w:rPr>
          </w:pPr>
          <w:r w:rsidRPr="00AA06E9">
            <w:rPr>
              <w:lang w:val="nl-NL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06E9" w:rsidRPr="00AA06E9" w:rsidTr="00AA06E9">
        <w:tc>
          <w:tcPr>
            <w:tcW w:w="2254" w:type="dxa"/>
          </w:tcPr>
          <w:p w:rsidR="00AA06E9" w:rsidRPr="00AA06E9" w:rsidRDefault="00AA06E9">
            <w:pPr>
              <w:rPr>
                <w:b/>
                <w:lang w:val="nl-NL"/>
              </w:rPr>
            </w:pPr>
            <w:r w:rsidRPr="00AA06E9">
              <w:rPr>
                <w:b/>
                <w:lang w:val="nl-NL"/>
              </w:rPr>
              <w:lastRenderedPageBreak/>
              <w:t>Versie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b/>
                <w:lang w:val="nl-NL"/>
              </w:rPr>
            </w:pPr>
            <w:r w:rsidRPr="00AA06E9">
              <w:rPr>
                <w:b/>
                <w:lang w:val="nl-NL"/>
              </w:rPr>
              <w:t>Datum voltooid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b/>
                <w:lang w:val="nl-NL"/>
              </w:rPr>
            </w:pPr>
            <w:r w:rsidRPr="00AA06E9">
              <w:rPr>
                <w:b/>
                <w:lang w:val="nl-NL"/>
              </w:rPr>
              <w:t>Auteur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b/>
                <w:lang w:val="nl-NL"/>
              </w:rPr>
            </w:pPr>
            <w:r w:rsidRPr="00AA06E9">
              <w:rPr>
                <w:b/>
                <w:lang w:val="nl-NL"/>
              </w:rPr>
              <w:t>Wijziging</w:t>
            </w:r>
          </w:p>
        </w:tc>
      </w:tr>
      <w:tr w:rsidR="00AA06E9" w:rsidRPr="00AA06E9" w:rsidTr="00AA06E9"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  <w:r w:rsidRPr="00AA06E9"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  <w:r w:rsidRPr="00AA06E9">
              <w:rPr>
                <w:lang w:val="nl-NL"/>
              </w:rPr>
              <w:t>17 oktober ‘14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  <w:r>
              <w:rPr>
                <w:lang w:val="nl-NL"/>
              </w:rPr>
              <w:t>Loy van Zeeland</w:t>
            </w: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</w:p>
        </w:tc>
      </w:tr>
      <w:tr w:rsidR="00AA06E9" w:rsidRPr="00AA06E9" w:rsidTr="00AA06E9"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</w:p>
        </w:tc>
        <w:tc>
          <w:tcPr>
            <w:tcW w:w="2254" w:type="dxa"/>
          </w:tcPr>
          <w:p w:rsidR="00AA06E9" w:rsidRPr="00AA06E9" w:rsidRDefault="00AA06E9">
            <w:pPr>
              <w:rPr>
                <w:lang w:val="nl-NL"/>
              </w:rPr>
            </w:pPr>
          </w:p>
        </w:tc>
      </w:tr>
    </w:tbl>
    <w:p w:rsidR="00975BCD" w:rsidRDefault="00975BCD">
      <w:pPr>
        <w:rPr>
          <w:lang w:val="nl-NL"/>
        </w:rPr>
      </w:pPr>
    </w:p>
    <w:p w:rsidR="00AA06E9" w:rsidRDefault="00AA06E9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26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06E9" w:rsidRDefault="00AA06E9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A06E9" w:rsidRDefault="00966442">
          <w:fldSimple w:instr=" TOC \o &quot;1-3&quot; \h \z \u ">
            <w:r w:rsidR="00AA06E9"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:rsidR="00AA06E9" w:rsidRDefault="00AA06E9">
      <w:pPr>
        <w:rPr>
          <w:lang w:val="nl-NL"/>
        </w:rPr>
      </w:pPr>
    </w:p>
    <w:p w:rsidR="00AA06E9" w:rsidRDefault="00AA06E9">
      <w:pPr>
        <w:rPr>
          <w:lang w:val="nl-NL"/>
        </w:rPr>
      </w:pPr>
      <w:r>
        <w:rPr>
          <w:lang w:val="nl-NL"/>
        </w:rPr>
        <w:br w:type="page"/>
      </w:r>
    </w:p>
    <w:p w:rsidR="00AA06E9" w:rsidRDefault="009E3D4A" w:rsidP="009E3D4A">
      <w:pPr>
        <w:pStyle w:val="Kop1"/>
        <w:rPr>
          <w:lang w:val="nl-NL"/>
        </w:rPr>
      </w:pPr>
      <w:r>
        <w:rPr>
          <w:lang w:val="nl-NL"/>
        </w:rPr>
        <w:lastRenderedPageBreak/>
        <w:t>Wachtwoorden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3197"/>
        <w:gridCol w:w="1909"/>
        <w:gridCol w:w="1837"/>
      </w:tblGrid>
      <w:tr w:rsidR="009E3D4A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Pr="009E3D4A" w:rsidRDefault="009E3D4A" w:rsidP="009E3D4A">
            <w:pPr>
              <w:rPr>
                <w:b/>
                <w:lang w:val="nl-NL"/>
              </w:rPr>
            </w:pPr>
            <w:r w:rsidRPr="009E3D4A">
              <w:rPr>
                <w:b/>
                <w:lang w:val="nl-NL"/>
              </w:rPr>
              <w:t>Wat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Pr="009E3D4A" w:rsidRDefault="009E3D4A" w:rsidP="009E3D4A">
            <w:pPr>
              <w:rPr>
                <w:b/>
                <w:lang w:val="nl-NL"/>
              </w:rPr>
            </w:pPr>
            <w:r w:rsidRPr="009E3D4A">
              <w:rPr>
                <w:b/>
                <w:lang w:val="nl-NL"/>
              </w:rPr>
              <w:t>Gebruikersnaam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Pr="009E3D4A" w:rsidRDefault="009E3D4A" w:rsidP="009E3D4A">
            <w:pPr>
              <w:rPr>
                <w:b/>
                <w:lang w:val="nl-NL"/>
              </w:rPr>
            </w:pPr>
            <w:r w:rsidRPr="009E3D4A">
              <w:rPr>
                <w:b/>
                <w:lang w:val="nl-NL"/>
              </w:rPr>
              <w:t>Wachtwoord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Pr="009E3D4A" w:rsidRDefault="009E3D4A" w:rsidP="009E3D4A">
            <w:pPr>
              <w:rPr>
                <w:b/>
                <w:lang w:val="nl-NL"/>
              </w:rPr>
            </w:pPr>
            <w:r w:rsidRPr="009E3D4A">
              <w:rPr>
                <w:b/>
                <w:lang w:val="nl-NL"/>
              </w:rPr>
              <w:t>Opmerking</w:t>
            </w:r>
          </w:p>
        </w:tc>
      </w:tr>
      <w:tr w:rsidR="009E3D4A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  <w:r>
              <w:rPr>
                <w:lang w:val="nl-NL"/>
              </w:rPr>
              <w:t>Inloggen VMWare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  <w:r>
              <w:rPr>
                <w:lang w:val="nl-NL"/>
              </w:rPr>
              <w:t>Infra-s27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  <w:r>
              <w:rPr>
                <w:lang w:val="nl-NL"/>
              </w:rPr>
              <w:t>Infra-S22A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</w:p>
        </w:tc>
      </w:tr>
      <w:tr w:rsidR="009E3D4A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Infra-S22A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9E3D4A" w:rsidRDefault="009E3D4A" w:rsidP="009E3D4A">
            <w:pPr>
              <w:rPr>
                <w:lang w:val="nl-NL"/>
              </w:rPr>
            </w:pPr>
          </w:p>
        </w:tc>
      </w:tr>
      <w:tr w:rsidR="00E86819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716229" w:rsidP="009E3D4A">
            <w:pPr>
              <w:rPr>
                <w:lang w:val="nl-NL"/>
              </w:rPr>
            </w:pPr>
            <w:hyperlink r:id="rId8" w:history="1">
              <w:r w:rsidR="00E86819" w:rsidRPr="00E027DD">
                <w:rPr>
                  <w:rStyle w:val="Hyperlink"/>
                  <w:lang w:val="nl-NL"/>
                </w:rPr>
                <w:t>NoReply@SocialMediaEvent.com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123456789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</w:p>
        </w:tc>
      </w:tr>
      <w:tr w:rsidR="00E86819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716229" w:rsidP="009E3D4A">
            <w:pPr>
              <w:rPr>
                <w:lang w:val="nl-NL"/>
              </w:rPr>
            </w:pPr>
            <w:hyperlink r:id="rId9" w:history="1">
              <w:r w:rsidR="00E86819" w:rsidRPr="00E027DD">
                <w:rPr>
                  <w:rStyle w:val="Hyperlink"/>
                  <w:lang w:val="nl-NL"/>
                </w:rPr>
                <w:t>Info@SocialMediaEvent.com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123456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</w:p>
        </w:tc>
      </w:tr>
      <w:tr w:rsidR="00E86819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716229" w:rsidP="009E3D4A">
            <w:pPr>
              <w:rPr>
                <w:lang w:val="nl-NL"/>
              </w:rPr>
            </w:pPr>
            <w:hyperlink r:id="rId10" w:history="1">
              <w:r w:rsidR="00E86819" w:rsidRPr="00E027DD">
                <w:rPr>
                  <w:rStyle w:val="Hyperlink"/>
                  <w:lang w:val="nl-NL"/>
                </w:rPr>
                <w:t>Admin@SocialMediaEvent.com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  <w:r>
              <w:rPr>
                <w:lang w:val="nl-NL"/>
              </w:rPr>
              <w:t>987654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86819" w:rsidRDefault="00E86819" w:rsidP="009E3D4A">
            <w:pPr>
              <w:rPr>
                <w:lang w:val="nl-NL"/>
              </w:rPr>
            </w:pPr>
          </w:p>
        </w:tc>
      </w:tr>
      <w:tr w:rsidR="00C4317F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hyperlink r:id="rId11" w:history="1">
              <w:r w:rsidRPr="00AB3077">
                <w:rPr>
                  <w:rStyle w:val="Hyperlink"/>
                </w:rPr>
                <w:t>BarryPooter@hotmail.nl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  <w:r>
              <w:rPr>
                <w:lang w:val="nl-NL"/>
              </w:rPr>
              <w:t>123456789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</w:p>
        </w:tc>
      </w:tr>
      <w:tr w:rsidR="00C4317F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C4317F">
            <w:hyperlink r:id="rId12" w:history="1">
              <w:r w:rsidRPr="00AB3077">
                <w:rPr>
                  <w:rStyle w:val="Hyperlink"/>
                </w:rPr>
                <w:t>JanPietersen@hotmail.nl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  <w:r>
              <w:rPr>
                <w:lang w:val="nl-NL"/>
              </w:rPr>
              <w:t>123456789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C4317F" w:rsidRDefault="00C4317F" w:rsidP="009E3D4A">
            <w:pPr>
              <w:rPr>
                <w:lang w:val="nl-NL"/>
              </w:rPr>
            </w:pPr>
          </w:p>
        </w:tc>
      </w:tr>
      <w:tr w:rsidR="00FC34AF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C4317F">
            <w:hyperlink r:id="rId13" w:history="1">
              <w:r w:rsidRPr="00AB3077">
                <w:rPr>
                  <w:rStyle w:val="Hyperlink"/>
                </w:rPr>
                <w:t>No-Reply@SocialMediaEvent.org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123456789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</w:p>
        </w:tc>
      </w:tr>
      <w:tr w:rsidR="00FC34AF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C4317F">
            <w:hyperlink r:id="rId14" w:history="1">
              <w:r w:rsidRPr="00AB3077">
                <w:rPr>
                  <w:rStyle w:val="Hyperlink"/>
                </w:rPr>
                <w:t>Info@SocialMediaEvent.org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123456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</w:p>
        </w:tc>
      </w:tr>
      <w:tr w:rsidR="00FC34AF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hMailServer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C4317F">
            <w:hyperlink r:id="rId15" w:history="1">
              <w:r w:rsidRPr="00AB3077">
                <w:rPr>
                  <w:rStyle w:val="Hyperlink"/>
                </w:rPr>
                <w:t>Admin@SocialMediaEvent.org</w:t>
              </w:r>
            </w:hyperlink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  <w:r>
              <w:rPr>
                <w:lang w:val="nl-NL"/>
              </w:rPr>
              <w:t>987654</w:t>
            </w:r>
            <w:bookmarkStart w:id="0" w:name="_GoBack"/>
            <w:bookmarkEnd w:id="0"/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FC34AF" w:rsidRDefault="00FC34AF" w:rsidP="009E3D4A">
            <w:pPr>
              <w:rPr>
                <w:lang w:val="nl-NL"/>
              </w:rPr>
            </w:pPr>
          </w:p>
        </w:tc>
      </w:tr>
      <w:tr w:rsidR="00597E46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597E46" w:rsidRDefault="00597E46" w:rsidP="009E3D4A">
            <w:pPr>
              <w:rPr>
                <w:lang w:val="nl-NL"/>
              </w:rPr>
            </w:pPr>
            <w:r>
              <w:rPr>
                <w:lang w:val="nl-NL"/>
              </w:rPr>
              <w:t>FileServerAccount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597E46" w:rsidRDefault="00597E46" w:rsidP="009E3D4A">
            <w:r>
              <w:t>Administrator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597E46" w:rsidRDefault="00597E46" w:rsidP="009E3D4A">
            <w:pPr>
              <w:rPr>
                <w:lang w:val="nl-NL"/>
              </w:rPr>
            </w:pPr>
            <w:r>
              <w:rPr>
                <w:lang w:val="nl-NL"/>
              </w:rPr>
              <w:t>Admin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597E46" w:rsidRDefault="00597E46" w:rsidP="009E3D4A">
            <w:pPr>
              <w:rPr>
                <w:lang w:val="nl-NL"/>
              </w:rPr>
            </w:pPr>
          </w:p>
        </w:tc>
      </w:tr>
      <w:tr w:rsidR="00780392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780392" w:rsidRDefault="00780392" w:rsidP="009E3D4A">
            <w:pPr>
              <w:rPr>
                <w:lang w:val="nl-NL"/>
              </w:rPr>
            </w:pPr>
            <w:r>
              <w:rPr>
                <w:lang w:val="nl-NL"/>
              </w:rPr>
              <w:t>DNSWebServer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780392" w:rsidRDefault="00780392" w:rsidP="009E3D4A">
            <w:r>
              <w:t>Administrator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780392" w:rsidRDefault="00780392" w:rsidP="009E3D4A">
            <w:pPr>
              <w:rPr>
                <w:lang w:val="nl-NL"/>
              </w:rPr>
            </w:pPr>
            <w:r>
              <w:rPr>
                <w:lang w:val="nl-NL"/>
              </w:rPr>
              <w:t>Admin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780392" w:rsidRDefault="00780392" w:rsidP="009E3D4A">
            <w:pPr>
              <w:rPr>
                <w:lang w:val="nl-NL"/>
              </w:rPr>
            </w:pPr>
          </w:p>
        </w:tc>
      </w:tr>
      <w:tr w:rsidR="00E41637" w:rsidTr="009E3D4A"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41637" w:rsidRDefault="00E41637" w:rsidP="009E3D4A">
            <w:pPr>
              <w:rPr>
                <w:lang w:val="nl-NL"/>
              </w:rPr>
            </w:pPr>
            <w:r>
              <w:rPr>
                <w:lang w:val="nl-NL"/>
              </w:rPr>
              <w:t>DNSWebServer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41637" w:rsidRDefault="00E41637" w:rsidP="009E3D4A">
            <w:r>
              <w:t>Directory Services Restore Mode</w:t>
            </w:r>
            <w:r>
              <w:br/>
              <w:t>Administrator Password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41637" w:rsidRDefault="00E41637" w:rsidP="009E3D4A">
            <w:pPr>
              <w:rPr>
                <w:lang w:val="nl-NL"/>
              </w:rPr>
            </w:pPr>
            <w:r>
              <w:rPr>
                <w:lang w:val="nl-NL"/>
              </w:rPr>
              <w:t>Admin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E41637" w:rsidRDefault="00E41637" w:rsidP="009E3D4A">
            <w:pPr>
              <w:rPr>
                <w:lang w:val="nl-NL"/>
              </w:rPr>
            </w:pPr>
          </w:p>
        </w:tc>
      </w:tr>
    </w:tbl>
    <w:p w:rsidR="009E3D4A" w:rsidRPr="009E3D4A" w:rsidRDefault="009E3D4A" w:rsidP="009E3D4A">
      <w:pPr>
        <w:rPr>
          <w:lang w:val="nl-NL"/>
        </w:rPr>
      </w:pPr>
    </w:p>
    <w:sectPr w:rsidR="009E3D4A" w:rsidRPr="009E3D4A" w:rsidSect="00AA06E9">
      <w:footerReference w:type="default" r:id="rId1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29" w:rsidRDefault="00716229" w:rsidP="00AA06E9">
      <w:pPr>
        <w:spacing w:after="0" w:line="240" w:lineRule="auto"/>
      </w:pPr>
      <w:r>
        <w:separator/>
      </w:r>
    </w:p>
  </w:endnote>
  <w:endnote w:type="continuationSeparator" w:id="0">
    <w:p w:rsidR="00716229" w:rsidRDefault="00716229" w:rsidP="00A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704914"/>
      <w:docPartObj>
        <w:docPartGallery w:val="Page Numbers (Bottom of Page)"/>
        <w:docPartUnique/>
      </w:docPartObj>
    </w:sdtPr>
    <w:sdtEndPr/>
    <w:sdtContent>
      <w:p w:rsidR="00AA06E9" w:rsidRDefault="00AA06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4AF" w:rsidRPr="00FC34AF">
          <w:rPr>
            <w:noProof/>
            <w:lang w:val="nl-NL"/>
          </w:rPr>
          <w:t>2</w:t>
        </w:r>
        <w:r>
          <w:fldChar w:fldCharType="end"/>
        </w:r>
      </w:p>
    </w:sdtContent>
  </w:sdt>
  <w:p w:rsidR="00AA06E9" w:rsidRDefault="00AA06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29" w:rsidRDefault="00716229" w:rsidP="00AA06E9">
      <w:pPr>
        <w:spacing w:after="0" w:line="240" w:lineRule="auto"/>
      </w:pPr>
      <w:r>
        <w:separator/>
      </w:r>
    </w:p>
  </w:footnote>
  <w:footnote w:type="continuationSeparator" w:id="0">
    <w:p w:rsidR="00716229" w:rsidRDefault="00716229" w:rsidP="00AA0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62"/>
    <w:rsid w:val="000C6A62"/>
    <w:rsid w:val="002A78B4"/>
    <w:rsid w:val="00541D2B"/>
    <w:rsid w:val="00597E46"/>
    <w:rsid w:val="00716229"/>
    <w:rsid w:val="00740B49"/>
    <w:rsid w:val="00780392"/>
    <w:rsid w:val="00786740"/>
    <w:rsid w:val="00966442"/>
    <w:rsid w:val="00975BCD"/>
    <w:rsid w:val="009E3D4A"/>
    <w:rsid w:val="00AA06E9"/>
    <w:rsid w:val="00C4317F"/>
    <w:rsid w:val="00C47F3F"/>
    <w:rsid w:val="00D27CFF"/>
    <w:rsid w:val="00E04D2F"/>
    <w:rsid w:val="00E41637"/>
    <w:rsid w:val="00E86819"/>
    <w:rsid w:val="00EE25F5"/>
    <w:rsid w:val="00F7269C"/>
    <w:rsid w:val="00F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9CC1A-67C8-4380-A468-D4C4450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A06E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A06E9"/>
    <w:rPr>
      <w:rFonts w:eastAsiaTheme="minorEastAsia"/>
    </w:rPr>
  </w:style>
  <w:style w:type="table" w:styleId="Tabelraster">
    <w:name w:val="Table Grid"/>
    <w:basedOn w:val="Standaardtabel"/>
    <w:uiPriority w:val="39"/>
    <w:rsid w:val="00AA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06E9"/>
  </w:style>
  <w:style w:type="paragraph" w:styleId="Voettekst">
    <w:name w:val="footer"/>
    <w:basedOn w:val="Standaard"/>
    <w:link w:val="VoettekstChar"/>
    <w:uiPriority w:val="99"/>
    <w:unhideWhenUsed/>
    <w:rsid w:val="00A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06E9"/>
  </w:style>
  <w:style w:type="character" w:customStyle="1" w:styleId="Kop1Char">
    <w:name w:val="Kop 1 Char"/>
    <w:basedOn w:val="Standaardalinea-lettertype"/>
    <w:link w:val="Kop1"/>
    <w:uiPriority w:val="9"/>
    <w:rsid w:val="00AA0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A06E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E8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ply@SocialMediaEvent.com" TargetMode="External"/><Relationship Id="rId13" Type="http://schemas.openxmlformats.org/officeDocument/2006/relationships/hyperlink" Target="mailto:No-Reply@SocialMediaEvent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nPietersen@hotmail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rryPooter@hotmail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SocialMediaEvent.org" TargetMode="External"/><Relationship Id="rId10" Type="http://schemas.openxmlformats.org/officeDocument/2006/relationships/hyperlink" Target="mailto:Admin@SocialMediaEv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ocialMediaEvent.com" TargetMode="External"/><Relationship Id="rId14" Type="http://schemas.openxmlformats.org/officeDocument/2006/relationships/hyperlink" Target="mailto:Info@SocialMediaEvent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Overig\Templatebijhouddocumen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7FA88-CFBB-41C5-848E-872BF8DE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Templatebijhouddocument</Template>
  <TotalTime>140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Infrastructuur</vt:lpstr>
    </vt:vector>
  </TitlesOfParts>
  <Company>S22A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Infrastructuur</dc:title>
  <dc:subject>Documentatie</dc:subject>
  <dc:creator>Loy van Zeeland</dc:creator>
  <cp:keywords/>
  <dc:description/>
  <cp:lastModifiedBy>Loy van Zeeland</cp:lastModifiedBy>
  <cp:revision>8</cp:revision>
  <dcterms:created xsi:type="dcterms:W3CDTF">2015-01-06T13:13:00Z</dcterms:created>
  <dcterms:modified xsi:type="dcterms:W3CDTF">2015-01-11T22:12:00Z</dcterms:modified>
</cp:coreProperties>
</file>